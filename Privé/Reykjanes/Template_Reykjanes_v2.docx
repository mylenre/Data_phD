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B3BE524" w14:textId="77777777" w:rsidR="00C70145" w:rsidRDefault="00C70145">
      <w:pPr>
        <w:pStyle w:val="Author"/>
        <w:rPr>
          <w:b/>
          <w:sz w:val="24"/>
        </w:rPr>
      </w:pPr>
      <w:r w:rsidRPr="00C70145">
        <w:rPr>
          <w:b/>
          <w:sz w:val="24"/>
        </w:rPr>
        <w:t xml:space="preserve">ASSESSMENT OF RESERVOIR PROCESSES INDUCED BY GEOTHERMAL UTILIZATION AT REYKJANES, SW-ICELAND, INFERRED FROM INTERFEROMETRIC ANALYSIS OF SATELLITE IMAGES AND GNSS GEODESY 2005-2019 </w:t>
      </w:r>
    </w:p>
    <w:p w14:paraId="13D25BB1" w14:textId="77777777" w:rsidR="004A109A" w:rsidRDefault="00C70145">
      <w:pPr>
        <w:pStyle w:val="Author"/>
      </w:pPr>
      <w:r>
        <w:t>Mylene Receveur, Freysteinn Sigmundsson, Michelle Parks, Vincent Drouin, Halldor Geirsson, Sigrun Hreinsdottir, Omar Sigurdsson</w:t>
      </w:r>
    </w:p>
    <w:p w14:paraId="08143EF7" w14:textId="77777777" w:rsidR="00C70145" w:rsidRDefault="00C70145" w:rsidP="00C70145">
      <w:pPr>
        <w:pStyle w:val="Address"/>
      </w:pPr>
      <w:r w:rsidRPr="00C70145">
        <w:t xml:space="preserve">Nordic Volcanological Center, Institute of Earth Sciences, University of Iceland, Reykjavik, Iceland </w:t>
      </w:r>
    </w:p>
    <w:p w14:paraId="0BC03CE9" w14:textId="77777777" w:rsidR="004A109A" w:rsidRDefault="00C70145" w:rsidP="00C70145">
      <w:pPr>
        <w:pStyle w:val="Address"/>
      </w:pPr>
      <w:r>
        <w:t>myr2@hi.is</w:t>
      </w:r>
    </w:p>
    <w:p w14:paraId="68ED6C71" w14:textId="77777777" w:rsidR="00C70145" w:rsidRDefault="00C70145" w:rsidP="00C70145">
      <w:pPr>
        <w:pStyle w:val="Address"/>
      </w:pPr>
    </w:p>
    <w:p w14:paraId="776614EC" w14:textId="77777777" w:rsidR="004A109A" w:rsidRDefault="004A109A">
      <w:r>
        <w:rPr>
          <w:b/>
        </w:rPr>
        <w:t>Keywords:</w:t>
      </w:r>
      <w:r>
        <w:t xml:space="preserve"> </w:t>
      </w:r>
      <w:r w:rsidR="00C70145">
        <w:t>High-t</w:t>
      </w:r>
      <w:r w:rsidR="00C70145" w:rsidRPr="00C70145">
        <w:t xml:space="preserve">emperature geothermal </w:t>
      </w:r>
      <w:r w:rsidR="00C70145">
        <w:t>system</w:t>
      </w:r>
      <w:r w:rsidR="00C70145" w:rsidRPr="00C70145">
        <w:t>, Radar interferometry</w:t>
      </w:r>
      <w:r w:rsidR="00C70145">
        <w:t xml:space="preserve">, </w:t>
      </w:r>
      <w:r w:rsidR="00C70145" w:rsidRPr="00C70145">
        <w:t xml:space="preserve">Time-series analysis; Inverse theory; Ground deformation </w:t>
      </w:r>
      <w:r w:rsidR="00C70145">
        <w:t>m</w:t>
      </w:r>
      <w:r w:rsidR="00C70145" w:rsidRPr="00C70145">
        <w:t>odeling;</w:t>
      </w:r>
    </w:p>
    <w:p w14:paraId="223D94D4" w14:textId="77777777" w:rsidR="004A109A" w:rsidRDefault="004A109A">
      <w:pPr>
        <w:pStyle w:val="Titre1"/>
      </w:pPr>
      <w:r>
        <w:t xml:space="preserve">Abstract </w:t>
      </w:r>
    </w:p>
    <w:p w14:paraId="2F833C7E" w14:textId="77777777" w:rsidR="00C70145" w:rsidRDefault="00C70145" w:rsidP="00C70145">
      <w:pPr>
        <w:rPr>
          <w:rFonts w:cs="Calibri"/>
          <w:lang w:val="is-IS"/>
        </w:rPr>
      </w:pPr>
      <w:r w:rsidRPr="00C70145">
        <w:rPr>
          <w:rFonts w:cs="Calibri"/>
          <w:lang w:val="is-IS"/>
        </w:rPr>
        <w:t xml:space="preserve">We study local deformation induced by geothermal utilization of the high-temperature Reykjanes system, SW-Iceland, since 2006 when a new 100 MWe power plant began operation. Using interferometric analyses of synthetic aperture radar (InSAR) </w:t>
      </w:r>
      <w:r>
        <w:rPr>
          <w:rFonts w:cs="Calibri"/>
          <w:lang w:val="is-IS"/>
        </w:rPr>
        <w:t xml:space="preserve">of </w:t>
      </w:r>
      <w:r w:rsidRPr="00C70145">
        <w:rPr>
          <w:rFonts w:cs="Calibri"/>
          <w:lang w:val="is-IS"/>
        </w:rPr>
        <w:t xml:space="preserve">images acquired by </w:t>
      </w:r>
      <w:r>
        <w:rPr>
          <w:rFonts w:cs="Calibri"/>
          <w:lang w:val="is-IS"/>
        </w:rPr>
        <w:t xml:space="preserve">the </w:t>
      </w:r>
      <w:r w:rsidRPr="00C70145">
        <w:rPr>
          <w:rFonts w:cs="Calibri"/>
          <w:lang w:val="is-IS"/>
        </w:rPr>
        <w:t xml:space="preserve">Sentinel-1 satellites, </w:t>
      </w:r>
      <w:r>
        <w:rPr>
          <w:rFonts w:cs="Calibri"/>
          <w:lang w:val="is-IS"/>
        </w:rPr>
        <w:t xml:space="preserve">we provide an update of the </w:t>
      </w:r>
      <w:r w:rsidRPr="00C70145">
        <w:rPr>
          <w:rFonts w:cs="Calibri"/>
          <w:lang w:val="is-IS"/>
        </w:rPr>
        <w:t xml:space="preserve">time series of </w:t>
      </w:r>
      <w:r>
        <w:rPr>
          <w:rFonts w:cs="Calibri"/>
          <w:lang w:val="is-IS"/>
        </w:rPr>
        <w:t>surface displacement</w:t>
      </w:r>
      <w:r w:rsidRPr="00C70145">
        <w:rPr>
          <w:rFonts w:cs="Calibri"/>
          <w:lang w:val="is-IS"/>
        </w:rPr>
        <w:t xml:space="preserve"> above the geothermal</w:t>
      </w:r>
      <w:r>
        <w:rPr>
          <w:rFonts w:cs="Calibri"/>
          <w:lang w:val="is-IS"/>
        </w:rPr>
        <w:t xml:space="preserve"> reservoir</w:t>
      </w:r>
      <w:r w:rsidR="008138A1">
        <w:rPr>
          <w:rFonts w:cs="Calibri"/>
          <w:lang w:val="is-IS"/>
        </w:rPr>
        <w:t xml:space="preserve"> </w:t>
      </w:r>
      <w:r>
        <w:rPr>
          <w:rFonts w:cs="Calibri"/>
          <w:lang w:val="is-IS"/>
        </w:rPr>
        <w:t>for the 2015-2019 time period</w:t>
      </w:r>
      <w:r w:rsidRPr="00C70145">
        <w:rPr>
          <w:rFonts w:cs="Calibri"/>
          <w:lang w:val="is-IS"/>
        </w:rPr>
        <w:t xml:space="preserve">. </w:t>
      </w:r>
    </w:p>
    <w:p w14:paraId="58B47F72" w14:textId="1727C8A7" w:rsidR="001D09EC" w:rsidRDefault="008138A1" w:rsidP="008138A1">
      <w:pPr>
        <w:rPr>
          <w:rFonts w:cs="Calibri"/>
          <w:lang w:val="is-IS"/>
        </w:rPr>
      </w:pPr>
      <w:r>
        <w:rPr>
          <w:rFonts w:cs="Calibri"/>
          <w:lang w:val="is-IS"/>
        </w:rPr>
        <w:t>Results from previous studies showed that t</w:t>
      </w:r>
      <w:r w:rsidR="00C70145">
        <w:rPr>
          <w:rFonts w:cs="Calibri"/>
          <w:lang w:val="is-IS"/>
        </w:rPr>
        <w:t>he highest rates were</w:t>
      </w:r>
      <w:r w:rsidR="00C70145" w:rsidRPr="00C70145">
        <w:rPr>
          <w:rFonts w:cs="Calibri"/>
          <w:lang w:val="is-IS"/>
        </w:rPr>
        <w:t xml:space="preserve"> observed for the 2005-2008 period, where the main deformation area </w:t>
      </w:r>
      <w:r w:rsidR="00C70145">
        <w:rPr>
          <w:rFonts w:cs="Calibri"/>
          <w:lang w:val="is-IS"/>
        </w:rPr>
        <w:t>was</w:t>
      </w:r>
      <w:r w:rsidR="00C70145" w:rsidRPr="00C70145">
        <w:rPr>
          <w:rFonts w:cs="Calibri"/>
          <w:lang w:val="is-IS"/>
        </w:rPr>
        <w:t xml:space="preserve"> aligned al</w:t>
      </w:r>
      <w:r w:rsidR="0042546D">
        <w:rPr>
          <w:rFonts w:cs="Calibri"/>
          <w:lang w:val="is-IS"/>
        </w:rPr>
        <w:t>ong the Reykjanes fissure swarm</w:t>
      </w:r>
      <w:r w:rsidR="00C70145" w:rsidRPr="00C70145">
        <w:rPr>
          <w:rFonts w:cs="Calibri"/>
          <w:lang w:val="is-IS"/>
        </w:rPr>
        <w:t xml:space="preserve"> in the vicinity of the power plant. From 2009, the deformation zone narrowed to a 2-km wide circular subsidence bowl centered on th</w:t>
      </w:r>
      <w:r>
        <w:rPr>
          <w:rFonts w:cs="Calibri"/>
          <w:lang w:val="is-IS"/>
        </w:rPr>
        <w:t>e well field accompanied by a decrease in the maximum subsidence rate. T</w:t>
      </w:r>
      <w:r w:rsidRPr="00C70145">
        <w:rPr>
          <w:rFonts w:cs="Calibri"/>
          <w:lang w:val="is-IS"/>
        </w:rPr>
        <w:t xml:space="preserve">ime-series of range change in the satellite line-of-sight (LOS) </w:t>
      </w:r>
      <w:r>
        <w:rPr>
          <w:rFonts w:cs="Calibri"/>
          <w:lang w:val="is-IS"/>
        </w:rPr>
        <w:t>for the 2015-2019 period confirm the</w:t>
      </w:r>
      <w:r w:rsidRPr="00C70145">
        <w:rPr>
          <w:rFonts w:cs="Calibri"/>
          <w:lang w:val="is-IS"/>
        </w:rPr>
        <w:t xml:space="preserve"> continuous deflation</w:t>
      </w:r>
      <w:r>
        <w:rPr>
          <w:rFonts w:cs="Calibri"/>
          <w:lang w:val="is-IS"/>
        </w:rPr>
        <w:t xml:space="preserve"> in the area of maximum geothermal utilization</w:t>
      </w:r>
      <w:r w:rsidRPr="00C70145">
        <w:rPr>
          <w:rFonts w:cs="Calibri"/>
          <w:lang w:val="is-IS"/>
        </w:rPr>
        <w:t>,</w:t>
      </w:r>
      <w:r>
        <w:rPr>
          <w:rFonts w:cs="Calibri"/>
          <w:lang w:val="is-IS"/>
        </w:rPr>
        <w:t xml:space="preserve"> however</w:t>
      </w:r>
      <w:r w:rsidRPr="00C70145">
        <w:rPr>
          <w:rFonts w:cs="Calibri"/>
          <w:lang w:val="is-IS"/>
        </w:rPr>
        <w:t xml:space="preserve"> </w:t>
      </w:r>
      <w:r>
        <w:rPr>
          <w:rFonts w:cs="Calibri"/>
          <w:lang w:val="is-IS"/>
        </w:rPr>
        <w:t>at an increased rate during the 2018-2019 time interval.</w:t>
      </w:r>
      <w:r w:rsidR="001D09EC">
        <w:rPr>
          <w:rFonts w:cs="Calibri"/>
          <w:lang w:val="is-IS"/>
        </w:rPr>
        <w:t xml:space="preserve"> </w:t>
      </w:r>
      <w:r w:rsidR="001D09EC" w:rsidRPr="00C70145">
        <w:rPr>
          <w:rFonts w:cs="Calibri"/>
          <w:lang w:val="is-IS"/>
        </w:rPr>
        <w:t xml:space="preserve">A total subsidence of about </w:t>
      </w:r>
      <w:r w:rsidR="001D09EC">
        <w:rPr>
          <w:rFonts w:cs="Calibri"/>
          <w:lang w:val="is-IS"/>
        </w:rPr>
        <w:t>330</w:t>
      </w:r>
      <w:r w:rsidR="001D09EC" w:rsidRPr="00C70145">
        <w:rPr>
          <w:rFonts w:cs="Calibri"/>
          <w:lang w:val="is-IS"/>
        </w:rPr>
        <w:t xml:space="preserve"> mm together with horizontal contraction towards the centre of deflation of up to about 2</w:t>
      </w:r>
      <w:r w:rsidR="00D52933">
        <w:rPr>
          <w:rFonts w:cs="Calibri"/>
          <w:lang w:val="is-IS"/>
        </w:rPr>
        <w:t>2</w:t>
      </w:r>
      <w:r w:rsidR="001D09EC" w:rsidRPr="00C70145">
        <w:rPr>
          <w:rFonts w:cs="Calibri"/>
          <w:lang w:val="is-IS"/>
        </w:rPr>
        <w:t xml:space="preserve">0 mm </w:t>
      </w:r>
      <w:r w:rsidR="00D52933">
        <w:rPr>
          <w:rFonts w:cs="Calibri"/>
          <w:lang w:val="is-IS"/>
        </w:rPr>
        <w:t>is</w:t>
      </w:r>
      <w:r w:rsidR="0042546D">
        <w:rPr>
          <w:rFonts w:cs="Calibri"/>
          <w:lang w:val="is-IS"/>
        </w:rPr>
        <w:t xml:space="preserve"> </w:t>
      </w:r>
      <w:r w:rsidR="001D09EC" w:rsidRPr="00C70145">
        <w:rPr>
          <w:rFonts w:cs="Calibri"/>
          <w:lang w:val="is-IS"/>
        </w:rPr>
        <w:t>calculated for the 2006-201</w:t>
      </w:r>
      <w:r w:rsidR="00D52933">
        <w:rPr>
          <w:rFonts w:cs="Calibri"/>
          <w:lang w:val="is-IS"/>
        </w:rPr>
        <w:t>9</w:t>
      </w:r>
      <w:r w:rsidR="001D09EC" w:rsidRPr="00C70145">
        <w:rPr>
          <w:rFonts w:cs="Calibri"/>
          <w:lang w:val="is-IS"/>
        </w:rPr>
        <w:t xml:space="preserve"> period.</w:t>
      </w:r>
    </w:p>
    <w:p w14:paraId="1F8A11CE" w14:textId="77777777" w:rsidR="008138A1" w:rsidRDefault="008138A1" w:rsidP="008138A1">
      <w:pPr>
        <w:rPr>
          <w:rFonts w:cs="Calibri"/>
          <w:lang w:val="is-IS"/>
        </w:rPr>
      </w:pPr>
      <w:r w:rsidRPr="00C70145">
        <w:rPr>
          <w:rFonts w:cs="Calibri"/>
          <w:lang w:val="is-IS"/>
        </w:rPr>
        <w:t>The average ascending and descending LOS velocities are used to invert for the characteristics of the deformation source</w:t>
      </w:r>
      <w:r>
        <w:rPr>
          <w:rFonts w:cs="Calibri"/>
          <w:lang w:val="is-IS"/>
        </w:rPr>
        <w:t xml:space="preserve"> for the 2015-2019 and 2018-2019 time periods</w:t>
      </w:r>
      <w:r w:rsidRPr="00C70145">
        <w:rPr>
          <w:rFonts w:cs="Calibri"/>
          <w:lang w:val="is-IS"/>
        </w:rPr>
        <w:t>, modeling the reservoir as a body of simple geometry within an elastic half space.</w:t>
      </w:r>
      <w:r>
        <w:rPr>
          <w:rFonts w:cs="Calibri"/>
          <w:lang w:val="is-IS"/>
        </w:rPr>
        <w:t xml:space="preserve"> Results for both period indicate a </w:t>
      </w:r>
      <w:r w:rsidRPr="00C70145">
        <w:rPr>
          <w:rFonts w:cs="Calibri"/>
          <w:lang w:val="is-IS"/>
        </w:rPr>
        <w:t xml:space="preserve">best-fitting </w:t>
      </w:r>
      <w:r w:rsidR="001D09EC">
        <w:rPr>
          <w:rFonts w:cs="Calibri"/>
          <w:lang w:val="is-IS"/>
        </w:rPr>
        <w:t xml:space="preserve">source at </w:t>
      </w:r>
      <w:r w:rsidR="0042546D">
        <w:rPr>
          <w:rFonts w:cs="Calibri"/>
          <w:lang w:val="is-IS"/>
        </w:rPr>
        <w:t>~</w:t>
      </w:r>
      <w:r w:rsidR="001D09EC">
        <w:rPr>
          <w:rFonts w:cs="Calibri"/>
          <w:lang w:val="is-IS"/>
        </w:rPr>
        <w:t>1.4 km co</w:t>
      </w:r>
      <w:r>
        <w:rPr>
          <w:rFonts w:cs="Calibri"/>
          <w:lang w:val="is-IS"/>
        </w:rPr>
        <w:t xml:space="preserve">ntracting at a rate of </w:t>
      </w:r>
      <w:r w:rsidRPr="00C70145">
        <w:rPr>
          <w:rFonts w:cs="Calibri"/>
          <w:lang w:val="is-IS"/>
        </w:rPr>
        <w:t>−0.9×10</w:t>
      </w:r>
      <w:r w:rsidRPr="008138A1">
        <w:rPr>
          <w:rFonts w:cs="Calibri"/>
          <w:vertAlign w:val="superscript"/>
          <w:lang w:val="is-IS"/>
        </w:rPr>
        <w:t>5</w:t>
      </w:r>
      <w:r w:rsidRPr="00C70145">
        <w:rPr>
          <w:rFonts w:cs="Calibri"/>
          <w:lang w:val="is-IS"/>
        </w:rPr>
        <w:t xml:space="preserve"> m</w:t>
      </w:r>
      <w:r w:rsidRPr="008138A1">
        <w:rPr>
          <w:rFonts w:cs="Calibri"/>
          <w:vertAlign w:val="superscript"/>
          <w:lang w:val="is-IS"/>
        </w:rPr>
        <w:t>3</w:t>
      </w:r>
      <w:r w:rsidRPr="00C70145">
        <w:rPr>
          <w:rFonts w:cs="Calibri"/>
          <w:lang w:val="is-IS"/>
        </w:rPr>
        <w:t>yr</w:t>
      </w:r>
      <w:r w:rsidRPr="008138A1">
        <w:rPr>
          <w:rFonts w:cs="Calibri"/>
          <w:vertAlign w:val="superscript"/>
          <w:lang w:val="is-IS"/>
        </w:rPr>
        <w:t>−1</w:t>
      </w:r>
      <w:r>
        <w:rPr>
          <w:rFonts w:cs="Calibri"/>
          <w:lang w:val="is-IS"/>
        </w:rPr>
        <w:t>.</w:t>
      </w:r>
      <w:r w:rsidRPr="00C70145">
        <w:rPr>
          <w:rFonts w:cs="Calibri"/>
          <w:lang w:val="is-IS"/>
        </w:rPr>
        <w:t xml:space="preserve"> </w:t>
      </w:r>
      <w:r>
        <w:rPr>
          <w:rFonts w:cs="Calibri"/>
          <w:lang w:val="is-IS"/>
        </w:rPr>
        <w:t>The decrease in the rate of volume change</w:t>
      </w:r>
      <w:r w:rsidR="001D09EC">
        <w:rPr>
          <w:rFonts w:cs="Calibri"/>
          <w:lang w:val="is-IS"/>
        </w:rPr>
        <w:t xml:space="preserve"> </w:t>
      </w:r>
      <w:r>
        <w:rPr>
          <w:rFonts w:cs="Calibri"/>
          <w:lang w:val="is-IS"/>
        </w:rPr>
        <w:t xml:space="preserve">together with the migration of the </w:t>
      </w:r>
      <w:r w:rsidR="00D52933">
        <w:rPr>
          <w:rFonts w:cs="Calibri"/>
          <w:lang w:val="is-IS"/>
        </w:rPr>
        <w:t xml:space="preserve">best-fitting </w:t>
      </w:r>
      <w:r>
        <w:rPr>
          <w:rFonts w:cs="Calibri"/>
          <w:lang w:val="is-IS"/>
        </w:rPr>
        <w:t xml:space="preserve">source </w:t>
      </w:r>
      <w:r w:rsidR="0042546D">
        <w:rPr>
          <w:rFonts w:cs="Calibri"/>
          <w:lang w:val="is-IS"/>
        </w:rPr>
        <w:t>toward shallower depth between the</w:t>
      </w:r>
      <w:r>
        <w:rPr>
          <w:rFonts w:cs="Calibri"/>
          <w:lang w:val="is-IS"/>
        </w:rPr>
        <w:t xml:space="preserve"> </w:t>
      </w:r>
      <w:r w:rsidRPr="00C70145">
        <w:rPr>
          <w:rFonts w:cs="Calibri"/>
          <w:lang w:val="is-IS"/>
        </w:rPr>
        <w:t>2005–2008</w:t>
      </w:r>
      <w:r>
        <w:rPr>
          <w:rFonts w:cs="Calibri"/>
          <w:lang w:val="is-IS"/>
        </w:rPr>
        <w:t xml:space="preserve"> </w:t>
      </w:r>
      <w:r w:rsidR="0042546D">
        <w:rPr>
          <w:rFonts w:cs="Calibri"/>
          <w:lang w:val="is-IS"/>
        </w:rPr>
        <w:t>and</w:t>
      </w:r>
      <w:r w:rsidR="001D09EC">
        <w:rPr>
          <w:rFonts w:cs="Calibri"/>
          <w:lang w:val="is-IS"/>
        </w:rPr>
        <w:t xml:space="preserve"> 2009-2019 </w:t>
      </w:r>
      <w:r w:rsidR="0042546D">
        <w:rPr>
          <w:rFonts w:cs="Calibri"/>
          <w:lang w:val="is-IS"/>
        </w:rPr>
        <w:t xml:space="preserve">periods was </w:t>
      </w:r>
      <w:r w:rsidR="001D09EC" w:rsidRPr="00C70145">
        <w:rPr>
          <w:rFonts w:cs="Calibri"/>
          <w:lang w:val="is-IS"/>
        </w:rPr>
        <w:t xml:space="preserve">attributed to a </w:t>
      </w:r>
      <w:r w:rsidR="001D09EC">
        <w:rPr>
          <w:rFonts w:cs="Calibri"/>
          <w:lang w:val="is-IS"/>
        </w:rPr>
        <w:t xml:space="preserve">change in the deformation processes within the reservoir. </w:t>
      </w:r>
      <w:r w:rsidR="0042546D">
        <w:rPr>
          <w:rFonts w:cs="Calibri"/>
          <w:lang w:val="is-IS"/>
        </w:rPr>
        <w:t>While d</w:t>
      </w:r>
      <w:r w:rsidR="001D09EC">
        <w:rPr>
          <w:rFonts w:cs="Calibri"/>
          <w:lang w:val="is-IS"/>
        </w:rPr>
        <w:t xml:space="preserve">eformation in the 2005-2008 period </w:t>
      </w:r>
      <w:r w:rsidR="0042546D">
        <w:rPr>
          <w:rFonts w:cs="Calibri"/>
          <w:lang w:val="is-IS"/>
        </w:rPr>
        <w:t>was</w:t>
      </w:r>
      <w:r w:rsidR="001D09EC">
        <w:rPr>
          <w:rFonts w:cs="Calibri"/>
          <w:lang w:val="is-IS"/>
        </w:rPr>
        <w:t xml:space="preserve"> </w:t>
      </w:r>
      <w:r w:rsidR="0042546D">
        <w:rPr>
          <w:rFonts w:cs="Calibri"/>
          <w:lang w:val="is-IS"/>
        </w:rPr>
        <w:t>related to the</w:t>
      </w:r>
      <w:r w:rsidR="001D09EC">
        <w:rPr>
          <w:rFonts w:cs="Calibri"/>
          <w:lang w:val="is-IS"/>
        </w:rPr>
        <w:t xml:space="preserve"> compaction </w:t>
      </w:r>
      <w:r w:rsidR="0042546D">
        <w:rPr>
          <w:rFonts w:cs="Calibri"/>
          <w:lang w:val="is-IS"/>
        </w:rPr>
        <w:t xml:space="preserve">of deep rocks as a result of </w:t>
      </w:r>
      <w:r w:rsidR="001D09EC">
        <w:rPr>
          <w:rFonts w:cs="Calibri"/>
          <w:lang w:val="is-IS"/>
        </w:rPr>
        <w:t xml:space="preserve">a 3 Mpa pressure drop in the initial years of </w:t>
      </w:r>
      <w:r w:rsidR="0042546D">
        <w:rPr>
          <w:rFonts w:cs="Calibri"/>
          <w:lang w:val="is-IS"/>
        </w:rPr>
        <w:t xml:space="preserve">geothermal </w:t>
      </w:r>
      <w:r w:rsidR="001D09EC">
        <w:rPr>
          <w:rFonts w:cs="Calibri"/>
          <w:lang w:val="is-IS"/>
        </w:rPr>
        <w:t>production</w:t>
      </w:r>
      <w:r w:rsidR="0042546D">
        <w:rPr>
          <w:rFonts w:cs="Calibri"/>
          <w:lang w:val="is-IS"/>
        </w:rPr>
        <w:t>, the c</w:t>
      </w:r>
      <w:r w:rsidR="001D09EC">
        <w:rPr>
          <w:rFonts w:cs="Calibri"/>
          <w:lang w:val="is-IS"/>
        </w:rPr>
        <w:t>ontinuous subsidence since 2009</w:t>
      </w:r>
      <w:r w:rsidR="0042546D">
        <w:rPr>
          <w:rFonts w:cs="Calibri"/>
          <w:lang w:val="is-IS"/>
        </w:rPr>
        <w:t xml:space="preserve"> was attributed to</w:t>
      </w:r>
      <w:r w:rsidR="00D52933">
        <w:rPr>
          <w:rFonts w:cs="Calibri"/>
          <w:lang w:val="is-IS"/>
        </w:rPr>
        <w:t xml:space="preserve"> </w:t>
      </w:r>
      <w:r w:rsidR="001D09EC">
        <w:rPr>
          <w:rFonts w:cs="Calibri"/>
          <w:lang w:val="is-IS"/>
        </w:rPr>
        <w:t xml:space="preserve">a </w:t>
      </w:r>
      <w:r w:rsidR="001D09EC" w:rsidRPr="00C70145">
        <w:rPr>
          <w:rFonts w:cs="Calibri"/>
          <w:lang w:val="is-IS"/>
        </w:rPr>
        <w:t xml:space="preserve">combination of </w:t>
      </w:r>
      <w:r w:rsidR="0042546D">
        <w:rPr>
          <w:rFonts w:cs="Calibri"/>
          <w:lang w:val="is-IS"/>
        </w:rPr>
        <w:t xml:space="preserve">both poro- and thermo-elastic compaction </w:t>
      </w:r>
      <w:r w:rsidR="001D09EC" w:rsidRPr="00C70145">
        <w:rPr>
          <w:rFonts w:cs="Calibri"/>
          <w:lang w:val="is-IS"/>
        </w:rPr>
        <w:t>within or near a steam cap</w:t>
      </w:r>
      <w:r w:rsidR="001D09EC">
        <w:rPr>
          <w:rFonts w:cs="Calibri"/>
          <w:lang w:val="is-IS"/>
        </w:rPr>
        <w:t xml:space="preserve">, formed </w:t>
      </w:r>
      <w:r w:rsidR="001D09EC" w:rsidRPr="00C70145">
        <w:rPr>
          <w:rFonts w:cs="Calibri"/>
          <w:lang w:val="is-IS"/>
        </w:rPr>
        <w:t>in the topmost part of the reservoir</w:t>
      </w:r>
      <w:r w:rsidR="001D09EC">
        <w:rPr>
          <w:rFonts w:cs="Calibri"/>
          <w:lang w:val="is-IS"/>
        </w:rPr>
        <w:t xml:space="preserve"> </w:t>
      </w:r>
      <w:r w:rsidR="001D09EC" w:rsidRPr="00C70145">
        <w:rPr>
          <w:rFonts w:cs="Calibri"/>
          <w:lang w:val="is-IS"/>
        </w:rPr>
        <w:t>in response to</w:t>
      </w:r>
      <w:r w:rsidR="001D09EC">
        <w:rPr>
          <w:rFonts w:cs="Calibri"/>
          <w:lang w:val="is-IS"/>
        </w:rPr>
        <w:t xml:space="preserve"> this pr</w:t>
      </w:r>
      <w:r w:rsidR="001D09EC" w:rsidRPr="00C70145">
        <w:rPr>
          <w:rFonts w:cs="Calibri"/>
          <w:lang w:val="is-IS"/>
        </w:rPr>
        <w:t>essure drop.</w:t>
      </w:r>
    </w:p>
    <w:p w14:paraId="0ED9DA10" w14:textId="4BC808B7" w:rsidR="00C70145" w:rsidRPr="0042546D" w:rsidRDefault="00D52933" w:rsidP="00611684">
      <w:pPr>
        <w:rPr>
          <w:rFonts w:cs="Calibri"/>
          <w:lang w:val="is-IS"/>
        </w:rPr>
      </w:pPr>
      <w:r>
        <w:rPr>
          <w:rFonts w:cs="Calibri"/>
          <w:lang w:val="is-IS"/>
        </w:rPr>
        <w:t xml:space="preserve">Pressure measurements since the end of 2017 indicates a new pressure decline at 1.6 km depth, </w:t>
      </w:r>
      <w:r w:rsidR="0042546D">
        <w:rPr>
          <w:rFonts w:cs="Calibri"/>
          <w:lang w:val="is-IS"/>
        </w:rPr>
        <w:t>that</w:t>
      </w:r>
      <w:r>
        <w:rPr>
          <w:rFonts w:cs="Calibri"/>
          <w:lang w:val="is-IS"/>
        </w:rPr>
        <w:t xml:space="preserve"> correlates well with the increase in subsidence and contraction rates observed in the center of the deformation field since 2018</w:t>
      </w:r>
      <w:r w:rsidR="00C70145" w:rsidRPr="00C70145">
        <w:rPr>
          <w:rFonts w:cs="Calibri"/>
          <w:lang w:val="is-IS"/>
        </w:rPr>
        <w:t>.</w:t>
      </w:r>
      <w:r>
        <w:rPr>
          <w:rFonts w:cs="Calibri"/>
          <w:lang w:val="is-IS"/>
        </w:rPr>
        <w:t xml:space="preserve"> However, we suggest that more time is necessary for the effects of this pressure drop </w:t>
      </w:r>
      <w:r w:rsidR="0042546D">
        <w:rPr>
          <w:rFonts w:cs="Calibri"/>
          <w:lang w:val="is-IS"/>
        </w:rPr>
        <w:t xml:space="preserve">to </w:t>
      </w:r>
      <w:r>
        <w:rPr>
          <w:rFonts w:cs="Calibri"/>
          <w:lang w:val="is-IS"/>
        </w:rPr>
        <w:t>reach the surface and</w:t>
      </w:r>
      <w:r w:rsidR="0042546D">
        <w:rPr>
          <w:rFonts w:cs="Calibri"/>
          <w:lang w:val="is-IS"/>
        </w:rPr>
        <w:t xml:space="preserve"> to</w:t>
      </w:r>
      <w:r>
        <w:rPr>
          <w:rFonts w:cs="Calibri"/>
          <w:lang w:val="is-IS"/>
        </w:rPr>
        <w:t xml:space="preserve"> be able to determinate more precisely the characteristics of the deformation source from 2018</w:t>
      </w:r>
      <w:r w:rsidR="0042546D">
        <w:rPr>
          <w:rFonts w:cs="Calibri"/>
          <w:lang w:val="is-IS"/>
        </w:rPr>
        <w:t>,</w:t>
      </w:r>
      <w:r>
        <w:rPr>
          <w:rFonts w:cs="Calibri"/>
          <w:lang w:val="is-IS"/>
        </w:rPr>
        <w:t xml:space="preserve"> through inverse modeling of geodetic data. </w:t>
      </w:r>
    </w:p>
    <w:p w14:paraId="568F6390" w14:textId="77777777" w:rsidR="004A109A" w:rsidRDefault="004A109A">
      <w:pPr>
        <w:pStyle w:val="Titre1"/>
      </w:pPr>
      <w:bookmarkStart w:id="0" w:name="_Ref457054287"/>
      <w:r>
        <w:t>1. Introduction</w:t>
      </w:r>
      <w:bookmarkEnd w:id="0"/>
      <w:r>
        <w:t xml:space="preserve"> </w:t>
      </w:r>
    </w:p>
    <w:p w14:paraId="55EB7DA7" w14:textId="77777777" w:rsidR="0042546D" w:rsidRDefault="0042546D">
      <w:r w:rsidRPr="0042546D">
        <w:t xml:space="preserve">Since the 1990, Interferometric Synthetic Aperture Radar (InSAR) satellite imaging methods have been increasingly used to study ground deformation induced by geothermal utilization. The combined used of GPS-Geodesy and InSAR has proven to be an efficient tool to monitor long-term changes within geothermal reservoirs. We here undertake an extended interferometric analysis of Sentinel-1 image acquired between 2017 and 2019 at the Reykjanes geothermal system, SW-Iceland, and integrate the result into the long-term deformation history provided by studies from Parks </w:t>
      </w:r>
      <w:r w:rsidRPr="006D1762">
        <w:rPr>
          <w:i/>
          <w:iCs/>
        </w:rPr>
        <w:t>et al.</w:t>
      </w:r>
      <w:r w:rsidRPr="0042546D">
        <w:t xml:space="preserve"> (2018) and Receveur </w:t>
      </w:r>
      <w:r w:rsidRPr="006D1762">
        <w:rPr>
          <w:i/>
          <w:iCs/>
        </w:rPr>
        <w:t>et al.</w:t>
      </w:r>
      <w:r w:rsidRPr="006D1762">
        <w:t xml:space="preserve"> (</w:t>
      </w:r>
      <w:r w:rsidRPr="0042546D">
        <w:t xml:space="preserve">2019) to understand changes in the reservoir resulting from geothermal utilization in this area. </w:t>
      </w:r>
    </w:p>
    <w:p w14:paraId="4640508D" w14:textId="0D6CD155" w:rsidR="009D1D80" w:rsidRDefault="009D1D80">
      <w:r w:rsidRPr="009D1D80">
        <w:t>The high-temperature Reykjanes geothermal system</w:t>
      </w:r>
      <w:r w:rsidR="003C026A">
        <w:t xml:space="preserve"> (Fig. 1)</w:t>
      </w:r>
      <w:r w:rsidRPr="009D1D80">
        <w:t xml:space="preserve"> is located where the Mid-Atlantic Ridge emerges on the southwestern tip of the Reykjanes Peninsula in Iceland</w:t>
      </w:r>
      <w:r w:rsidR="006D1762">
        <w:t xml:space="preserve"> </w:t>
      </w:r>
      <w:r w:rsidR="006D1762" w:rsidRPr="006D1762">
        <w:t>(Bjornsson</w:t>
      </w:r>
      <w:r w:rsidR="006D1762" w:rsidRPr="006D1762">
        <w:rPr>
          <w:i/>
          <w:iCs/>
        </w:rPr>
        <w:t xml:space="preserve"> et al.</w:t>
      </w:r>
      <w:r w:rsidR="006D1762" w:rsidRPr="006D1762">
        <w:t xml:space="preserve"> 1970</w:t>
      </w:r>
      <w:r w:rsidR="006D1762">
        <w:t>)</w:t>
      </w:r>
      <w:r w:rsidRPr="009D1D80">
        <w:t>. The geological structure consists of a highly fractured superimposition of volcano-sedimentary strata and subaerial Pleistocene lava flows</w:t>
      </w:r>
      <w:r w:rsidR="006D1762">
        <w:t xml:space="preserve"> </w:t>
      </w:r>
      <w:r w:rsidR="006D1762" w:rsidRPr="006D1762">
        <w:t xml:space="preserve">(Friðleifsson </w:t>
      </w:r>
      <w:r w:rsidR="006D1762" w:rsidRPr="006D1762">
        <w:rPr>
          <w:i/>
          <w:iCs/>
        </w:rPr>
        <w:t xml:space="preserve">et al. </w:t>
      </w:r>
      <w:r w:rsidR="006D1762" w:rsidRPr="006D1762">
        <w:t>2014)</w:t>
      </w:r>
      <w:r w:rsidRPr="009D1D80">
        <w:t>. The upper part of the series is dominated by phreato-magmatic tuffs and breccias intersected by thin layer of fossiliferous marine sediments, mainly found between 400 and 800 m depth</w:t>
      </w:r>
      <w:r w:rsidR="006D1762">
        <w:t xml:space="preserve"> </w:t>
      </w:r>
      <w:r w:rsidR="006D1762" w:rsidRPr="006D1762">
        <w:t xml:space="preserve">(Friðleifsson </w:t>
      </w:r>
      <w:r w:rsidR="006D1762">
        <w:t xml:space="preserve">and </w:t>
      </w:r>
      <w:r w:rsidR="006D1762" w:rsidRPr="006D1762">
        <w:t>Richter 2010).</w:t>
      </w:r>
      <w:r w:rsidRPr="009D1D80">
        <w:t xml:space="preserve"> Below 1100 m depth, the sequence is dominated by crystalline pillow basalts and breccias formed in deep-water environments. An increasing density of dyke intrusions </w:t>
      </w:r>
      <w:r>
        <w:t>are</w:t>
      </w:r>
      <w:r w:rsidRPr="009D1D80">
        <w:t xml:space="preserve"> encountered </w:t>
      </w:r>
      <w:r>
        <w:t>in wells below 1.5 km depth, and dominate</w:t>
      </w:r>
      <w:r w:rsidRPr="009D1D80">
        <w:t xml:space="preserve"> the sequence </w:t>
      </w:r>
      <w:r>
        <w:t>from</w:t>
      </w:r>
      <w:r w:rsidRPr="009D1D80">
        <w:t xml:space="preserve"> 2.8 km depth</w:t>
      </w:r>
      <w:r w:rsidR="006D1762">
        <w:t xml:space="preserve"> </w:t>
      </w:r>
      <w:r w:rsidR="006D1762" w:rsidRPr="006D1762">
        <w:t>(Franzson 2004</w:t>
      </w:r>
      <w:r w:rsidR="006D1762">
        <w:t>)</w:t>
      </w:r>
      <w:r w:rsidRPr="009D1D80">
        <w:t xml:space="preserve">. The geothermal reservoir is bounded by two main faults channeling recharge from the SW and forming a NE/ENE graben structure. The highest temperatures at 1 km depth were measured in well RN-10, situated in the central part of this graben (Franzson </w:t>
      </w:r>
      <w:r w:rsidRPr="006D1762">
        <w:rPr>
          <w:i/>
          <w:iCs/>
        </w:rPr>
        <w:t>et al.</w:t>
      </w:r>
      <w:r w:rsidRPr="009D1D80">
        <w:t xml:space="preserve"> 2002). On surface, an area of intense hydrothermal activity of about 2 km² has been used to delineate the central part of the reservoir, where the permeability and temperatures are the highest (Fridriksson </w:t>
      </w:r>
      <w:r w:rsidRPr="006D1762">
        <w:rPr>
          <w:i/>
          <w:iCs/>
        </w:rPr>
        <w:t>et al.</w:t>
      </w:r>
      <w:r w:rsidRPr="009D1D80">
        <w:t xml:space="preserve"> 2010). Assuming a thickness of 1500 m, the total volume of the productive reservoir was estimated to be approximately 3 km</w:t>
      </w:r>
      <w:r w:rsidRPr="009D1D80">
        <w:rPr>
          <w:vertAlign w:val="superscript"/>
        </w:rPr>
        <w:t>3</w:t>
      </w:r>
      <w:r w:rsidRPr="009D1D80">
        <w:t xml:space="preserve">. Some productive layers have been identified within porous formations at 800–1200 m depth, below the highly altered reservoir cap rock located in the 400-900 m depth range (Friðleifsson </w:t>
      </w:r>
      <w:r w:rsidRPr="006D1762">
        <w:rPr>
          <w:i/>
          <w:iCs/>
        </w:rPr>
        <w:t>et al.</w:t>
      </w:r>
      <w:r w:rsidRPr="009D1D80">
        <w:t xml:space="preserve"> 2014). However, most of the feed zones are fracture-related and irregularly distributed within the reservoir, the largest ones being associated with sub-vertical fractures along or near dykes between 1.9 and 2.3 km depth (Franzson </w:t>
      </w:r>
      <w:r w:rsidRPr="006D1762">
        <w:rPr>
          <w:i/>
          <w:iCs/>
        </w:rPr>
        <w:t>et al.</w:t>
      </w:r>
      <w:r w:rsidRPr="009D1D80">
        <w:t xml:space="preserve"> 2002).</w:t>
      </w:r>
    </w:p>
    <w:p w14:paraId="2C5F05BE" w14:textId="77777777" w:rsidR="0042546D" w:rsidRDefault="00963B50">
      <w:pPr>
        <w:rPr>
          <w:rFonts w:cs="Calibri"/>
          <w:noProof/>
          <w:lang w:val="fr-FR" w:eastAsia="fr-FR"/>
        </w:rPr>
      </w:pPr>
      <w:r w:rsidRPr="0042546D">
        <w:rPr>
          <w:rFonts w:cs="Calibri"/>
          <w:noProof/>
          <w:lang w:val="fr-FR" w:eastAsia="fr-FR"/>
        </w:rPr>
        <w:lastRenderedPageBreak/>
        <w:drawing>
          <wp:inline distT="0" distB="0" distL="0" distR="0" wp14:anchorId="2B0BDD0C" wp14:editId="012BD9EC">
            <wp:extent cx="5705475" cy="5953155"/>
            <wp:effectExtent l="0" t="0" r="0" b="9525"/>
            <wp:docPr id="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06466" cy="5954189"/>
                    </a:xfrm>
                    <a:prstGeom prst="rect">
                      <a:avLst/>
                    </a:prstGeom>
                    <a:noFill/>
                    <a:ln>
                      <a:noFill/>
                    </a:ln>
                  </pic:spPr>
                </pic:pic>
              </a:graphicData>
            </a:graphic>
          </wp:inline>
        </w:drawing>
      </w:r>
    </w:p>
    <w:p w14:paraId="546C1FAA" w14:textId="286E7F33" w:rsidR="009D1D80" w:rsidRPr="009D1D80" w:rsidRDefault="0042546D" w:rsidP="00377669">
      <w:pPr>
        <w:spacing w:before="120" w:after="120"/>
        <w:jc w:val="center"/>
        <w:rPr>
          <w:b/>
        </w:rPr>
      </w:pPr>
      <w:r w:rsidRPr="009D1D80">
        <w:rPr>
          <w:b/>
        </w:rPr>
        <w:t>Figure</w:t>
      </w:r>
      <w:r w:rsidR="009D1D80" w:rsidRPr="009D1D80">
        <w:rPr>
          <w:b/>
        </w:rPr>
        <w:t xml:space="preserve"> 1</w:t>
      </w:r>
      <w:r w:rsidRPr="009D1D80">
        <w:rPr>
          <w:b/>
        </w:rPr>
        <w:t xml:space="preserve">. Geological maps. (a) Reykjanes Peninsula (Hjartarson </w:t>
      </w:r>
      <w:r w:rsidR="006D1762">
        <w:rPr>
          <w:b/>
        </w:rPr>
        <w:t>and</w:t>
      </w:r>
      <w:r w:rsidRPr="009D1D80">
        <w:rPr>
          <w:b/>
        </w:rPr>
        <w:t xml:space="preserve"> Saemundsson 2014), showing central volcanoes (red dashed lines) and the contours of the fissure swarms (orange dashed lines) after Johannesson </w:t>
      </w:r>
      <w:r w:rsidR="006D1762">
        <w:rPr>
          <w:b/>
        </w:rPr>
        <w:t>and</w:t>
      </w:r>
      <w:r w:rsidRPr="009D1D80">
        <w:rPr>
          <w:b/>
        </w:rPr>
        <w:t xml:space="preserve"> Saemundsson (1998), fault and fissures (black lines) and the direction of plate spreading (blue arrows) after Clifton </w:t>
      </w:r>
      <w:r w:rsidR="006D1762">
        <w:rPr>
          <w:b/>
        </w:rPr>
        <w:t>and</w:t>
      </w:r>
      <w:r w:rsidRPr="009D1D80">
        <w:rPr>
          <w:b/>
        </w:rPr>
        <w:t xml:space="preserve"> Schlische (2003). Inset shows the location of the map (black square) and the coverage of the Sentinel-1 ascending (T16) and descending (T155) tracks in Iceland. (b) Reykjanes geothermal system (after Saemundsson </w:t>
      </w:r>
      <w:r w:rsidRPr="006D1762">
        <w:rPr>
          <w:b/>
          <w:i/>
          <w:iCs/>
        </w:rPr>
        <w:t>et al.</w:t>
      </w:r>
      <w:r w:rsidRPr="009D1D80">
        <w:rPr>
          <w:b/>
        </w:rPr>
        <w:t xml:space="preserve"> 2010) showing the youngest lava flows and crater rows (red features) west of the area of high surface alteration (after Friðleifsson </w:t>
      </w:r>
      <w:r w:rsidRPr="006D1762">
        <w:rPr>
          <w:b/>
          <w:i/>
          <w:iCs/>
        </w:rPr>
        <w:t>et al</w:t>
      </w:r>
      <w:r w:rsidRPr="009D1D80">
        <w:rPr>
          <w:b/>
        </w:rPr>
        <w:t xml:space="preserve">. 2018). (c) Map showing the location of drillholes (red and yellow circled crosses) and the ground surface traces of directionally drilled wells (black lines). Most of the wells are situated within the main upflow zone (red contour line) identified from resistivity surveys by Karlsdottir </w:t>
      </w:r>
      <w:r w:rsidR="006D1762">
        <w:rPr>
          <w:b/>
        </w:rPr>
        <w:t>and</w:t>
      </w:r>
      <w:r w:rsidRPr="009D1D80">
        <w:rPr>
          <w:b/>
        </w:rPr>
        <w:t xml:space="preserve"> Vilhjalmsson (2014), centred on the Gunnuhver thermal area, where the surface manifestation of hydrothermal activity is the highest. See legend for explanations of all symbols.</w:t>
      </w:r>
    </w:p>
    <w:p w14:paraId="5307AE33" w14:textId="39AADC46" w:rsidR="009D1D80" w:rsidRDefault="009D1D80">
      <w:r w:rsidRPr="009D1D80">
        <w:t>Geothermal production at Reykjanes was initiated in 1976 but the highest extraction rates were reached in 2006 when a new 100 MWe powerplant was commissioned. About 800 kg/s of fluid were extracted during the three first years of production, resulting between May 2006 and May 2009 in a 3 MPa pressure drop at ~1600 m depth that increased boiling conditions in the reservoir</w:t>
      </w:r>
      <w:r w:rsidR="00E776F7">
        <w:t xml:space="preserve"> </w:t>
      </w:r>
      <w:r w:rsidR="00E776F7" w:rsidRPr="00E776F7">
        <w:t xml:space="preserve">(Fridriksson </w:t>
      </w:r>
      <w:r w:rsidR="00E776F7" w:rsidRPr="00E776F7">
        <w:rPr>
          <w:i/>
          <w:iCs/>
        </w:rPr>
        <w:t>et al.</w:t>
      </w:r>
      <w:r w:rsidR="00E776F7" w:rsidRPr="00E776F7">
        <w:t xml:space="preserve"> 2010)</w:t>
      </w:r>
      <w:r w:rsidRPr="009D1D80">
        <w:t xml:space="preserve">. While the main feed zones at 1.9-2.3 km depth are still liquid dominated, those situated between 800 and 1200 m depth began to supply the wells with saturated steam in 2008 (Sigurdsson 2010). That year, two relatively shallow wells, RN-27 and RN-28, were drilled in the central part of the system down to 1225 m and 960 m depth, respectively, to produce directly from this steam cap in the uppermost part of the reservoir (Fridriksson </w:t>
      </w:r>
      <w:r w:rsidRPr="00E776F7">
        <w:rPr>
          <w:i/>
          <w:iCs/>
        </w:rPr>
        <w:t>et al.</w:t>
      </w:r>
      <w:r w:rsidRPr="009D1D80">
        <w:t xml:space="preserve"> 2010). In 2018, 21.3 Mt of geothermal fluid were extracted by 15 deep production wells and the two shallow wells (Þorvaldsson </w:t>
      </w:r>
      <w:r w:rsidR="00E776F7">
        <w:t>and</w:t>
      </w:r>
      <w:r w:rsidRPr="009D1D80">
        <w:t xml:space="preserve"> Arnaldsson 2017). Reinjection was initiated in 2009 at a rate of 15 kg/s at about 2.5 km depth to counterbalance pressure in the reservoir</w:t>
      </w:r>
      <w:r>
        <w:t xml:space="preserve">, and was performed since then </w:t>
      </w:r>
      <w:r w:rsidRPr="009D1D80">
        <w:t xml:space="preserve">within 5 wells </w:t>
      </w:r>
      <w:r>
        <w:t>a</w:t>
      </w:r>
      <w:r w:rsidRPr="009D1D80">
        <w:t>t irregular rates, averaging to 75 kg/s during the 2009-2018 time period</w:t>
      </w:r>
      <w:r>
        <w:t>,</w:t>
      </w:r>
      <w:r w:rsidRPr="009D1D80">
        <w:t xml:space="preserve"> with a maximum of 146 kg/s in 2016</w:t>
      </w:r>
      <w:r w:rsidR="003C026A">
        <w:t xml:space="preserve"> (Fig. 2)</w:t>
      </w:r>
      <w:r w:rsidRPr="009D1D80">
        <w:t>.</w:t>
      </w:r>
    </w:p>
    <w:p w14:paraId="68B2B484" w14:textId="77777777" w:rsidR="009D1D80" w:rsidRDefault="00963B50" w:rsidP="009D1D80">
      <w:pPr>
        <w:jc w:val="center"/>
      </w:pPr>
      <w:r w:rsidRPr="009D1D80">
        <w:rPr>
          <w:noProof/>
          <w:lang w:val="fr-FR" w:eastAsia="fr-FR"/>
        </w:rPr>
        <w:lastRenderedPageBreak/>
        <w:drawing>
          <wp:inline distT="0" distB="0" distL="0" distR="0" wp14:anchorId="0A53EDEE" wp14:editId="46A0E57B">
            <wp:extent cx="4800600" cy="2278380"/>
            <wp:effectExtent l="0" t="0" r="0" b="7620"/>
            <wp:docPr id="8"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a:picLocks noChangeAspect="1" noChangeArrowheads="1"/>
                    </pic:cNvPicPr>
                  </pic:nvPicPr>
                  <pic:blipFill rotWithShape="1">
                    <a:blip r:embed="rId8">
                      <a:extLst>
                        <a:ext uri="{28A0092B-C50C-407E-A947-70E740481C1C}">
                          <a14:useLocalDpi xmlns:a14="http://schemas.microsoft.com/office/drawing/2010/main" val="0"/>
                        </a:ext>
                      </a:extLst>
                    </a:blip>
                    <a:srcRect l="7497" t="5080" r="8554"/>
                    <a:stretch/>
                  </pic:blipFill>
                  <pic:spPr bwMode="auto">
                    <a:xfrm>
                      <a:off x="0" y="0"/>
                      <a:ext cx="4800600" cy="2278380"/>
                    </a:xfrm>
                    <a:prstGeom prst="rect">
                      <a:avLst/>
                    </a:prstGeom>
                    <a:noFill/>
                    <a:ln>
                      <a:noFill/>
                    </a:ln>
                    <a:extLst>
                      <a:ext uri="{53640926-AAD7-44D8-BBD7-CCE9431645EC}">
                        <a14:shadowObscured xmlns:a14="http://schemas.microsoft.com/office/drawing/2010/main"/>
                      </a:ext>
                    </a:extLst>
                  </pic:spPr>
                </pic:pic>
              </a:graphicData>
            </a:graphic>
          </wp:inline>
        </w:drawing>
      </w:r>
      <w:r w:rsidR="009D1D80" w:rsidRPr="009D1D80">
        <w:t xml:space="preserve"> </w:t>
      </w:r>
    </w:p>
    <w:p w14:paraId="2AC40B90" w14:textId="77777777" w:rsidR="009D1D80" w:rsidRPr="002375DD" w:rsidRDefault="009D1D80" w:rsidP="00377669">
      <w:pPr>
        <w:spacing w:before="120" w:after="120"/>
        <w:jc w:val="center"/>
        <w:rPr>
          <w:noProof/>
          <w:lang w:eastAsia="fr-FR"/>
        </w:rPr>
      </w:pPr>
      <w:r w:rsidRPr="009D1D80">
        <w:rPr>
          <w:b/>
        </w:rPr>
        <w:t>Figure 2: Net production rate (difference between extraction and injection rates) for all wells except shallow dry steam wells RN-27 and RN-29, extraction rates for RN-27 and RN-28 and injection rates for the period 2003-2018.</w:t>
      </w:r>
    </w:p>
    <w:p w14:paraId="3DFC6476" w14:textId="1EE2094D" w:rsidR="009D1D80" w:rsidRDefault="009D1D80">
      <w:r w:rsidRPr="009D1D80">
        <w:t xml:space="preserve">Monitoring of ground deformation started in Reykjanes before the commissioning of the new powerplant in 2006. Previous studies of deformation in this region include those undertaken by Keiding </w:t>
      </w:r>
      <w:r w:rsidRPr="00E776F7">
        <w:rPr>
          <w:i/>
          <w:iCs/>
        </w:rPr>
        <w:t>et al.</w:t>
      </w:r>
      <w:r w:rsidRPr="009D1D80">
        <w:t xml:space="preserve"> </w:t>
      </w:r>
      <w:r w:rsidRPr="00377669">
        <w:rPr>
          <w:lang w:val="fr-FR"/>
        </w:rPr>
        <w:t xml:space="preserve">(2010), Gunnarsson (2012), Michalczewska </w:t>
      </w:r>
      <w:r w:rsidRPr="00377669">
        <w:rPr>
          <w:i/>
          <w:iCs/>
          <w:lang w:val="fr-FR"/>
        </w:rPr>
        <w:t>et al.</w:t>
      </w:r>
      <w:r w:rsidRPr="00377669">
        <w:rPr>
          <w:lang w:val="fr-FR"/>
        </w:rPr>
        <w:t xml:space="preserve"> (2014)</w:t>
      </w:r>
      <w:r w:rsidR="00E776F7" w:rsidRPr="00377669">
        <w:rPr>
          <w:lang w:val="fr-FR"/>
        </w:rPr>
        <w:t xml:space="preserve">, </w:t>
      </w:r>
      <w:r w:rsidRPr="00377669">
        <w:rPr>
          <w:lang w:val="fr-FR"/>
        </w:rPr>
        <w:t xml:space="preserve">Parks </w:t>
      </w:r>
      <w:r w:rsidRPr="00377669">
        <w:rPr>
          <w:i/>
          <w:iCs/>
          <w:lang w:val="fr-FR"/>
        </w:rPr>
        <w:t>et al.</w:t>
      </w:r>
      <w:r w:rsidRPr="00377669">
        <w:rPr>
          <w:lang w:val="fr-FR"/>
        </w:rPr>
        <w:t xml:space="preserve"> (2018)</w:t>
      </w:r>
      <w:r w:rsidR="00E776F7" w:rsidRPr="00377669">
        <w:rPr>
          <w:lang w:val="fr-FR"/>
        </w:rPr>
        <w:t xml:space="preserve"> and Receveur </w:t>
      </w:r>
      <w:r w:rsidR="00E776F7" w:rsidRPr="00377669">
        <w:rPr>
          <w:i/>
          <w:iCs/>
          <w:lang w:val="fr-FR"/>
        </w:rPr>
        <w:t>et al.</w:t>
      </w:r>
      <w:r w:rsidR="00E776F7" w:rsidRPr="00377669">
        <w:rPr>
          <w:lang w:val="fr-FR"/>
        </w:rPr>
        <w:t xml:space="preserve"> </w:t>
      </w:r>
      <w:r w:rsidR="00E776F7">
        <w:t>(2019)</w:t>
      </w:r>
      <w:r w:rsidRPr="009D1D80">
        <w:t xml:space="preserve">. Parks </w:t>
      </w:r>
      <w:r w:rsidRPr="00E776F7">
        <w:rPr>
          <w:i/>
          <w:iCs/>
        </w:rPr>
        <w:t>et al.</w:t>
      </w:r>
      <w:r w:rsidRPr="009D1D80">
        <w:t xml:space="preserve"> (2018) undertook interferometric analysis of Envisat and TerraSAR-X data acquired between 2003 and 2016 to determine rates of displacement and provide constraints on the cumulative deformation field caused by utilization. Timeseries of displacement were extended in Receveur </w:t>
      </w:r>
      <w:r w:rsidRPr="00E776F7">
        <w:rPr>
          <w:i/>
          <w:iCs/>
        </w:rPr>
        <w:t xml:space="preserve">et al. </w:t>
      </w:r>
      <w:r w:rsidRPr="009D1D80">
        <w:t>(2018) with the use of Sentinel-1 satellite data spanning the 2015-2017 period, together with an analysis of the physical processes responsible for the observed deformation.</w:t>
      </w:r>
      <w:r>
        <w:t xml:space="preserve"> </w:t>
      </w:r>
    </w:p>
    <w:p w14:paraId="40E9E250" w14:textId="58BFF0B1" w:rsidR="00037FC7" w:rsidRDefault="009D1D80">
      <w:r w:rsidRPr="009D1D80">
        <w:t xml:space="preserve">We here provide an update of the time series of deformation obtained from the InSAR analysis using Sentinel-1 images from March 2017 to May 2019, and evaluate deformation processes. We perform a probabilistic inversion </w:t>
      </w:r>
      <w:r w:rsidR="007461BE">
        <w:t xml:space="preserve">of the Sentinel-1 data </w:t>
      </w:r>
      <w:r w:rsidRPr="009D1D80">
        <w:t>to determine the optimal parameters for the deformation source during the periods 2015-2019 and 2017-2019</w:t>
      </w:r>
      <w:r w:rsidR="007461BE">
        <w:t>,</w:t>
      </w:r>
      <w:r w:rsidRPr="009D1D80">
        <w:t xml:space="preserve"> </w:t>
      </w:r>
      <w:r w:rsidR="007461BE" w:rsidRPr="00037FC7">
        <w:t>us</w:t>
      </w:r>
      <w:r w:rsidR="007461BE">
        <w:t>ing</w:t>
      </w:r>
      <w:r w:rsidR="007461BE" w:rsidRPr="00037FC7">
        <w:t xml:space="preserve"> only your best fit geometry configuration from earlier studies</w:t>
      </w:r>
      <w:r w:rsidR="007461BE" w:rsidRPr="009D1D80">
        <w:t xml:space="preserve"> </w:t>
      </w:r>
      <w:r w:rsidRPr="009D1D80">
        <w:t>and compare the results with the production rates, pressure and temperature changes at depth, to infer the physical processing responsible for the deformation.</w:t>
      </w:r>
    </w:p>
    <w:p w14:paraId="18CD102E" w14:textId="77777777" w:rsidR="004A109A" w:rsidRDefault="004A109A">
      <w:pPr>
        <w:pStyle w:val="Titre1"/>
      </w:pPr>
      <w:r>
        <w:t xml:space="preserve">2. </w:t>
      </w:r>
      <w:r w:rsidR="009D1D80">
        <w:t>METHODS</w:t>
      </w:r>
    </w:p>
    <w:p w14:paraId="0DF27DD8" w14:textId="77777777" w:rsidR="005B44C2" w:rsidRPr="005B44C2" w:rsidRDefault="005B44C2" w:rsidP="005B44C2">
      <w:pPr>
        <w:pStyle w:val="Titre2"/>
      </w:pPr>
      <w:r>
        <w:t>2.1 InSAR analysis</w:t>
      </w:r>
    </w:p>
    <w:p w14:paraId="2AD285BC" w14:textId="66F89343" w:rsidR="009D1D80" w:rsidRDefault="009D1D80">
      <w:r w:rsidRPr="009D1D80">
        <w:t xml:space="preserve">Synthetic Aperture Radar (SAR) images of Reykjanes from the period 2003-2019 have been utilized to study ground motion over the geothermal reservoir. InSAR analysis determines the phase shift between SAR images acquired from approximately the same location overhead but at different times (e.g. Liu </w:t>
      </w:r>
      <w:r w:rsidRPr="00E776F7">
        <w:rPr>
          <w:i/>
          <w:iCs/>
        </w:rPr>
        <w:t xml:space="preserve">et al. </w:t>
      </w:r>
      <w:r w:rsidRPr="009D1D80">
        <w:t xml:space="preserve">2017). Interferograms are formed by comparing an initial “master” SAR image with a second “slave” image. As the satellite is “side-looking”, the relative displacement value of each pixel </w:t>
      </w:r>
      <w:r w:rsidRPr="009D1D80">
        <w:rPr>
          <w:i/>
        </w:rPr>
        <w:t>d</w:t>
      </w:r>
      <w:r w:rsidRPr="009D1D80">
        <w:rPr>
          <w:vertAlign w:val="subscript"/>
        </w:rPr>
        <w:t>LOS</w:t>
      </w:r>
      <w:r w:rsidRPr="009D1D80">
        <w:t xml:space="preserve"> is recorded as phase change, representing range change in the LOS direction towards the satellite (Massonnet </w:t>
      </w:r>
      <w:r w:rsidR="00E776F7">
        <w:t>and</w:t>
      </w:r>
      <w:r w:rsidRPr="009D1D80">
        <w:t xml:space="preserve"> Feigl 1998) proportional to the radar wavelength. In the absence of errors, it corresponds to the proj</w:t>
      </w:r>
      <w:r w:rsidR="00E634B6">
        <w:t>ection of the three-dimensional displacement field đ</w:t>
      </w:r>
      <w:r w:rsidR="00E776F7">
        <w:t xml:space="preserve"> </w:t>
      </w:r>
      <w:r w:rsidRPr="009D1D80">
        <w:t>=</w:t>
      </w:r>
      <w:r w:rsidR="00E776F7">
        <w:t xml:space="preserve"> </w:t>
      </w:r>
      <w:r w:rsidRPr="009D1D80">
        <w:t>[d</w:t>
      </w:r>
      <w:r w:rsidR="00E634B6">
        <w:rPr>
          <w:vertAlign w:val="subscript"/>
        </w:rPr>
        <w:t>E</w:t>
      </w:r>
      <w:r w:rsidR="00E634B6" w:rsidRPr="00E634B6">
        <w:t>,</w:t>
      </w:r>
      <w:r w:rsidRPr="009D1D80">
        <w:t>,d</w:t>
      </w:r>
      <w:r w:rsidRPr="00E634B6">
        <w:rPr>
          <w:vertAlign w:val="subscript"/>
        </w:rPr>
        <w:t>N</w:t>
      </w:r>
      <w:r w:rsidRPr="009D1D80">
        <w:t>,d</w:t>
      </w:r>
      <w:r w:rsidRPr="00E634B6">
        <w:rPr>
          <w:vertAlign w:val="subscript"/>
        </w:rPr>
        <w:t>Up</w:t>
      </w:r>
      <w:r w:rsidR="00E634B6">
        <w:t xml:space="preserve"> ] onto the unit vector ū</w:t>
      </w:r>
      <w:r w:rsidR="00E776F7">
        <w:t xml:space="preserve"> </w:t>
      </w:r>
      <w:r w:rsidR="00E634B6">
        <w:t>=</w:t>
      </w:r>
      <w:r w:rsidR="00E776F7">
        <w:t xml:space="preserve"> </w:t>
      </w:r>
      <w:r w:rsidR="00E634B6">
        <w:t>[u</w:t>
      </w:r>
      <w:r w:rsidRPr="00E634B6">
        <w:rPr>
          <w:vertAlign w:val="subscript"/>
        </w:rPr>
        <w:t>E</w:t>
      </w:r>
      <w:r w:rsidRPr="009D1D80">
        <w:t>,u</w:t>
      </w:r>
      <w:r w:rsidRPr="00E634B6">
        <w:rPr>
          <w:vertAlign w:val="subscript"/>
        </w:rPr>
        <w:t>N</w:t>
      </w:r>
      <w:r w:rsidRPr="009D1D80">
        <w:t>,u</w:t>
      </w:r>
      <w:r w:rsidRPr="00E634B6">
        <w:rPr>
          <w:vertAlign w:val="subscript"/>
        </w:rPr>
        <w:t>Up</w:t>
      </w:r>
      <w:r w:rsidRPr="009D1D80">
        <w:t>] pointing from the ground to the satellite</w:t>
      </w:r>
      <w:r w:rsidR="00E776F7">
        <w:t xml:space="preserve"> (Eq. 1).</w:t>
      </w:r>
    </w:p>
    <w:p w14:paraId="554E73FE" w14:textId="78DBC924" w:rsidR="0046248E" w:rsidRDefault="00E776F7" w:rsidP="009455ED">
      <w:r w:rsidRPr="00E776F7">
        <w:rPr>
          <w:noProof/>
          <w:lang w:val="fr-FR" w:eastAsia="fr-FR"/>
        </w:rPr>
        <w:drawing>
          <wp:inline distT="0" distB="0" distL="0" distR="0" wp14:anchorId="6619334C" wp14:editId="5D1788F3">
            <wp:extent cx="5760720" cy="27432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 b="43751"/>
                    <a:stretch/>
                  </pic:blipFill>
                  <pic:spPr bwMode="auto">
                    <a:xfrm>
                      <a:off x="0" y="0"/>
                      <a:ext cx="5760720" cy="274320"/>
                    </a:xfrm>
                    <a:prstGeom prst="rect">
                      <a:avLst/>
                    </a:prstGeom>
                    <a:noFill/>
                    <a:ln>
                      <a:noFill/>
                    </a:ln>
                    <a:extLst>
                      <a:ext uri="{53640926-AAD7-44D8-BBD7-CCE9431645EC}">
                        <a14:shadowObscured xmlns:a14="http://schemas.microsoft.com/office/drawing/2010/main"/>
                      </a:ext>
                    </a:extLst>
                  </pic:spPr>
                </pic:pic>
              </a:graphicData>
            </a:graphic>
          </wp:inline>
        </w:drawing>
      </w:r>
      <w:r w:rsidR="009455ED" w:rsidRPr="009455ED">
        <w:t xml:space="preserve">Ascending and descending interferograms covering the period 2003-2017 (Parks </w:t>
      </w:r>
      <w:r w:rsidR="009455ED" w:rsidRPr="00E776F7">
        <w:rPr>
          <w:i/>
          <w:iCs/>
        </w:rPr>
        <w:t>et al</w:t>
      </w:r>
      <w:r w:rsidR="009455ED" w:rsidRPr="009455ED">
        <w:t xml:space="preserve">., 2018; Receveur </w:t>
      </w:r>
      <w:r w:rsidR="009455ED" w:rsidRPr="00E776F7">
        <w:rPr>
          <w:i/>
          <w:iCs/>
        </w:rPr>
        <w:t>et al.,</w:t>
      </w:r>
      <w:r w:rsidR="009455ED" w:rsidRPr="009455ED">
        <w:t xml:space="preserve"> 2019) were formed from sets of images acquired over the study area by three different satellites. Data from the ENVISAT satellite covering the period 2003-2009 and from the TSX satellite covering the period 2009-2016 were processed using the DORIS software (</w:t>
      </w:r>
      <w:bookmarkStart w:id="1" w:name="_Hlk14211087"/>
      <w:r w:rsidR="009455ED" w:rsidRPr="009455ED">
        <w:t>Kampes and Usai, 1999</w:t>
      </w:r>
      <w:bookmarkEnd w:id="1"/>
      <w:r w:rsidR="009455ED" w:rsidRPr="009455ED">
        <w:t>). The STaMPS (Stanford Method for Persistent Scatterers) software (</w:t>
      </w:r>
      <w:bookmarkStart w:id="2" w:name="_Hlk14211122"/>
      <w:r w:rsidR="009455ED" w:rsidRPr="009455ED">
        <w:t xml:space="preserve">Hooper </w:t>
      </w:r>
      <w:r w:rsidR="009455ED" w:rsidRPr="00E776F7">
        <w:rPr>
          <w:i/>
          <w:iCs/>
        </w:rPr>
        <w:t>et al.,</w:t>
      </w:r>
      <w:r w:rsidR="009455ED" w:rsidRPr="009455ED">
        <w:t xml:space="preserve"> 2007</w:t>
      </w:r>
      <w:bookmarkEnd w:id="2"/>
      <w:r w:rsidR="009455ED" w:rsidRPr="009455ED">
        <w:t xml:space="preserve">) was used to generate independent time-series of displacement in the satellite's LOS for each period covered by the InSAR data and map the temporal evolution of deformation in the vicinity of the Reykjanes power (Parks </w:t>
      </w:r>
      <w:r w:rsidR="009455ED" w:rsidRPr="00E776F7">
        <w:rPr>
          <w:i/>
          <w:iCs/>
        </w:rPr>
        <w:t>et al.,</w:t>
      </w:r>
      <w:r w:rsidR="009455ED" w:rsidRPr="009455ED">
        <w:t xml:space="preserve"> 2018). For the period 2015-2017, Receveur </w:t>
      </w:r>
      <w:r w:rsidR="009455ED" w:rsidRPr="00E776F7">
        <w:rPr>
          <w:i/>
          <w:iCs/>
        </w:rPr>
        <w:t>et al.</w:t>
      </w:r>
      <w:r w:rsidR="009455ED" w:rsidRPr="009455ED">
        <w:t xml:space="preserve"> (2019) used data from the two C-band Sentinel-1A and 1B satellites launched by the European Space Agency in 2014 and 2016, respectively. Table </w:t>
      </w:r>
      <w:r w:rsidR="003C026A">
        <w:t xml:space="preserve">1 </w:t>
      </w:r>
      <w:r w:rsidR="009455ED" w:rsidRPr="009455ED">
        <w:t>below summarizes the characteristics of each satellite and study period.</w:t>
      </w:r>
    </w:p>
    <w:tbl>
      <w:tblPr>
        <w:tblStyle w:val="TableauGrille1Clair"/>
        <w:tblW w:w="9776" w:type="dxa"/>
        <w:tblLook w:val="04A0" w:firstRow="1" w:lastRow="0" w:firstColumn="1" w:lastColumn="0" w:noHBand="0" w:noVBand="1"/>
      </w:tblPr>
      <w:tblGrid>
        <w:gridCol w:w="1384"/>
        <w:gridCol w:w="1136"/>
        <w:gridCol w:w="709"/>
        <w:gridCol w:w="1559"/>
        <w:gridCol w:w="1066"/>
        <w:gridCol w:w="995"/>
        <w:gridCol w:w="992"/>
        <w:gridCol w:w="1935"/>
      </w:tblGrid>
      <w:tr w:rsidR="009455ED" w:rsidRPr="009455ED" w14:paraId="61CE5E35" w14:textId="77777777" w:rsidTr="009455ED">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14:paraId="075B3168" w14:textId="77777777"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Satellite</w:t>
            </w:r>
          </w:p>
        </w:tc>
        <w:tc>
          <w:tcPr>
            <w:tcW w:w="1136" w:type="dxa"/>
            <w:noWrap/>
            <w:hideMark/>
          </w:tcPr>
          <w:p w14:paraId="50832192" w14:textId="77777777"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Wavelength</w:t>
            </w:r>
          </w:p>
        </w:tc>
        <w:tc>
          <w:tcPr>
            <w:tcW w:w="709" w:type="dxa"/>
            <w:noWrap/>
            <w:hideMark/>
          </w:tcPr>
          <w:p w14:paraId="51ABC01F" w14:textId="77777777"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Total image</w:t>
            </w:r>
          </w:p>
        </w:tc>
        <w:tc>
          <w:tcPr>
            <w:tcW w:w="1559" w:type="dxa"/>
            <w:noWrap/>
            <w:hideMark/>
          </w:tcPr>
          <w:p w14:paraId="44F6362F" w14:textId="77777777"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Pr>
                <w:rFonts w:ascii="Times New Roman" w:hAnsi="Times New Roman"/>
                <w:szCs w:val="18"/>
                <w:lang w:eastAsia="fr-FR"/>
              </w:rPr>
              <w:t>P</w:t>
            </w:r>
            <w:r w:rsidRPr="009455ED">
              <w:rPr>
                <w:rFonts w:ascii="Times New Roman" w:hAnsi="Times New Roman"/>
                <w:szCs w:val="18"/>
                <w:lang w:eastAsia="fr-FR"/>
              </w:rPr>
              <w:t>eriod covered</w:t>
            </w:r>
          </w:p>
        </w:tc>
        <w:tc>
          <w:tcPr>
            <w:tcW w:w="1066" w:type="dxa"/>
            <w:noWrap/>
            <w:hideMark/>
          </w:tcPr>
          <w:p w14:paraId="34898982" w14:textId="77777777"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Pr>
                <w:rFonts w:ascii="Times New Roman" w:hAnsi="Times New Roman"/>
                <w:szCs w:val="18"/>
                <w:lang w:eastAsia="fr-FR"/>
              </w:rPr>
              <w:t>O</w:t>
            </w:r>
            <w:r w:rsidRPr="009455ED">
              <w:rPr>
                <w:rFonts w:ascii="Times New Roman" w:hAnsi="Times New Roman"/>
                <w:szCs w:val="18"/>
                <w:lang w:eastAsia="fr-FR"/>
              </w:rPr>
              <w:t>rbit</w:t>
            </w:r>
          </w:p>
        </w:tc>
        <w:tc>
          <w:tcPr>
            <w:tcW w:w="995" w:type="dxa"/>
            <w:noWrap/>
            <w:hideMark/>
          </w:tcPr>
          <w:p w14:paraId="1B6D114D" w14:textId="77777777"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Track</w:t>
            </w:r>
          </w:p>
        </w:tc>
        <w:tc>
          <w:tcPr>
            <w:tcW w:w="992" w:type="dxa"/>
            <w:noWrap/>
            <w:hideMark/>
          </w:tcPr>
          <w:p w14:paraId="423D7EFB" w14:textId="77777777"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Heading</w:t>
            </w:r>
          </w:p>
        </w:tc>
        <w:tc>
          <w:tcPr>
            <w:tcW w:w="1935" w:type="dxa"/>
          </w:tcPr>
          <w:p w14:paraId="4C3D2C03" w14:textId="77777777" w:rsidR="009455ED" w:rsidRPr="009455ED" w:rsidRDefault="009455ED" w:rsidP="009455ED">
            <w:pPr>
              <w:spacing w:after="0"/>
              <w:cnfStyle w:val="100000000000" w:firstRow="1"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LOS vector</w:t>
            </w:r>
          </w:p>
        </w:tc>
      </w:tr>
      <w:tr w:rsidR="009455ED" w:rsidRPr="009455ED" w14:paraId="05B617E8" w14:textId="77777777" w:rsidTr="009455ED">
        <w:trPr>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14:paraId="4500FF67" w14:textId="77777777"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ENVISAT</w:t>
            </w:r>
          </w:p>
        </w:tc>
        <w:tc>
          <w:tcPr>
            <w:tcW w:w="1136" w:type="dxa"/>
            <w:noWrap/>
            <w:hideMark/>
          </w:tcPr>
          <w:p w14:paraId="5252FEB0"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C-band</w:t>
            </w:r>
          </w:p>
        </w:tc>
        <w:tc>
          <w:tcPr>
            <w:tcW w:w="709" w:type="dxa"/>
            <w:noWrap/>
            <w:hideMark/>
          </w:tcPr>
          <w:p w14:paraId="550191D5"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7</w:t>
            </w:r>
          </w:p>
        </w:tc>
        <w:tc>
          <w:tcPr>
            <w:tcW w:w="1559" w:type="dxa"/>
            <w:noWrap/>
            <w:hideMark/>
          </w:tcPr>
          <w:p w14:paraId="384487CC"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09/2005-08/2008</w:t>
            </w:r>
          </w:p>
        </w:tc>
        <w:tc>
          <w:tcPr>
            <w:tcW w:w="1066" w:type="dxa"/>
            <w:noWrap/>
            <w:hideMark/>
          </w:tcPr>
          <w:p w14:paraId="381A7AC5"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Ascending</w:t>
            </w:r>
          </w:p>
        </w:tc>
        <w:tc>
          <w:tcPr>
            <w:tcW w:w="995" w:type="dxa"/>
            <w:noWrap/>
            <w:hideMark/>
          </w:tcPr>
          <w:p w14:paraId="6AE4B35A"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173</w:t>
            </w:r>
          </w:p>
        </w:tc>
        <w:tc>
          <w:tcPr>
            <w:tcW w:w="992" w:type="dxa"/>
            <w:noWrap/>
            <w:hideMark/>
          </w:tcPr>
          <w:p w14:paraId="62C17117"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339</w:t>
            </w:r>
          </w:p>
        </w:tc>
        <w:tc>
          <w:tcPr>
            <w:tcW w:w="1935" w:type="dxa"/>
          </w:tcPr>
          <w:p w14:paraId="321C60B0"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[-0,319; -0,123; 0,940]</w:t>
            </w:r>
          </w:p>
        </w:tc>
      </w:tr>
      <w:tr w:rsidR="009455ED" w:rsidRPr="009455ED" w14:paraId="63EEC9B2" w14:textId="77777777" w:rsidTr="009455ED">
        <w:trPr>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14:paraId="35BFDC33" w14:textId="77777777"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ENVISAT</w:t>
            </w:r>
          </w:p>
        </w:tc>
        <w:tc>
          <w:tcPr>
            <w:tcW w:w="1136" w:type="dxa"/>
            <w:noWrap/>
            <w:hideMark/>
          </w:tcPr>
          <w:p w14:paraId="1C6F5DDB"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C-band</w:t>
            </w:r>
          </w:p>
        </w:tc>
        <w:tc>
          <w:tcPr>
            <w:tcW w:w="709" w:type="dxa"/>
            <w:noWrap/>
            <w:hideMark/>
          </w:tcPr>
          <w:p w14:paraId="77705F6A"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24</w:t>
            </w:r>
          </w:p>
        </w:tc>
        <w:tc>
          <w:tcPr>
            <w:tcW w:w="1559" w:type="dxa"/>
            <w:noWrap/>
            <w:hideMark/>
          </w:tcPr>
          <w:p w14:paraId="2D0962F0"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2003-2009</w:t>
            </w:r>
          </w:p>
        </w:tc>
        <w:tc>
          <w:tcPr>
            <w:tcW w:w="1066" w:type="dxa"/>
            <w:noWrap/>
            <w:hideMark/>
          </w:tcPr>
          <w:p w14:paraId="5C256DB9"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Descending</w:t>
            </w:r>
          </w:p>
        </w:tc>
        <w:tc>
          <w:tcPr>
            <w:tcW w:w="995" w:type="dxa"/>
            <w:noWrap/>
            <w:hideMark/>
          </w:tcPr>
          <w:p w14:paraId="22EF3890"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138</w:t>
            </w:r>
          </w:p>
        </w:tc>
        <w:tc>
          <w:tcPr>
            <w:tcW w:w="992" w:type="dxa"/>
            <w:noWrap/>
            <w:hideMark/>
          </w:tcPr>
          <w:p w14:paraId="4E59A46F"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201</w:t>
            </w:r>
          </w:p>
        </w:tc>
        <w:tc>
          <w:tcPr>
            <w:tcW w:w="1935" w:type="dxa"/>
          </w:tcPr>
          <w:p w14:paraId="60061209"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[0,395; -0,152; 0,906]</w:t>
            </w:r>
          </w:p>
        </w:tc>
      </w:tr>
      <w:tr w:rsidR="009455ED" w:rsidRPr="009455ED" w14:paraId="7A041B9E" w14:textId="77777777" w:rsidTr="009455ED">
        <w:trPr>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14:paraId="5ABC971E" w14:textId="77777777"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TSX</w:t>
            </w:r>
          </w:p>
        </w:tc>
        <w:tc>
          <w:tcPr>
            <w:tcW w:w="1136" w:type="dxa"/>
            <w:noWrap/>
            <w:hideMark/>
          </w:tcPr>
          <w:p w14:paraId="0FFE317E"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X-band</w:t>
            </w:r>
          </w:p>
        </w:tc>
        <w:tc>
          <w:tcPr>
            <w:tcW w:w="709" w:type="dxa"/>
            <w:noWrap/>
            <w:hideMark/>
          </w:tcPr>
          <w:p w14:paraId="25BD6F37"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59</w:t>
            </w:r>
          </w:p>
        </w:tc>
        <w:tc>
          <w:tcPr>
            <w:tcW w:w="1559" w:type="dxa"/>
            <w:noWrap/>
            <w:hideMark/>
          </w:tcPr>
          <w:p w14:paraId="6F604C8C"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09/2009-2016</w:t>
            </w:r>
          </w:p>
        </w:tc>
        <w:tc>
          <w:tcPr>
            <w:tcW w:w="1066" w:type="dxa"/>
            <w:noWrap/>
            <w:hideMark/>
          </w:tcPr>
          <w:p w14:paraId="5C658035"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Ascending</w:t>
            </w:r>
          </w:p>
        </w:tc>
        <w:tc>
          <w:tcPr>
            <w:tcW w:w="995" w:type="dxa"/>
            <w:noWrap/>
            <w:hideMark/>
          </w:tcPr>
          <w:p w14:paraId="3CF45A14"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26 s013</w:t>
            </w:r>
          </w:p>
        </w:tc>
        <w:tc>
          <w:tcPr>
            <w:tcW w:w="992" w:type="dxa"/>
            <w:noWrap/>
            <w:hideMark/>
          </w:tcPr>
          <w:p w14:paraId="05308F88"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349</w:t>
            </w:r>
          </w:p>
        </w:tc>
        <w:tc>
          <w:tcPr>
            <w:tcW w:w="1935" w:type="dxa"/>
          </w:tcPr>
          <w:p w14:paraId="32FEF4DA"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[-0,670; -0,130; 0,731]</w:t>
            </w:r>
          </w:p>
        </w:tc>
      </w:tr>
      <w:tr w:rsidR="009455ED" w:rsidRPr="009455ED" w14:paraId="6C4FB3A7" w14:textId="77777777" w:rsidTr="009455ED">
        <w:trPr>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14:paraId="0AA48718" w14:textId="77777777"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TSX</w:t>
            </w:r>
          </w:p>
        </w:tc>
        <w:tc>
          <w:tcPr>
            <w:tcW w:w="1136" w:type="dxa"/>
            <w:noWrap/>
            <w:hideMark/>
          </w:tcPr>
          <w:p w14:paraId="64DF5F96"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X-band</w:t>
            </w:r>
          </w:p>
        </w:tc>
        <w:tc>
          <w:tcPr>
            <w:tcW w:w="709" w:type="dxa"/>
            <w:noWrap/>
            <w:hideMark/>
          </w:tcPr>
          <w:p w14:paraId="6862DC59"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31</w:t>
            </w:r>
          </w:p>
        </w:tc>
        <w:tc>
          <w:tcPr>
            <w:tcW w:w="1559" w:type="dxa"/>
            <w:noWrap/>
            <w:hideMark/>
          </w:tcPr>
          <w:p w14:paraId="33AC40E3"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2009-2016</w:t>
            </w:r>
          </w:p>
        </w:tc>
        <w:tc>
          <w:tcPr>
            <w:tcW w:w="1066" w:type="dxa"/>
            <w:noWrap/>
            <w:hideMark/>
          </w:tcPr>
          <w:p w14:paraId="72421649"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Descending</w:t>
            </w:r>
          </w:p>
        </w:tc>
        <w:tc>
          <w:tcPr>
            <w:tcW w:w="995" w:type="dxa"/>
            <w:noWrap/>
            <w:hideMark/>
          </w:tcPr>
          <w:p w14:paraId="6C5DD5D8"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110 s008</w:t>
            </w:r>
          </w:p>
        </w:tc>
        <w:tc>
          <w:tcPr>
            <w:tcW w:w="992" w:type="dxa"/>
            <w:noWrap/>
            <w:hideMark/>
          </w:tcPr>
          <w:p w14:paraId="66E1ABE3"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193</w:t>
            </w:r>
          </w:p>
        </w:tc>
        <w:tc>
          <w:tcPr>
            <w:tcW w:w="1935" w:type="dxa"/>
          </w:tcPr>
          <w:p w14:paraId="7A8C1D5F"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[0,531; -0,123; 0,839]</w:t>
            </w:r>
          </w:p>
        </w:tc>
      </w:tr>
      <w:tr w:rsidR="009455ED" w:rsidRPr="009455ED" w14:paraId="1DB7EADF" w14:textId="77777777" w:rsidTr="009455ED">
        <w:trPr>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14:paraId="48AC0E78" w14:textId="77777777"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SENTINEL-1</w:t>
            </w:r>
          </w:p>
        </w:tc>
        <w:tc>
          <w:tcPr>
            <w:tcW w:w="1136" w:type="dxa"/>
            <w:noWrap/>
            <w:hideMark/>
          </w:tcPr>
          <w:p w14:paraId="0BB3F4BA"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C-band</w:t>
            </w:r>
          </w:p>
        </w:tc>
        <w:tc>
          <w:tcPr>
            <w:tcW w:w="709" w:type="dxa"/>
            <w:noWrap/>
            <w:hideMark/>
          </w:tcPr>
          <w:p w14:paraId="11C042F6"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40</w:t>
            </w:r>
          </w:p>
        </w:tc>
        <w:tc>
          <w:tcPr>
            <w:tcW w:w="1559" w:type="dxa"/>
            <w:noWrap/>
            <w:hideMark/>
          </w:tcPr>
          <w:p w14:paraId="17D5A479"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08/2015-10/2017</w:t>
            </w:r>
          </w:p>
        </w:tc>
        <w:tc>
          <w:tcPr>
            <w:tcW w:w="1066" w:type="dxa"/>
            <w:noWrap/>
            <w:hideMark/>
          </w:tcPr>
          <w:p w14:paraId="7A1365E8"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Ascending</w:t>
            </w:r>
          </w:p>
        </w:tc>
        <w:tc>
          <w:tcPr>
            <w:tcW w:w="995" w:type="dxa"/>
            <w:noWrap/>
            <w:hideMark/>
          </w:tcPr>
          <w:p w14:paraId="55397F13"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16</w:t>
            </w:r>
          </w:p>
        </w:tc>
        <w:tc>
          <w:tcPr>
            <w:tcW w:w="992" w:type="dxa"/>
            <w:noWrap/>
            <w:hideMark/>
          </w:tcPr>
          <w:p w14:paraId="19CCD73E"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-13</w:t>
            </w:r>
          </w:p>
        </w:tc>
        <w:tc>
          <w:tcPr>
            <w:tcW w:w="1935" w:type="dxa"/>
          </w:tcPr>
          <w:p w14:paraId="626A291B"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[0,545; -0,123; 0,830]</w:t>
            </w:r>
          </w:p>
        </w:tc>
      </w:tr>
      <w:tr w:rsidR="009455ED" w:rsidRPr="009455ED" w14:paraId="34024C3C" w14:textId="77777777" w:rsidTr="009455ED">
        <w:trPr>
          <w:trHeight w:val="288"/>
        </w:trPr>
        <w:tc>
          <w:tcPr>
            <w:cnfStyle w:val="001000000000" w:firstRow="0" w:lastRow="0" w:firstColumn="1" w:lastColumn="0" w:oddVBand="0" w:evenVBand="0" w:oddHBand="0" w:evenHBand="0" w:firstRowFirstColumn="0" w:firstRowLastColumn="0" w:lastRowFirstColumn="0" w:lastRowLastColumn="0"/>
            <w:tcW w:w="1384" w:type="dxa"/>
            <w:noWrap/>
            <w:hideMark/>
          </w:tcPr>
          <w:p w14:paraId="33BA1C5E" w14:textId="77777777" w:rsidR="009455ED" w:rsidRPr="009455ED" w:rsidRDefault="009455ED" w:rsidP="009455ED">
            <w:pPr>
              <w:spacing w:after="0"/>
              <w:rPr>
                <w:rFonts w:ascii="Times New Roman" w:hAnsi="Times New Roman"/>
                <w:szCs w:val="18"/>
                <w:lang w:eastAsia="fr-FR"/>
              </w:rPr>
            </w:pPr>
            <w:r w:rsidRPr="009455ED">
              <w:rPr>
                <w:rFonts w:ascii="Times New Roman" w:hAnsi="Times New Roman"/>
                <w:szCs w:val="18"/>
                <w:lang w:eastAsia="fr-FR"/>
              </w:rPr>
              <w:t>SENTINEL-1</w:t>
            </w:r>
          </w:p>
        </w:tc>
        <w:tc>
          <w:tcPr>
            <w:tcW w:w="1136" w:type="dxa"/>
            <w:noWrap/>
            <w:hideMark/>
          </w:tcPr>
          <w:p w14:paraId="05DF1433"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C-band</w:t>
            </w:r>
          </w:p>
        </w:tc>
        <w:tc>
          <w:tcPr>
            <w:tcW w:w="709" w:type="dxa"/>
            <w:noWrap/>
            <w:hideMark/>
          </w:tcPr>
          <w:p w14:paraId="5A169808"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44</w:t>
            </w:r>
          </w:p>
        </w:tc>
        <w:tc>
          <w:tcPr>
            <w:tcW w:w="1559" w:type="dxa"/>
            <w:noWrap/>
            <w:hideMark/>
          </w:tcPr>
          <w:p w14:paraId="2FD34AE4"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04/2015-10/2017</w:t>
            </w:r>
          </w:p>
        </w:tc>
        <w:tc>
          <w:tcPr>
            <w:tcW w:w="1066" w:type="dxa"/>
            <w:noWrap/>
            <w:hideMark/>
          </w:tcPr>
          <w:p w14:paraId="57ECDA74"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Descending</w:t>
            </w:r>
          </w:p>
        </w:tc>
        <w:tc>
          <w:tcPr>
            <w:tcW w:w="995" w:type="dxa"/>
            <w:noWrap/>
            <w:hideMark/>
          </w:tcPr>
          <w:p w14:paraId="348574E0"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155</w:t>
            </w:r>
          </w:p>
        </w:tc>
        <w:tc>
          <w:tcPr>
            <w:tcW w:w="992" w:type="dxa"/>
            <w:noWrap/>
            <w:hideMark/>
          </w:tcPr>
          <w:p w14:paraId="7EE17BF4"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-169</w:t>
            </w:r>
          </w:p>
        </w:tc>
        <w:tc>
          <w:tcPr>
            <w:tcW w:w="1935" w:type="dxa"/>
          </w:tcPr>
          <w:p w14:paraId="2B5D43E4" w14:textId="77777777" w:rsidR="009455ED" w:rsidRPr="009455ED" w:rsidRDefault="009455ED" w:rsidP="009455ED">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szCs w:val="18"/>
                <w:lang w:eastAsia="fr-FR"/>
              </w:rPr>
            </w:pPr>
            <w:r w:rsidRPr="009455ED">
              <w:rPr>
                <w:rFonts w:ascii="Times New Roman" w:hAnsi="Times New Roman"/>
                <w:szCs w:val="18"/>
                <w:lang w:eastAsia="fr-FR"/>
              </w:rPr>
              <w:t>[-0,605; -0,123; 0,787]</w:t>
            </w:r>
          </w:p>
        </w:tc>
      </w:tr>
    </w:tbl>
    <w:p w14:paraId="57335B6F" w14:textId="77777777" w:rsidR="009455ED" w:rsidRDefault="009455ED" w:rsidP="00377669">
      <w:pPr>
        <w:spacing w:before="120" w:after="120"/>
        <w:jc w:val="center"/>
        <w:rPr>
          <w:b/>
        </w:rPr>
      </w:pPr>
      <w:r w:rsidRPr="009455ED">
        <w:rPr>
          <w:b/>
        </w:rPr>
        <w:t>Table</w:t>
      </w:r>
      <w:r>
        <w:rPr>
          <w:b/>
        </w:rPr>
        <w:t xml:space="preserve"> </w:t>
      </w:r>
      <w:r w:rsidR="005B44C2">
        <w:rPr>
          <w:b/>
        </w:rPr>
        <w:t>1</w:t>
      </w:r>
      <w:r w:rsidRPr="009455ED">
        <w:rPr>
          <w:b/>
        </w:rPr>
        <w:t>. Summary of the characteristics of the satellites and images used for studies of ground deformation at Reykjanes in previous studies (Parks et al., 2018; Receveur et al., 2019)</w:t>
      </w:r>
    </w:p>
    <w:p w14:paraId="68478FA8" w14:textId="4E2A5070" w:rsidR="009455ED" w:rsidRDefault="005B44C2" w:rsidP="009455ED">
      <w:r w:rsidRPr="005B44C2">
        <w:lastRenderedPageBreak/>
        <w:t xml:space="preserve">In this study, we analyzed a total of 81 and 77 images from the Sentinel-1 ascending </w:t>
      </w:r>
      <w:r w:rsidR="00525A9D">
        <w:t>T</w:t>
      </w:r>
      <w:r w:rsidRPr="005B44C2">
        <w:t>rack</w:t>
      </w:r>
      <w:r w:rsidR="00525A9D">
        <w:t xml:space="preserve"> 16 (</w:t>
      </w:r>
      <w:r w:rsidRPr="005B44C2">
        <w:t>T16</w:t>
      </w:r>
      <w:r w:rsidR="00525A9D">
        <w:t>)</w:t>
      </w:r>
      <w:r w:rsidRPr="005B44C2">
        <w:t xml:space="preserve"> and descending </w:t>
      </w:r>
      <w:r w:rsidR="00525A9D">
        <w:t>T</w:t>
      </w:r>
      <w:r w:rsidRPr="005B44C2">
        <w:t xml:space="preserve">rack </w:t>
      </w:r>
      <w:r w:rsidR="00525A9D">
        <w:t>155 (</w:t>
      </w:r>
      <w:r w:rsidRPr="005B44C2">
        <w:t>T155</w:t>
      </w:r>
      <w:r w:rsidR="00525A9D">
        <w:t>)</w:t>
      </w:r>
      <w:r w:rsidRPr="005B44C2">
        <w:t>, respectively, covering the period January 2018 to May 2019. Among them, only 36 and 27 images covering the period March 2018 to May 2019 were selected for the final time series analysis, after removal of those significantly polluted by atmospheric noise as judged by visual inspection. The whole set of 2015-2019 Sentinel-1 images, totaling 76 images for T16 and 71 images for T155</w:t>
      </w:r>
      <w:r w:rsidR="003C026A">
        <w:t xml:space="preserve"> (Fig.3),</w:t>
      </w:r>
      <w:r w:rsidRPr="005B44C2">
        <w:t xml:space="preserve"> were processed using the method described in Receveur </w:t>
      </w:r>
      <w:r w:rsidRPr="00E776F7">
        <w:rPr>
          <w:i/>
          <w:iCs/>
        </w:rPr>
        <w:t>et al.</w:t>
      </w:r>
      <w:r w:rsidRPr="005B44C2">
        <w:t xml:space="preserve"> (2019) and used to generate an extended time series of deformation covering the October 2015 - May 2019 period.</w:t>
      </w:r>
    </w:p>
    <w:p w14:paraId="1C5F142C" w14:textId="5DFCAE34" w:rsidR="005B44C2" w:rsidRDefault="005B44C2" w:rsidP="009455ED">
      <w:r w:rsidRPr="005B44C2">
        <w:t>Interferograms were formed using the InSAR Scientific Computing Environment (ISCE)</w:t>
      </w:r>
      <w:r w:rsidR="00525A9D">
        <w:t xml:space="preserve"> s</w:t>
      </w:r>
      <w:r w:rsidR="00525A9D" w:rsidRPr="005B44C2">
        <w:t>oftware</w:t>
      </w:r>
      <w:r w:rsidR="00525A9D">
        <w:t xml:space="preserve"> </w:t>
      </w:r>
      <w:r w:rsidR="00525A9D" w:rsidRPr="00525A9D">
        <w:t xml:space="preserve">(Rosen </w:t>
      </w:r>
      <w:r w:rsidR="00525A9D" w:rsidRPr="00525A9D">
        <w:rPr>
          <w:i/>
          <w:iCs/>
        </w:rPr>
        <w:t>et al.</w:t>
      </w:r>
      <w:r w:rsidR="00525A9D" w:rsidRPr="00525A9D">
        <w:t xml:space="preserve"> 2015)</w:t>
      </w:r>
      <w:r w:rsidRPr="005B44C2">
        <w:t xml:space="preserve">. The selected SAR images were co-registered to a single master image in each track, acquired on 20 August 2016 in T16 and 30 August 2016 in T155. For each track, average LOS velocity maps were generated over the Reykjanes area. Displacement rates were determined </w:t>
      </w:r>
      <w:r>
        <w:t>for pixels having</w:t>
      </w:r>
      <w:r w:rsidRPr="005B44C2">
        <w:t xml:space="preserve"> a coherence higher than 0.</w:t>
      </w:r>
      <w:r w:rsidR="00525A9D">
        <w:t>3</w:t>
      </w:r>
      <w:r w:rsidRPr="005B44C2">
        <w:t xml:space="preserve"> in each interferogram, </w:t>
      </w:r>
      <w:r w:rsidR="00525A9D" w:rsidRPr="005B44C2">
        <w:t>as estimated by the ISCE software</w:t>
      </w:r>
      <w:r w:rsidR="00525A9D">
        <w:t>,</w:t>
      </w:r>
      <w:r w:rsidR="00525A9D" w:rsidRPr="005B44C2">
        <w:t xml:space="preserve"> </w:t>
      </w:r>
      <w:r w:rsidRPr="005B44C2">
        <w:t xml:space="preserve">using linear regression of the LOS displacement values within the </w:t>
      </w:r>
      <w:r w:rsidR="00525A9D">
        <w:t xml:space="preserve">whole set of </w:t>
      </w:r>
      <w:r w:rsidRPr="005B44C2">
        <w:t>interferograms</w:t>
      </w:r>
      <w:r w:rsidR="00525A9D">
        <w:t xml:space="preserve"> in series</w:t>
      </w:r>
      <w:r w:rsidRPr="005B44C2">
        <w:t>. In addition, we created time series of LOS displacements for the average phase value of a set of pixels situated in the area of highest deformation of the ascending and descending velocity maps. This approach was applied in order to reduce potential effects from individual pixels with significant noise.</w:t>
      </w:r>
    </w:p>
    <w:p w14:paraId="0695A44B" w14:textId="4A1F6980" w:rsidR="005B44C2" w:rsidRDefault="005B44C2" w:rsidP="009455ED">
      <w:r w:rsidRPr="005B44C2">
        <w:t>In addition, th</w:t>
      </w:r>
      <w:r>
        <w:t>e vertical (“near-vertical”) n</w:t>
      </w:r>
      <w:r w:rsidRPr="005B44C2">
        <w:rPr>
          <w:vertAlign w:val="subscript"/>
        </w:rPr>
        <w:t>V</w:t>
      </w:r>
      <w:r w:rsidR="003C026A">
        <w:t xml:space="preserve"> </w:t>
      </w:r>
      <w:r>
        <w:t>and the east (“near-east”) n</w:t>
      </w:r>
      <w:r w:rsidRPr="005B44C2">
        <w:rPr>
          <w:vertAlign w:val="subscript"/>
        </w:rPr>
        <w:t>E</w:t>
      </w:r>
      <w:r w:rsidRPr="005B44C2">
        <w:t xml:space="preserve"> component of the </w:t>
      </w:r>
      <w:r>
        <w:t xml:space="preserve">2015-2019 </w:t>
      </w:r>
      <w:r w:rsidRPr="005B44C2">
        <w:t xml:space="preserve">deformation field have been derived </w:t>
      </w:r>
      <w:r>
        <w:t xml:space="preserve">using </w:t>
      </w:r>
      <w:r w:rsidRPr="005B44C2">
        <w:t xml:space="preserve">a linear combination of the LOS velocities measured in the ascending and descending tracks (see e.g. Mickalczewska </w:t>
      </w:r>
      <w:r w:rsidRPr="00525A9D">
        <w:rPr>
          <w:i/>
          <w:iCs/>
        </w:rPr>
        <w:t>et al.,</w:t>
      </w:r>
      <w:r w:rsidRPr="005B44C2">
        <w:t xml:space="preserve"> 2014, Keiding </w:t>
      </w:r>
      <w:r w:rsidRPr="00525A9D">
        <w:rPr>
          <w:i/>
          <w:iCs/>
        </w:rPr>
        <w:t>et al.</w:t>
      </w:r>
      <w:r w:rsidRPr="005B44C2">
        <w:t xml:space="preserve"> 2010, Parks </w:t>
      </w:r>
      <w:r w:rsidRPr="00525A9D">
        <w:rPr>
          <w:i/>
          <w:iCs/>
        </w:rPr>
        <w:t>et al.,</w:t>
      </w:r>
      <w:r w:rsidRPr="005B44C2">
        <w:t xml:space="preserve"> 2018), as described in Receveur </w:t>
      </w:r>
      <w:r w:rsidRPr="00525A9D">
        <w:rPr>
          <w:i/>
          <w:iCs/>
        </w:rPr>
        <w:t>et al.</w:t>
      </w:r>
      <w:r w:rsidRPr="005B44C2">
        <w:t xml:space="preserve"> (2019)</w:t>
      </w:r>
      <w:r>
        <w:t xml:space="preserve">. </w:t>
      </w:r>
      <w:r w:rsidRPr="005B44C2">
        <w:t>Those were used to estimate the cumulative displacement throughout the study period.</w:t>
      </w:r>
    </w:p>
    <w:p w14:paraId="35CC8F96" w14:textId="77777777" w:rsidR="005B44C2" w:rsidRDefault="00963B50" w:rsidP="00DC0B83">
      <w:pPr>
        <w:jc w:val="center"/>
      </w:pPr>
      <w:r>
        <w:rPr>
          <w:noProof/>
          <w:lang w:val="fr-FR" w:eastAsia="fr-FR"/>
        </w:rPr>
        <w:drawing>
          <wp:inline distT="0" distB="0" distL="0" distR="0" wp14:anchorId="1148D184" wp14:editId="319A6BA7">
            <wp:extent cx="5114262" cy="2320506"/>
            <wp:effectExtent l="0" t="0" r="0" b="381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43920" cy="2333963"/>
                    </a:xfrm>
                    <a:prstGeom prst="rect">
                      <a:avLst/>
                    </a:prstGeom>
                    <a:noFill/>
                  </pic:spPr>
                </pic:pic>
              </a:graphicData>
            </a:graphic>
          </wp:inline>
        </w:drawing>
      </w:r>
    </w:p>
    <w:p w14:paraId="03AD4C21" w14:textId="77777777" w:rsidR="005B44C2" w:rsidRDefault="005B44C2" w:rsidP="00377669">
      <w:pPr>
        <w:spacing w:before="120" w:after="120"/>
        <w:jc w:val="center"/>
        <w:rPr>
          <w:b/>
        </w:rPr>
      </w:pPr>
      <w:r>
        <w:rPr>
          <w:b/>
        </w:rPr>
        <w:t>Figure 3</w:t>
      </w:r>
      <w:r w:rsidRPr="009455ED">
        <w:rPr>
          <w:b/>
        </w:rPr>
        <w:t>.</w:t>
      </w:r>
      <w:r>
        <w:rPr>
          <w:b/>
        </w:rPr>
        <w:t xml:space="preserve"> </w:t>
      </w:r>
      <w:r w:rsidRPr="005B44C2">
        <w:rPr>
          <w:b/>
        </w:rPr>
        <w:t>Star graphs showing the temporal and perpendicular baselines (distance between the locations of the satellite at the two acquisition times, in the direction perpendicular to the satellite viewing direction) of the 70 interferograms of the T155 time-series (left-hand panel) and the 75 interferograms of the T16 time-series (right-hand panel) used in the time-series analysis and for the construction of the average velocity maps. Each dot corresponds to a single image from Sentinel-1A (in blue) and Sentinel-1B (in green) and each line represents an interferogram</w:t>
      </w:r>
      <w:r>
        <w:rPr>
          <w:b/>
        </w:rPr>
        <w:t xml:space="preserve"> (modified from Receveur </w:t>
      </w:r>
      <w:r w:rsidRPr="00525A9D">
        <w:rPr>
          <w:b/>
          <w:i/>
          <w:iCs/>
        </w:rPr>
        <w:t>et al.,</w:t>
      </w:r>
      <w:r>
        <w:rPr>
          <w:b/>
        </w:rPr>
        <w:t xml:space="preserve"> 2019)</w:t>
      </w:r>
      <w:r w:rsidRPr="005B44C2">
        <w:rPr>
          <w:b/>
        </w:rPr>
        <w:t>.</w:t>
      </w:r>
    </w:p>
    <w:p w14:paraId="2A4E5147" w14:textId="77777777" w:rsidR="005B44C2" w:rsidRPr="005B44C2" w:rsidRDefault="004A109A" w:rsidP="005B44C2">
      <w:pPr>
        <w:pStyle w:val="Titre2"/>
      </w:pPr>
      <w:r>
        <w:t>2.</w:t>
      </w:r>
      <w:r w:rsidR="005B44C2">
        <w:t>2</w:t>
      </w:r>
      <w:r>
        <w:t xml:space="preserve"> </w:t>
      </w:r>
      <w:r w:rsidR="005B44C2">
        <w:t>Geodetic modeling</w:t>
      </w:r>
    </w:p>
    <w:p w14:paraId="1990C89E" w14:textId="7DD19773" w:rsidR="005B44C2" w:rsidRDefault="005B44C2" w:rsidP="0080221B">
      <w:r w:rsidRPr="005B44C2">
        <w:t xml:space="preserve">We inverted the average LOS displacement rates obtained from the time series analyses to estimate the parameters of a contracting source at depth that best replicates the 2015-2019 observations. A set of models representing deformation sources embedded within a homogeneous, isotropic and uniform elastic half-space are considered. For the periods 2005-2008 and 2009-2016, a point pressure source (Mogi 1958) and an ellipsoid source (Yang </w:t>
      </w:r>
      <w:r w:rsidRPr="008C3AE1">
        <w:rPr>
          <w:i/>
          <w:iCs/>
        </w:rPr>
        <w:t>et al.,</w:t>
      </w:r>
      <w:r w:rsidRPr="005B44C2">
        <w:t xml:space="preserve"> 1988) representing the geothermal reservoir were tested using a Poisson’s ratio v=0.27 (Parks </w:t>
      </w:r>
      <w:r w:rsidRPr="008C3AE1">
        <w:rPr>
          <w:i/>
          <w:iCs/>
        </w:rPr>
        <w:t>et al.</w:t>
      </w:r>
      <w:r w:rsidRPr="005B44C2">
        <w:t xml:space="preserve"> 2018). For the period 2015-2019, the Mogi source as well as a spherical source (McTigue 1987), a planar horizontal square sill with uniform closing (Okada 1985) and a horizontal penny shaped crack (Fialko </w:t>
      </w:r>
      <w:r w:rsidRPr="008C3AE1">
        <w:rPr>
          <w:i/>
          <w:iCs/>
        </w:rPr>
        <w:t>et al.</w:t>
      </w:r>
      <w:r w:rsidRPr="005B44C2">
        <w:t xml:space="preserve"> 2001) were tested with a Poisson’s ratio v=0.25. Those models are assumed to correspond to a part of (i.e. the steam zone) or the total volume of the geothermal reservoir causing the observed deformation. </w:t>
      </w:r>
      <w:r>
        <w:t>Here, t</w:t>
      </w:r>
      <w:r w:rsidRPr="005B44C2">
        <w:t xml:space="preserve">he inversions were performed based on a Bayesian optimization approach, using both the Geodetic Bayesian Inversion Software </w:t>
      </w:r>
      <w:r w:rsidR="00525A9D" w:rsidRPr="00525A9D">
        <w:t xml:space="preserve">(GBIS v1.0 ©2017 Marco Bagnardi), developed at the University of Leeds </w:t>
      </w:r>
      <w:r w:rsidR="00525A9D">
        <w:t>(</w:t>
      </w:r>
      <w:r w:rsidR="00E776F7" w:rsidRPr="00E776F7">
        <w:t xml:space="preserve">Bagnardi </w:t>
      </w:r>
      <w:r w:rsidR="00525A9D">
        <w:t>and</w:t>
      </w:r>
      <w:r w:rsidR="00E776F7" w:rsidRPr="00E776F7">
        <w:t xml:space="preserve"> Hooper 2017)</w:t>
      </w:r>
      <w:r w:rsidRPr="005B44C2">
        <w:t xml:space="preserve"> and the modeling approach from Drouin </w:t>
      </w:r>
      <w:r w:rsidRPr="00525A9D">
        <w:rPr>
          <w:i/>
          <w:iCs/>
        </w:rPr>
        <w:t>et al</w:t>
      </w:r>
      <w:r w:rsidRPr="005B44C2">
        <w:t xml:space="preserve">. (2017), as explained in Receveur </w:t>
      </w:r>
      <w:r w:rsidRPr="00525A9D">
        <w:rPr>
          <w:i/>
          <w:iCs/>
        </w:rPr>
        <w:t>et al.</w:t>
      </w:r>
      <w:r w:rsidRPr="005B44C2">
        <w:t xml:space="preserve"> (2019).</w:t>
      </w:r>
    </w:p>
    <w:p w14:paraId="626D153C" w14:textId="77777777" w:rsidR="00963B50" w:rsidRPr="0080221B" w:rsidRDefault="00963B50" w:rsidP="0080221B">
      <w:pPr>
        <w:pStyle w:val="Titre1"/>
      </w:pPr>
      <w:r w:rsidRPr="0080221B">
        <w:t>3. RESULTS</w:t>
      </w:r>
    </w:p>
    <w:p w14:paraId="0DD495B6" w14:textId="77777777" w:rsidR="00963B50" w:rsidRDefault="00963B50" w:rsidP="00963B50">
      <w:pPr>
        <w:pStyle w:val="Titre2"/>
      </w:pPr>
      <w:r>
        <w:t>3.1 Background from previous studies</w:t>
      </w:r>
    </w:p>
    <w:p w14:paraId="2F8024B6" w14:textId="6ED0CEA8" w:rsidR="0080221B" w:rsidRPr="0080221B" w:rsidRDefault="007236E9" w:rsidP="0080221B">
      <w:r>
        <w:t>InSAR analysis from 2005 to 2016 (Parks</w:t>
      </w:r>
      <w:r w:rsidRPr="008C3AE1">
        <w:rPr>
          <w:i/>
          <w:iCs/>
        </w:rPr>
        <w:t xml:space="preserve"> et al.</w:t>
      </w:r>
      <w:r>
        <w:t xml:space="preserve"> 2018) showed that in the initial years of production (2005-2008 period)</w:t>
      </w:r>
      <w:r w:rsidR="00171420">
        <w:t>,</w:t>
      </w:r>
      <w:r>
        <w:t xml:space="preserve"> </w:t>
      </w:r>
      <w:r w:rsidR="00171420">
        <w:t xml:space="preserve">the LOS deformation signal at Reykjanes </w:t>
      </w:r>
      <w:r w:rsidR="00DC0B83">
        <w:t xml:space="preserve">together with the </w:t>
      </w:r>
      <w:r w:rsidR="00DC0B83" w:rsidRPr="00171420">
        <w:t>near-vertical and near-east displacements</w:t>
      </w:r>
      <w:r w:rsidR="00DC0B83">
        <w:t xml:space="preserve"> are </w:t>
      </w:r>
      <w:r>
        <w:t>characterized by an elongated elliptical shape trending in the NE-SW direction. During the 2009-2016 period, velocity maps reveals that the highest LOS</w:t>
      </w:r>
      <w:r w:rsidR="00171420">
        <w:t xml:space="preserve"> and near-vertical</w:t>
      </w:r>
      <w:r>
        <w:t xml:space="preserve"> displacements are located in the center of a sub-circular deformation bowl centered on the well field. </w:t>
      </w:r>
      <w:r w:rsidR="00DC0B83">
        <w:t>The near-east displacement is</w:t>
      </w:r>
      <w:r w:rsidR="00171420">
        <w:t xml:space="preserve"> also more focused and in shape </w:t>
      </w:r>
      <w:r w:rsidR="00DC0B83">
        <w:t>and is</w:t>
      </w:r>
      <w:r w:rsidR="00171420">
        <w:t xml:space="preserve"> characterized by a contraction towards the center of the zone of highest deformation.</w:t>
      </w:r>
      <w:r w:rsidR="00DC0B83">
        <w:t xml:space="preserve"> Results for the 2015-2017 period covered by the Sentinel-1 data (Receveur </w:t>
      </w:r>
      <w:r w:rsidR="00DC0B83" w:rsidRPr="008C3AE1">
        <w:rPr>
          <w:i/>
          <w:iCs/>
        </w:rPr>
        <w:t>et al.,</w:t>
      </w:r>
      <w:r w:rsidR="00DC0B83">
        <w:t xml:space="preserve"> 2019) indicated similar deformation pattern compared to the 2009-2016 one</w:t>
      </w:r>
      <w:r w:rsidR="00A16ED3">
        <w:t>. Th</w:t>
      </w:r>
      <w:r w:rsidR="008C3AE1">
        <w:t>is</w:t>
      </w:r>
      <w:r w:rsidR="00A16ED3">
        <w:t xml:space="preserve"> also </w:t>
      </w:r>
      <w:r w:rsidR="00DC0B83">
        <w:t>confirmed the continuous decrease in the average rate of maximum subsidence measured in the most deforming area</w:t>
      </w:r>
      <w:r w:rsidR="00A16ED3" w:rsidRPr="00A16ED3">
        <w:t xml:space="preserve"> </w:t>
      </w:r>
      <w:r w:rsidR="00A16ED3">
        <w:t>relative to the InSAR reference area situated to the east of the geothermal field</w:t>
      </w:r>
      <w:r w:rsidR="00DC0B83">
        <w:t xml:space="preserve">. </w:t>
      </w:r>
      <w:r w:rsidR="00171420">
        <w:t>Using the near-vertical and near-east velocities derived f</w:t>
      </w:r>
      <w:r w:rsidR="00DC0B83">
        <w:t xml:space="preserve">or each time period </w:t>
      </w:r>
      <w:r w:rsidR="00171420">
        <w:t xml:space="preserve">(Table </w:t>
      </w:r>
      <w:r w:rsidR="008C3AE1">
        <w:t>2</w:t>
      </w:r>
      <w:r w:rsidR="00171420">
        <w:t>), a maximum cumulative subsidence and contraction of -0.289 and 0.148 m, respectively, were inferred for the period June 2005 – October 2017.</w:t>
      </w:r>
      <w:r w:rsidR="003C026A">
        <w:t xml:space="preserve"> </w:t>
      </w:r>
    </w:p>
    <w:tbl>
      <w:tblPr>
        <w:tblStyle w:val="Grilledutableau"/>
        <w:tblW w:w="0" w:type="auto"/>
        <w:tblLook w:val="04A0" w:firstRow="1" w:lastRow="0" w:firstColumn="1" w:lastColumn="0" w:noHBand="0" w:noVBand="1"/>
      </w:tblPr>
      <w:tblGrid>
        <w:gridCol w:w="988"/>
        <w:gridCol w:w="708"/>
        <w:gridCol w:w="1134"/>
        <w:gridCol w:w="1985"/>
        <w:gridCol w:w="1417"/>
        <w:gridCol w:w="3277"/>
      </w:tblGrid>
      <w:tr w:rsidR="0080221B" w:rsidRPr="004F1D5A" w14:paraId="00EB747F" w14:textId="77777777" w:rsidTr="00A16ED3">
        <w:tc>
          <w:tcPr>
            <w:tcW w:w="988" w:type="dxa"/>
          </w:tcPr>
          <w:p w14:paraId="620D196E" w14:textId="77777777" w:rsidR="0080221B" w:rsidRPr="004F1D5A" w:rsidRDefault="0080221B" w:rsidP="00D10633">
            <w:pPr>
              <w:spacing w:after="60"/>
              <w:rPr>
                <w:b/>
              </w:rPr>
            </w:pPr>
            <w:r w:rsidRPr="004F1D5A">
              <w:rPr>
                <w:b/>
              </w:rPr>
              <w:lastRenderedPageBreak/>
              <w:t>Satellite</w:t>
            </w:r>
          </w:p>
        </w:tc>
        <w:tc>
          <w:tcPr>
            <w:tcW w:w="708" w:type="dxa"/>
          </w:tcPr>
          <w:p w14:paraId="2B957D75" w14:textId="77777777" w:rsidR="0080221B" w:rsidRPr="004F1D5A" w:rsidRDefault="0080221B" w:rsidP="00D10633">
            <w:pPr>
              <w:spacing w:after="60"/>
              <w:rPr>
                <w:b/>
              </w:rPr>
            </w:pPr>
            <w:r w:rsidRPr="004F1D5A">
              <w:rPr>
                <w:b/>
              </w:rPr>
              <w:t>Track</w:t>
            </w:r>
          </w:p>
        </w:tc>
        <w:tc>
          <w:tcPr>
            <w:tcW w:w="1134" w:type="dxa"/>
          </w:tcPr>
          <w:p w14:paraId="20FACBF2" w14:textId="77777777" w:rsidR="0080221B" w:rsidRPr="004F1D5A" w:rsidRDefault="0080221B" w:rsidP="00D10633">
            <w:pPr>
              <w:spacing w:after="60"/>
              <w:rPr>
                <w:b/>
              </w:rPr>
            </w:pPr>
            <w:r w:rsidRPr="004F1D5A">
              <w:rPr>
                <w:b/>
              </w:rPr>
              <w:t>Period</w:t>
            </w:r>
          </w:p>
        </w:tc>
        <w:tc>
          <w:tcPr>
            <w:tcW w:w="1985" w:type="dxa"/>
          </w:tcPr>
          <w:p w14:paraId="506EBF9B" w14:textId="77777777" w:rsidR="0080221B" w:rsidRPr="004F1D5A" w:rsidRDefault="0080221B" w:rsidP="00D10633">
            <w:pPr>
              <w:spacing w:after="60"/>
              <w:rPr>
                <w:b/>
              </w:rPr>
            </w:pPr>
            <w:r w:rsidRPr="004F1D5A">
              <w:rPr>
                <w:b/>
              </w:rPr>
              <w:t>LOS rate (mm/yr)</w:t>
            </w:r>
          </w:p>
        </w:tc>
        <w:tc>
          <w:tcPr>
            <w:tcW w:w="1417" w:type="dxa"/>
          </w:tcPr>
          <w:p w14:paraId="43B97C18" w14:textId="77777777" w:rsidR="0080221B" w:rsidRPr="004F1D5A" w:rsidRDefault="0080221B" w:rsidP="00D10633">
            <w:pPr>
              <w:spacing w:after="60"/>
              <w:rPr>
                <w:b/>
              </w:rPr>
            </w:pPr>
            <w:r w:rsidRPr="004F1D5A">
              <w:rPr>
                <w:b/>
              </w:rPr>
              <w:t>Volume change</w:t>
            </w:r>
          </w:p>
        </w:tc>
        <w:tc>
          <w:tcPr>
            <w:tcW w:w="3277" w:type="dxa"/>
          </w:tcPr>
          <w:p w14:paraId="3DDA75F1" w14:textId="77777777" w:rsidR="0080221B" w:rsidRPr="004F1D5A" w:rsidRDefault="0080221B" w:rsidP="00D10633">
            <w:pPr>
              <w:spacing w:after="60"/>
              <w:rPr>
                <w:b/>
              </w:rPr>
            </w:pPr>
            <w:r w:rsidRPr="004F1D5A">
              <w:rPr>
                <w:b/>
              </w:rPr>
              <w:t xml:space="preserve">Near-vertical / Near east displacement </w:t>
            </w:r>
          </w:p>
        </w:tc>
      </w:tr>
      <w:tr w:rsidR="0080221B" w14:paraId="72A0CC69" w14:textId="77777777" w:rsidTr="00A16ED3">
        <w:tc>
          <w:tcPr>
            <w:tcW w:w="988" w:type="dxa"/>
            <w:vMerge w:val="restart"/>
          </w:tcPr>
          <w:p w14:paraId="63E0ECB9" w14:textId="77777777" w:rsidR="0080221B" w:rsidRDefault="0080221B" w:rsidP="0080221B">
            <w:pPr>
              <w:spacing w:after="0"/>
            </w:pPr>
            <w:r>
              <w:t>ENVISAT</w:t>
            </w:r>
          </w:p>
        </w:tc>
        <w:tc>
          <w:tcPr>
            <w:tcW w:w="708" w:type="dxa"/>
          </w:tcPr>
          <w:p w14:paraId="46E66513" w14:textId="77777777" w:rsidR="0080221B" w:rsidRDefault="0080221B" w:rsidP="0080221B">
            <w:pPr>
              <w:spacing w:after="0"/>
            </w:pPr>
            <w:r>
              <w:t>A</w:t>
            </w:r>
          </w:p>
        </w:tc>
        <w:tc>
          <w:tcPr>
            <w:tcW w:w="1134" w:type="dxa"/>
          </w:tcPr>
          <w:p w14:paraId="0FC0767A" w14:textId="77777777" w:rsidR="0080221B" w:rsidRPr="001C0478" w:rsidRDefault="0080221B" w:rsidP="0080221B">
            <w:pPr>
              <w:spacing w:after="0"/>
            </w:pPr>
            <w:r w:rsidRPr="001C0478">
              <w:t>18/06/2005-16/08/2008</w:t>
            </w:r>
          </w:p>
        </w:tc>
        <w:tc>
          <w:tcPr>
            <w:tcW w:w="1985" w:type="dxa"/>
            <w:vAlign w:val="center"/>
          </w:tcPr>
          <w:p w14:paraId="658DE15D" w14:textId="77777777" w:rsidR="0080221B" w:rsidRPr="000B37FB" w:rsidRDefault="0080221B" w:rsidP="004F1D5A">
            <w:pPr>
              <w:spacing w:after="0"/>
              <w:jc w:val="center"/>
            </w:pPr>
            <w:r w:rsidRPr="000B37FB">
              <w:t>-33</w:t>
            </w:r>
          </w:p>
        </w:tc>
        <w:tc>
          <w:tcPr>
            <w:tcW w:w="1417" w:type="dxa"/>
            <w:vMerge w:val="restart"/>
            <w:vAlign w:val="center"/>
          </w:tcPr>
          <w:p w14:paraId="0F0B8BB9" w14:textId="77777777" w:rsidR="0080221B" w:rsidRDefault="0080221B" w:rsidP="004F1D5A">
            <w:pPr>
              <w:spacing w:after="120"/>
              <w:jc w:val="center"/>
              <w:rPr>
                <w:vertAlign w:val="superscript"/>
              </w:rPr>
            </w:pPr>
            <w:r w:rsidRPr="0080221B">
              <w:rPr>
                <w:szCs w:val="18"/>
              </w:rPr>
              <w:t>-2.3 × 10</w:t>
            </w:r>
            <w:r w:rsidRPr="0080221B">
              <w:rPr>
                <w:szCs w:val="18"/>
                <w:vertAlign w:val="superscript"/>
              </w:rPr>
              <w:t>6</w:t>
            </w:r>
            <w:r>
              <w:rPr>
                <w:szCs w:val="18"/>
                <w:vertAlign w:val="superscript"/>
              </w:rPr>
              <w:t xml:space="preserve"> </w:t>
            </w:r>
            <w:r>
              <w:t>m</w:t>
            </w:r>
            <w:r w:rsidRPr="0080221B">
              <w:rPr>
                <w:vertAlign w:val="superscript"/>
              </w:rPr>
              <w:t>3</w:t>
            </w:r>
          </w:p>
          <w:p w14:paraId="48FBF101" w14:textId="77777777" w:rsidR="0080221B" w:rsidRPr="0080221B" w:rsidRDefault="0080221B" w:rsidP="004F1D5A">
            <w:pPr>
              <w:spacing w:after="0"/>
              <w:jc w:val="center"/>
              <w:rPr>
                <w:szCs w:val="18"/>
                <w:vertAlign w:val="superscript"/>
              </w:rPr>
            </w:pPr>
            <w:r w:rsidRPr="0080221B">
              <w:rPr>
                <w:szCs w:val="18"/>
              </w:rPr>
              <w:t>-7.3 × 10</w:t>
            </w:r>
            <w:r w:rsidRPr="0080221B">
              <w:rPr>
                <w:szCs w:val="18"/>
                <w:vertAlign w:val="superscript"/>
              </w:rPr>
              <w:t>5</w:t>
            </w:r>
            <w:r w:rsidRPr="0080221B">
              <w:rPr>
                <w:szCs w:val="18"/>
              </w:rPr>
              <w:t xml:space="preserve"> m</w:t>
            </w:r>
            <w:r w:rsidRPr="0080221B">
              <w:rPr>
                <w:szCs w:val="18"/>
                <w:vertAlign w:val="superscript"/>
              </w:rPr>
              <w:t>3/</w:t>
            </w:r>
            <w:r w:rsidRPr="0080221B">
              <w:rPr>
                <w:szCs w:val="18"/>
              </w:rPr>
              <w:t>yr</w:t>
            </w:r>
          </w:p>
        </w:tc>
        <w:tc>
          <w:tcPr>
            <w:tcW w:w="3277" w:type="dxa"/>
            <w:vMerge w:val="restart"/>
            <w:vAlign w:val="center"/>
          </w:tcPr>
          <w:p w14:paraId="04598111" w14:textId="77777777" w:rsidR="004F1D5A" w:rsidRPr="0080221B" w:rsidRDefault="004F1D5A" w:rsidP="004F1D5A">
            <w:pPr>
              <w:spacing w:after="120"/>
              <w:jc w:val="center"/>
              <w:rPr>
                <w:szCs w:val="18"/>
              </w:rPr>
            </w:pPr>
            <w:r w:rsidRPr="0080221B">
              <w:rPr>
                <w:szCs w:val="18"/>
              </w:rPr>
              <w:t>-0.08 m</w:t>
            </w:r>
          </w:p>
          <w:p w14:paraId="78B92A83" w14:textId="77777777" w:rsidR="0080221B" w:rsidRDefault="004F1D5A" w:rsidP="004F1D5A">
            <w:pPr>
              <w:spacing w:after="0"/>
              <w:jc w:val="center"/>
            </w:pPr>
            <w:r w:rsidRPr="0080221B">
              <w:rPr>
                <w:szCs w:val="18"/>
              </w:rPr>
              <w:t>-0.07 m and + 0.07 m</w:t>
            </w:r>
          </w:p>
        </w:tc>
      </w:tr>
      <w:tr w:rsidR="0080221B" w14:paraId="06952F01" w14:textId="77777777" w:rsidTr="00A16ED3">
        <w:tc>
          <w:tcPr>
            <w:tcW w:w="988" w:type="dxa"/>
            <w:vMerge/>
          </w:tcPr>
          <w:p w14:paraId="1DCEDCD8" w14:textId="77777777" w:rsidR="0080221B" w:rsidRDefault="0080221B" w:rsidP="0080221B">
            <w:pPr>
              <w:spacing w:after="0"/>
            </w:pPr>
          </w:p>
        </w:tc>
        <w:tc>
          <w:tcPr>
            <w:tcW w:w="708" w:type="dxa"/>
          </w:tcPr>
          <w:p w14:paraId="23FB1852" w14:textId="77777777" w:rsidR="0080221B" w:rsidRDefault="0080221B" w:rsidP="0080221B">
            <w:pPr>
              <w:spacing w:after="0"/>
            </w:pPr>
            <w:r>
              <w:t>D</w:t>
            </w:r>
          </w:p>
        </w:tc>
        <w:tc>
          <w:tcPr>
            <w:tcW w:w="1134" w:type="dxa"/>
          </w:tcPr>
          <w:p w14:paraId="72E0D10F" w14:textId="77777777" w:rsidR="0080221B" w:rsidRPr="001C0478" w:rsidRDefault="0080221B" w:rsidP="0080221B">
            <w:pPr>
              <w:spacing w:after="0"/>
            </w:pPr>
            <w:r w:rsidRPr="001C0478">
              <w:t>16/06/2005-14/08/2008</w:t>
            </w:r>
          </w:p>
        </w:tc>
        <w:tc>
          <w:tcPr>
            <w:tcW w:w="1985" w:type="dxa"/>
            <w:vAlign w:val="center"/>
          </w:tcPr>
          <w:p w14:paraId="35C13365" w14:textId="77777777" w:rsidR="0080221B" w:rsidRPr="000B37FB" w:rsidRDefault="0080221B" w:rsidP="004F1D5A">
            <w:pPr>
              <w:spacing w:after="0"/>
              <w:jc w:val="center"/>
            </w:pPr>
            <w:r w:rsidRPr="000B37FB">
              <w:t>-28</w:t>
            </w:r>
          </w:p>
        </w:tc>
        <w:tc>
          <w:tcPr>
            <w:tcW w:w="1417" w:type="dxa"/>
            <w:vMerge/>
            <w:vAlign w:val="center"/>
          </w:tcPr>
          <w:p w14:paraId="4FDD88C6" w14:textId="77777777" w:rsidR="0080221B" w:rsidRDefault="0080221B" w:rsidP="004F1D5A">
            <w:pPr>
              <w:spacing w:after="0"/>
              <w:jc w:val="center"/>
            </w:pPr>
          </w:p>
        </w:tc>
        <w:tc>
          <w:tcPr>
            <w:tcW w:w="3277" w:type="dxa"/>
            <w:vMerge/>
            <w:vAlign w:val="center"/>
          </w:tcPr>
          <w:p w14:paraId="00D50108" w14:textId="77777777" w:rsidR="0080221B" w:rsidRDefault="0080221B" w:rsidP="004F1D5A">
            <w:pPr>
              <w:spacing w:after="0"/>
              <w:jc w:val="center"/>
            </w:pPr>
          </w:p>
        </w:tc>
      </w:tr>
      <w:tr w:rsidR="0080221B" w14:paraId="161D59A0" w14:textId="77777777" w:rsidTr="00A16ED3">
        <w:tc>
          <w:tcPr>
            <w:tcW w:w="988" w:type="dxa"/>
            <w:vMerge w:val="restart"/>
          </w:tcPr>
          <w:p w14:paraId="2438FB74" w14:textId="77777777" w:rsidR="0080221B" w:rsidRDefault="0080221B" w:rsidP="0080221B">
            <w:pPr>
              <w:spacing w:after="0"/>
            </w:pPr>
            <w:r>
              <w:t>TSX</w:t>
            </w:r>
          </w:p>
        </w:tc>
        <w:tc>
          <w:tcPr>
            <w:tcW w:w="708" w:type="dxa"/>
          </w:tcPr>
          <w:p w14:paraId="3913580E" w14:textId="77777777" w:rsidR="0080221B" w:rsidRDefault="0080221B" w:rsidP="0080221B">
            <w:pPr>
              <w:spacing w:after="0"/>
            </w:pPr>
            <w:r>
              <w:t>A</w:t>
            </w:r>
          </w:p>
        </w:tc>
        <w:tc>
          <w:tcPr>
            <w:tcW w:w="1134" w:type="dxa"/>
          </w:tcPr>
          <w:p w14:paraId="3625F381" w14:textId="77777777" w:rsidR="0080221B" w:rsidRPr="001C0478" w:rsidRDefault="0080221B" w:rsidP="0080221B">
            <w:pPr>
              <w:spacing w:after="0"/>
            </w:pPr>
            <w:r w:rsidRPr="001C0478">
              <w:t>29/09/2009-11/08/2016</w:t>
            </w:r>
          </w:p>
        </w:tc>
        <w:tc>
          <w:tcPr>
            <w:tcW w:w="1985" w:type="dxa"/>
            <w:vAlign w:val="center"/>
          </w:tcPr>
          <w:p w14:paraId="68FB78EC" w14:textId="77777777" w:rsidR="0080221B" w:rsidRPr="000B37FB" w:rsidRDefault="0080221B" w:rsidP="004F1D5A">
            <w:pPr>
              <w:spacing w:after="0"/>
              <w:jc w:val="center"/>
            </w:pPr>
            <w:r w:rsidRPr="000B37FB">
              <w:t>-24</w:t>
            </w:r>
          </w:p>
        </w:tc>
        <w:tc>
          <w:tcPr>
            <w:tcW w:w="1417" w:type="dxa"/>
            <w:vMerge w:val="restart"/>
            <w:vAlign w:val="center"/>
          </w:tcPr>
          <w:p w14:paraId="125AE681" w14:textId="77777777" w:rsidR="0080221B" w:rsidRPr="0080221B" w:rsidRDefault="0080221B" w:rsidP="004F1D5A">
            <w:pPr>
              <w:spacing w:after="120"/>
              <w:jc w:val="center"/>
              <w:rPr>
                <w:szCs w:val="18"/>
                <w:vertAlign w:val="superscript"/>
              </w:rPr>
            </w:pPr>
            <w:r w:rsidRPr="0080221B">
              <w:rPr>
                <w:szCs w:val="18"/>
              </w:rPr>
              <w:t>-1 × 10</w:t>
            </w:r>
            <w:r w:rsidRPr="0080221B">
              <w:rPr>
                <w:szCs w:val="18"/>
                <w:vertAlign w:val="superscript"/>
              </w:rPr>
              <w:t>6</w:t>
            </w:r>
          </w:p>
          <w:p w14:paraId="4449A480" w14:textId="77777777" w:rsidR="0080221B" w:rsidRDefault="0080221B" w:rsidP="004F1D5A">
            <w:pPr>
              <w:spacing w:after="0"/>
              <w:jc w:val="center"/>
            </w:pPr>
            <w:r w:rsidRPr="0080221B">
              <w:rPr>
                <w:szCs w:val="18"/>
              </w:rPr>
              <w:t>-1.5 × 10</w:t>
            </w:r>
            <w:r w:rsidRPr="0080221B">
              <w:rPr>
                <w:szCs w:val="18"/>
                <w:vertAlign w:val="superscript"/>
              </w:rPr>
              <w:t>5</w:t>
            </w:r>
            <w:r w:rsidRPr="0080221B">
              <w:rPr>
                <w:szCs w:val="18"/>
              </w:rPr>
              <w:t xml:space="preserve"> m</w:t>
            </w:r>
            <w:r w:rsidRPr="0080221B">
              <w:rPr>
                <w:szCs w:val="18"/>
                <w:vertAlign w:val="superscript"/>
              </w:rPr>
              <w:t>3/</w:t>
            </w:r>
            <w:r w:rsidRPr="0080221B">
              <w:rPr>
                <w:szCs w:val="18"/>
              </w:rPr>
              <w:t>yr</w:t>
            </w:r>
          </w:p>
        </w:tc>
        <w:tc>
          <w:tcPr>
            <w:tcW w:w="3277" w:type="dxa"/>
            <w:vMerge w:val="restart"/>
            <w:vAlign w:val="center"/>
          </w:tcPr>
          <w:p w14:paraId="5838A0D5" w14:textId="77777777" w:rsidR="004F1D5A" w:rsidRPr="0080221B" w:rsidRDefault="004F1D5A" w:rsidP="004F1D5A">
            <w:pPr>
              <w:spacing w:after="120"/>
              <w:jc w:val="center"/>
              <w:rPr>
                <w:szCs w:val="18"/>
              </w:rPr>
            </w:pPr>
            <w:r w:rsidRPr="0080221B">
              <w:rPr>
                <w:szCs w:val="18"/>
              </w:rPr>
              <w:t>-0.19 m</w:t>
            </w:r>
          </w:p>
          <w:p w14:paraId="0F7EFF85" w14:textId="77777777" w:rsidR="0080221B" w:rsidRDefault="004F1D5A" w:rsidP="004F1D5A">
            <w:pPr>
              <w:spacing w:after="0"/>
              <w:jc w:val="center"/>
            </w:pPr>
            <w:r w:rsidRPr="0080221B">
              <w:rPr>
                <w:szCs w:val="18"/>
              </w:rPr>
              <w:t>-0.12 m and +0.06 m</w:t>
            </w:r>
          </w:p>
        </w:tc>
      </w:tr>
      <w:tr w:rsidR="0080221B" w14:paraId="0144EAD6" w14:textId="77777777" w:rsidTr="00A16ED3">
        <w:tc>
          <w:tcPr>
            <w:tcW w:w="988" w:type="dxa"/>
            <w:vMerge/>
          </w:tcPr>
          <w:p w14:paraId="7F040D76" w14:textId="77777777" w:rsidR="0080221B" w:rsidRDefault="0080221B" w:rsidP="0080221B">
            <w:pPr>
              <w:spacing w:after="0"/>
            </w:pPr>
          </w:p>
        </w:tc>
        <w:tc>
          <w:tcPr>
            <w:tcW w:w="708" w:type="dxa"/>
          </w:tcPr>
          <w:p w14:paraId="59856CDD" w14:textId="77777777" w:rsidR="0080221B" w:rsidRDefault="0080221B" w:rsidP="0080221B">
            <w:pPr>
              <w:spacing w:after="0"/>
            </w:pPr>
            <w:r>
              <w:t>D</w:t>
            </w:r>
          </w:p>
        </w:tc>
        <w:tc>
          <w:tcPr>
            <w:tcW w:w="1134" w:type="dxa"/>
          </w:tcPr>
          <w:p w14:paraId="6EAE4402" w14:textId="77777777" w:rsidR="0080221B" w:rsidRDefault="0080221B" w:rsidP="0080221B">
            <w:pPr>
              <w:spacing w:after="0"/>
            </w:pPr>
            <w:r w:rsidRPr="001C0478">
              <w:t>24/09/2009-17/08/2016</w:t>
            </w:r>
          </w:p>
        </w:tc>
        <w:tc>
          <w:tcPr>
            <w:tcW w:w="1985" w:type="dxa"/>
            <w:vAlign w:val="center"/>
          </w:tcPr>
          <w:p w14:paraId="2E73E5E2" w14:textId="77777777" w:rsidR="0080221B" w:rsidRDefault="0080221B" w:rsidP="004F1D5A">
            <w:pPr>
              <w:spacing w:after="0"/>
              <w:jc w:val="center"/>
            </w:pPr>
            <w:r w:rsidRPr="000B37FB">
              <w:t>-21</w:t>
            </w:r>
          </w:p>
        </w:tc>
        <w:tc>
          <w:tcPr>
            <w:tcW w:w="1417" w:type="dxa"/>
            <w:vMerge/>
            <w:vAlign w:val="center"/>
          </w:tcPr>
          <w:p w14:paraId="2F46CAF8" w14:textId="77777777" w:rsidR="0080221B" w:rsidRDefault="0080221B" w:rsidP="004F1D5A">
            <w:pPr>
              <w:spacing w:after="0"/>
              <w:jc w:val="center"/>
            </w:pPr>
          </w:p>
        </w:tc>
        <w:tc>
          <w:tcPr>
            <w:tcW w:w="3277" w:type="dxa"/>
            <w:vMerge/>
            <w:vAlign w:val="center"/>
          </w:tcPr>
          <w:p w14:paraId="49E56AF4" w14:textId="77777777" w:rsidR="0080221B" w:rsidRDefault="0080221B" w:rsidP="004F1D5A">
            <w:pPr>
              <w:spacing w:after="0"/>
              <w:jc w:val="center"/>
            </w:pPr>
          </w:p>
        </w:tc>
      </w:tr>
      <w:tr w:rsidR="004F1D5A" w14:paraId="29842636" w14:textId="77777777" w:rsidTr="00A16ED3">
        <w:tc>
          <w:tcPr>
            <w:tcW w:w="6232" w:type="dxa"/>
            <w:gridSpan w:val="5"/>
            <w:vAlign w:val="center"/>
          </w:tcPr>
          <w:p w14:paraId="4BF1BF33" w14:textId="77777777" w:rsidR="004F1D5A" w:rsidRDefault="004F1D5A" w:rsidP="004F1D5A">
            <w:pPr>
              <w:spacing w:after="0"/>
              <w:jc w:val="left"/>
            </w:pPr>
            <w:r w:rsidRPr="0080221B">
              <w:rPr>
                <w:szCs w:val="18"/>
              </w:rPr>
              <w:t>TOTAL 1 (Parks et al. 2018)</w:t>
            </w:r>
          </w:p>
        </w:tc>
        <w:tc>
          <w:tcPr>
            <w:tcW w:w="3277" w:type="dxa"/>
            <w:vAlign w:val="center"/>
          </w:tcPr>
          <w:p w14:paraId="1440EEDC" w14:textId="77777777" w:rsidR="004F1D5A" w:rsidRPr="0080221B" w:rsidRDefault="004F1D5A" w:rsidP="004F1D5A">
            <w:pPr>
              <w:spacing w:after="0"/>
              <w:jc w:val="center"/>
              <w:rPr>
                <w:szCs w:val="18"/>
              </w:rPr>
            </w:pPr>
            <w:r w:rsidRPr="0080221B">
              <w:rPr>
                <w:szCs w:val="18"/>
              </w:rPr>
              <w:t>-0.26 m</w:t>
            </w:r>
          </w:p>
          <w:p w14:paraId="1A181902" w14:textId="77777777" w:rsidR="004F1D5A" w:rsidRDefault="004F1D5A" w:rsidP="004F1D5A">
            <w:pPr>
              <w:spacing w:after="0"/>
              <w:jc w:val="center"/>
            </w:pPr>
            <w:r w:rsidRPr="0080221B">
              <w:rPr>
                <w:szCs w:val="18"/>
              </w:rPr>
              <w:t>0.14 m</w:t>
            </w:r>
          </w:p>
        </w:tc>
      </w:tr>
      <w:tr w:rsidR="0080221B" w14:paraId="4173BE3C" w14:textId="77777777" w:rsidTr="00A16ED3">
        <w:tc>
          <w:tcPr>
            <w:tcW w:w="988" w:type="dxa"/>
            <w:vMerge w:val="restart"/>
          </w:tcPr>
          <w:p w14:paraId="4DBAC034" w14:textId="77777777" w:rsidR="0080221B" w:rsidRDefault="0080221B" w:rsidP="0080221B">
            <w:pPr>
              <w:spacing w:after="0"/>
            </w:pPr>
            <w:r>
              <w:t>Sentinel-1</w:t>
            </w:r>
          </w:p>
        </w:tc>
        <w:tc>
          <w:tcPr>
            <w:tcW w:w="708" w:type="dxa"/>
          </w:tcPr>
          <w:p w14:paraId="106C7BE3" w14:textId="77777777" w:rsidR="0080221B" w:rsidRDefault="0080221B" w:rsidP="0080221B">
            <w:pPr>
              <w:spacing w:after="0"/>
            </w:pPr>
            <w:r>
              <w:t>A</w:t>
            </w:r>
          </w:p>
        </w:tc>
        <w:tc>
          <w:tcPr>
            <w:tcW w:w="1134" w:type="dxa"/>
          </w:tcPr>
          <w:p w14:paraId="2CD963A5" w14:textId="77777777" w:rsidR="0080221B" w:rsidRPr="00521B7F" w:rsidRDefault="0080221B" w:rsidP="0080221B">
            <w:pPr>
              <w:spacing w:after="0"/>
            </w:pPr>
            <w:r w:rsidRPr="00521B7F">
              <w:t>02/08/2015-14/10/2017</w:t>
            </w:r>
          </w:p>
        </w:tc>
        <w:tc>
          <w:tcPr>
            <w:tcW w:w="1985" w:type="dxa"/>
            <w:vAlign w:val="center"/>
          </w:tcPr>
          <w:p w14:paraId="2AD082EA" w14:textId="77777777" w:rsidR="0080221B" w:rsidRPr="0080221B" w:rsidRDefault="0080221B" w:rsidP="004F1D5A">
            <w:pPr>
              <w:spacing w:after="0"/>
              <w:jc w:val="center"/>
              <w:rPr>
                <w:szCs w:val="18"/>
              </w:rPr>
            </w:pPr>
            <w:r w:rsidRPr="0080221B">
              <w:rPr>
                <w:szCs w:val="18"/>
              </w:rPr>
              <w:t>-16</w:t>
            </w:r>
          </w:p>
        </w:tc>
        <w:tc>
          <w:tcPr>
            <w:tcW w:w="1417" w:type="dxa"/>
            <w:vMerge w:val="restart"/>
            <w:vAlign w:val="center"/>
          </w:tcPr>
          <w:p w14:paraId="1C3B19E9" w14:textId="77777777" w:rsidR="0080221B" w:rsidRDefault="004F1D5A" w:rsidP="004F1D5A">
            <w:pPr>
              <w:spacing w:after="0"/>
              <w:jc w:val="center"/>
            </w:pPr>
            <w:r w:rsidRPr="0080221B">
              <w:rPr>
                <w:szCs w:val="18"/>
              </w:rPr>
              <w:t>-0.9 × 10</w:t>
            </w:r>
            <w:r w:rsidRPr="0080221B">
              <w:rPr>
                <w:szCs w:val="18"/>
                <w:vertAlign w:val="superscript"/>
              </w:rPr>
              <w:t xml:space="preserve">6 </w:t>
            </w:r>
            <w:r w:rsidRPr="0080221B">
              <w:rPr>
                <w:szCs w:val="18"/>
              </w:rPr>
              <w:t>m</w:t>
            </w:r>
            <w:r w:rsidRPr="0080221B">
              <w:rPr>
                <w:szCs w:val="18"/>
                <w:vertAlign w:val="superscript"/>
              </w:rPr>
              <w:t>3</w:t>
            </w:r>
            <w:r w:rsidRPr="0080221B">
              <w:rPr>
                <w:szCs w:val="18"/>
              </w:rPr>
              <w:t>/yr</w:t>
            </w:r>
          </w:p>
        </w:tc>
        <w:tc>
          <w:tcPr>
            <w:tcW w:w="3277" w:type="dxa"/>
            <w:vMerge w:val="restart"/>
            <w:vAlign w:val="center"/>
          </w:tcPr>
          <w:p w14:paraId="225DBD63" w14:textId="77777777" w:rsidR="004F1D5A" w:rsidRPr="0080221B" w:rsidRDefault="004F1D5A" w:rsidP="004F1D5A">
            <w:pPr>
              <w:spacing w:after="120"/>
              <w:jc w:val="center"/>
              <w:rPr>
                <w:szCs w:val="18"/>
              </w:rPr>
            </w:pPr>
            <w:r w:rsidRPr="0080221B">
              <w:rPr>
                <w:szCs w:val="18"/>
              </w:rPr>
              <w:t>-25 mm/yr</w:t>
            </w:r>
          </w:p>
          <w:p w14:paraId="01374C38" w14:textId="77777777" w:rsidR="0080221B" w:rsidRDefault="004F1D5A" w:rsidP="004F1D5A">
            <w:pPr>
              <w:spacing w:after="0"/>
              <w:jc w:val="center"/>
            </w:pPr>
            <w:r w:rsidRPr="0080221B">
              <w:rPr>
                <w:szCs w:val="18"/>
              </w:rPr>
              <w:t>-10 mm/yr and +5 mm/yr</w:t>
            </w:r>
          </w:p>
        </w:tc>
      </w:tr>
      <w:tr w:rsidR="0080221B" w14:paraId="7E8C9CA0" w14:textId="77777777" w:rsidTr="00A16ED3">
        <w:tc>
          <w:tcPr>
            <w:tcW w:w="988" w:type="dxa"/>
            <w:vMerge/>
          </w:tcPr>
          <w:p w14:paraId="1055DEFD" w14:textId="77777777" w:rsidR="0080221B" w:rsidRDefault="0080221B" w:rsidP="0080221B">
            <w:pPr>
              <w:spacing w:after="0"/>
            </w:pPr>
          </w:p>
        </w:tc>
        <w:tc>
          <w:tcPr>
            <w:tcW w:w="708" w:type="dxa"/>
          </w:tcPr>
          <w:p w14:paraId="49585106" w14:textId="77777777" w:rsidR="0080221B" w:rsidRDefault="0080221B" w:rsidP="0080221B">
            <w:pPr>
              <w:spacing w:after="0"/>
            </w:pPr>
            <w:r>
              <w:t>D</w:t>
            </w:r>
          </w:p>
        </w:tc>
        <w:tc>
          <w:tcPr>
            <w:tcW w:w="1134" w:type="dxa"/>
          </w:tcPr>
          <w:p w14:paraId="5C292719" w14:textId="77777777" w:rsidR="0080221B" w:rsidRDefault="0080221B" w:rsidP="0080221B">
            <w:pPr>
              <w:spacing w:after="0"/>
            </w:pPr>
            <w:r w:rsidRPr="00521B7F">
              <w:t>02/04/2015-30/10/2017</w:t>
            </w:r>
          </w:p>
        </w:tc>
        <w:tc>
          <w:tcPr>
            <w:tcW w:w="1985" w:type="dxa"/>
            <w:vAlign w:val="center"/>
          </w:tcPr>
          <w:p w14:paraId="31CDD4B5" w14:textId="77777777" w:rsidR="0080221B" w:rsidRPr="0080221B" w:rsidRDefault="0080221B" w:rsidP="004F1D5A">
            <w:pPr>
              <w:spacing w:after="0"/>
              <w:jc w:val="center"/>
              <w:rPr>
                <w:szCs w:val="18"/>
              </w:rPr>
            </w:pPr>
            <w:r w:rsidRPr="0080221B">
              <w:rPr>
                <w:szCs w:val="18"/>
              </w:rPr>
              <w:t>-20</w:t>
            </w:r>
          </w:p>
        </w:tc>
        <w:tc>
          <w:tcPr>
            <w:tcW w:w="1417" w:type="dxa"/>
            <w:vMerge/>
          </w:tcPr>
          <w:p w14:paraId="4065E970" w14:textId="77777777" w:rsidR="0080221B" w:rsidRDefault="0080221B" w:rsidP="0080221B">
            <w:pPr>
              <w:spacing w:after="0"/>
            </w:pPr>
          </w:p>
        </w:tc>
        <w:tc>
          <w:tcPr>
            <w:tcW w:w="3277" w:type="dxa"/>
            <w:vMerge/>
          </w:tcPr>
          <w:p w14:paraId="20B944AE" w14:textId="77777777" w:rsidR="0080221B" w:rsidRDefault="0080221B" w:rsidP="0080221B">
            <w:pPr>
              <w:spacing w:after="0"/>
            </w:pPr>
          </w:p>
        </w:tc>
      </w:tr>
      <w:tr w:rsidR="004F1D5A" w14:paraId="51A9E8A7" w14:textId="77777777" w:rsidTr="00D10633">
        <w:tc>
          <w:tcPr>
            <w:tcW w:w="4815" w:type="dxa"/>
            <w:gridSpan w:val="4"/>
            <w:vAlign w:val="center"/>
          </w:tcPr>
          <w:p w14:paraId="7361A906" w14:textId="77777777" w:rsidR="004F1D5A" w:rsidRDefault="004F1D5A" w:rsidP="00D10633">
            <w:pPr>
              <w:spacing w:after="0"/>
              <w:jc w:val="left"/>
            </w:pPr>
            <w:r>
              <w:rPr>
                <w:szCs w:val="18"/>
              </w:rPr>
              <w:t>TOTAL 2 (Receveur et al., 2019</w:t>
            </w:r>
            <w:r w:rsidRPr="0080221B">
              <w:rPr>
                <w:szCs w:val="18"/>
              </w:rPr>
              <w:t>)</w:t>
            </w:r>
          </w:p>
        </w:tc>
        <w:tc>
          <w:tcPr>
            <w:tcW w:w="1417" w:type="dxa"/>
            <w:vAlign w:val="center"/>
          </w:tcPr>
          <w:p w14:paraId="049E319C" w14:textId="77777777" w:rsidR="004F1D5A" w:rsidRPr="0080221B" w:rsidRDefault="004F1D5A" w:rsidP="004F1D5A">
            <w:pPr>
              <w:spacing w:after="0"/>
              <w:jc w:val="center"/>
              <w:rPr>
                <w:szCs w:val="18"/>
              </w:rPr>
            </w:pPr>
            <w:r w:rsidRPr="0080221B">
              <w:rPr>
                <w:szCs w:val="18"/>
              </w:rPr>
              <w:t>-3.8 × 10</w:t>
            </w:r>
            <w:r w:rsidRPr="0080221B">
              <w:rPr>
                <w:szCs w:val="18"/>
                <w:vertAlign w:val="superscript"/>
              </w:rPr>
              <w:t xml:space="preserve">6 </w:t>
            </w:r>
            <w:r w:rsidRPr="0080221B">
              <w:rPr>
                <w:szCs w:val="18"/>
              </w:rPr>
              <w:t>m</w:t>
            </w:r>
            <w:r w:rsidRPr="0080221B">
              <w:rPr>
                <w:szCs w:val="18"/>
                <w:vertAlign w:val="superscript"/>
              </w:rPr>
              <w:t>3</w:t>
            </w:r>
          </w:p>
        </w:tc>
        <w:tc>
          <w:tcPr>
            <w:tcW w:w="3277" w:type="dxa"/>
            <w:vAlign w:val="center"/>
          </w:tcPr>
          <w:p w14:paraId="43E1ECD6" w14:textId="77777777" w:rsidR="004F1D5A" w:rsidRPr="0080221B" w:rsidRDefault="004F1D5A" w:rsidP="004F1D5A">
            <w:pPr>
              <w:spacing w:after="0"/>
              <w:jc w:val="center"/>
              <w:rPr>
                <w:szCs w:val="18"/>
              </w:rPr>
            </w:pPr>
            <w:r w:rsidRPr="0080221B">
              <w:rPr>
                <w:szCs w:val="18"/>
              </w:rPr>
              <w:t>-0.289 m</w:t>
            </w:r>
          </w:p>
          <w:p w14:paraId="4D47AC4D" w14:textId="77777777" w:rsidR="004F1D5A" w:rsidRDefault="004F1D5A" w:rsidP="004F1D5A">
            <w:pPr>
              <w:spacing w:after="0"/>
              <w:jc w:val="center"/>
            </w:pPr>
            <w:r w:rsidRPr="0080221B">
              <w:rPr>
                <w:szCs w:val="18"/>
              </w:rPr>
              <w:t>0.148 m</w:t>
            </w:r>
          </w:p>
        </w:tc>
      </w:tr>
    </w:tbl>
    <w:p w14:paraId="7E4F30F8" w14:textId="77777777" w:rsidR="00FB2D33" w:rsidRDefault="00FB2D33" w:rsidP="00377669">
      <w:pPr>
        <w:spacing w:before="120" w:after="120"/>
        <w:jc w:val="center"/>
        <w:rPr>
          <w:b/>
        </w:rPr>
      </w:pPr>
      <w:r w:rsidRPr="009455ED">
        <w:rPr>
          <w:b/>
        </w:rPr>
        <w:t>Table</w:t>
      </w:r>
      <w:r>
        <w:rPr>
          <w:b/>
        </w:rPr>
        <w:t xml:space="preserve"> 2</w:t>
      </w:r>
      <w:r w:rsidRPr="009455ED">
        <w:rPr>
          <w:b/>
        </w:rPr>
        <w:t xml:space="preserve">. </w:t>
      </w:r>
      <w:r w:rsidRPr="00FB2D33">
        <w:rPr>
          <w:b/>
        </w:rPr>
        <w:t>Summary of results from previous studies, including the LOS displacement rates, near-east and near-vertical velocities in areas of maximum deformation and volume changes of the best fitting deformation sources for each study period.</w:t>
      </w:r>
    </w:p>
    <w:p w14:paraId="3F16A649" w14:textId="6CAC079E" w:rsidR="00963B50" w:rsidRDefault="007236E9" w:rsidP="007236E9">
      <w:r>
        <w:t xml:space="preserve">Inverse models for the 2005-2008 and 2009-2016 time period were performed using the cumulative LOS displacements obtained for each time period (Parks </w:t>
      </w:r>
      <w:r w:rsidRPr="008C3AE1">
        <w:rPr>
          <w:i/>
          <w:iCs/>
        </w:rPr>
        <w:t>et al.,</w:t>
      </w:r>
      <w:r>
        <w:t xml:space="preserve"> 2018). The optimal source for the period covering the ENVISAT observations (2005-2008) corresponds to a near-horizontal ellipsoidal source</w:t>
      </w:r>
      <w:r w:rsidR="00333AFF">
        <w:t xml:space="preserve"> </w:t>
      </w:r>
      <w:r>
        <w:t>at about 2.2 km depth, displaying a volume change of −2.3 × 10</w:t>
      </w:r>
      <w:r w:rsidRPr="00333AFF">
        <w:rPr>
          <w:vertAlign w:val="superscript"/>
        </w:rPr>
        <w:t>6</w:t>
      </w:r>
      <w:r>
        <w:t xml:space="preserve"> m</w:t>
      </w:r>
      <w:r w:rsidRPr="00333AFF">
        <w:rPr>
          <w:vertAlign w:val="superscript"/>
        </w:rPr>
        <w:t>3</w:t>
      </w:r>
      <w:r>
        <w:t xml:space="preserve">. In the period spanning the TSX observations (2009-2016), </w:t>
      </w:r>
      <w:r w:rsidR="004D0712">
        <w:t>results</w:t>
      </w:r>
      <w:r>
        <w:t xml:space="preserve"> indicated a volume change of −1.0 × 10</w:t>
      </w:r>
      <w:r w:rsidRPr="004D0712">
        <w:rPr>
          <w:vertAlign w:val="superscript"/>
        </w:rPr>
        <w:t>6</w:t>
      </w:r>
      <w:r>
        <w:t xml:space="preserve"> m</w:t>
      </w:r>
      <w:r w:rsidRPr="004D0712">
        <w:rPr>
          <w:vertAlign w:val="superscript"/>
        </w:rPr>
        <w:t>3</w:t>
      </w:r>
      <w:r>
        <w:t xml:space="preserve"> for a best fitting point pressure source situated at about 1.2 km depth. This decrease in the rate of volume change was is confirmed by results obtained from the inversion of the average LOS displacement rates for the period 2015-2017, covered by the Sentinel-1 data. The best fit was there obtained for a penny shaped crack and a contracting horizontal sill located at about 1-1.4 km depth and contracting by an amount of about 0.9 × 10</w:t>
      </w:r>
      <w:r w:rsidRPr="004D0712">
        <w:rPr>
          <w:vertAlign w:val="superscript"/>
        </w:rPr>
        <w:t>5</w:t>
      </w:r>
      <w:r>
        <w:t xml:space="preserve"> m</w:t>
      </w:r>
      <w:r w:rsidRPr="004D0712">
        <w:rPr>
          <w:vertAlign w:val="superscript"/>
        </w:rPr>
        <w:t>3</w:t>
      </w:r>
      <w:r>
        <w:t>/yr. For all time periods, the locations and the dimensions of the modeling sources suggest that the deformation originates from the area of maximum production, slightly to the southeast of the hottest part of the system and north of Gunnuhver fumarole (Fig</w:t>
      </w:r>
      <w:r w:rsidR="008C3AE1">
        <w:t>s 1 and 4</w:t>
      </w:r>
      <w:r>
        <w:t>).</w:t>
      </w:r>
    </w:p>
    <w:p w14:paraId="62F612AA" w14:textId="77777777" w:rsidR="004D0712" w:rsidRDefault="004D0712" w:rsidP="004D0712">
      <w:pPr>
        <w:pStyle w:val="Titre2"/>
      </w:pPr>
      <w:r>
        <w:t>3.2 InSAR results 2015-2019</w:t>
      </w:r>
    </w:p>
    <w:p w14:paraId="1536DCED" w14:textId="73D1DB2D" w:rsidR="004D0712" w:rsidRDefault="004D0712" w:rsidP="007236E9">
      <w:r w:rsidRPr="004D0712">
        <w:t xml:space="preserve">LOS velocity maps for the whole 2015-2019 period reveal a relatively sub-circular deformation pattern centered on the geothermal field (Fig. </w:t>
      </w:r>
      <w:r w:rsidR="008C3AE1">
        <w:t>4</w:t>
      </w:r>
      <w:r w:rsidRPr="004D0712">
        <w:t>)</w:t>
      </w:r>
      <w:r>
        <w:t xml:space="preserve">, as observed during the 2015-2017 time period (Receveur </w:t>
      </w:r>
      <w:r w:rsidRPr="008C3AE1">
        <w:rPr>
          <w:i/>
          <w:iCs/>
        </w:rPr>
        <w:t>et al.,</w:t>
      </w:r>
      <w:r>
        <w:t xml:space="preserve"> 2019)</w:t>
      </w:r>
      <w:r w:rsidRPr="004D0712">
        <w:t xml:space="preserve">. </w:t>
      </w:r>
      <w:r>
        <w:t xml:space="preserve">Time-series analyses for </w:t>
      </w:r>
      <w:r w:rsidRPr="004D0712">
        <w:t xml:space="preserve">the </w:t>
      </w:r>
      <w:r>
        <w:t>2015-2019 period also</w:t>
      </w:r>
      <w:r w:rsidRPr="004D0712">
        <w:t xml:space="preserve"> reveal a relatively steady and linear trend over the study period, with an average maximum LOS rate of -20 mm/yr for Sentinel-1 T16 and </w:t>
      </w:r>
      <w:r>
        <w:t>-</w:t>
      </w:r>
      <w:r w:rsidRPr="004D0712">
        <w:t>23 mm/yr for T155 in the assumed zones of maximum deformation, relative to the InSAR reference point. T</w:t>
      </w:r>
      <w:r>
        <w:t>his reference point (-22.564°E; 63.814°</w:t>
      </w:r>
      <w:r w:rsidRPr="004D0712">
        <w:t xml:space="preserve">N) is situated near the STAD GPS station where a natural subsidence at a rate of about 6 mm/yr was measured before production began in 2006 (Hreinsdottir </w:t>
      </w:r>
      <w:r w:rsidRPr="008C3AE1">
        <w:rPr>
          <w:i/>
          <w:iCs/>
        </w:rPr>
        <w:t>et al.</w:t>
      </w:r>
      <w:r w:rsidRPr="004D0712">
        <w:t xml:space="preserve"> 2001). </w:t>
      </w:r>
      <w:r>
        <w:t>As s</w:t>
      </w:r>
      <w:r w:rsidRPr="004D0712">
        <w:t>ubsidence of this station has continued at a similar rate after the production began</w:t>
      </w:r>
      <w:r>
        <w:t>, using</w:t>
      </w:r>
      <w:r w:rsidRPr="004D0712">
        <w:t xml:space="preserve"> this point as a reference</w:t>
      </w:r>
      <w:r>
        <w:t xml:space="preserve"> allows us reducing </w:t>
      </w:r>
      <w:r w:rsidRPr="004D0712">
        <w:t>the contribution of other natural deformation signals compared to those induced by geothermal utilization</w:t>
      </w:r>
      <w:r>
        <w:t xml:space="preserve"> (</w:t>
      </w:r>
      <w:r w:rsidRPr="004D0712">
        <w:t xml:space="preserve">Parks </w:t>
      </w:r>
      <w:r w:rsidRPr="008C3AE1">
        <w:rPr>
          <w:i/>
          <w:iCs/>
        </w:rPr>
        <w:t>et al.</w:t>
      </w:r>
      <w:r w:rsidRPr="004D0712">
        <w:t xml:space="preserve"> 2018). </w:t>
      </w:r>
    </w:p>
    <w:p w14:paraId="74C6296A" w14:textId="7E1A2D02" w:rsidR="004D0712" w:rsidRDefault="004D0712" w:rsidP="007236E9">
      <w:r>
        <w:t>We also performed i</w:t>
      </w:r>
      <w:r w:rsidRPr="004D0712">
        <w:t>ndependent linear regressions of the LOS displacements from interferograms comprised in the 2015-2017 and 2018-2019 periods to identify potential disparities between the two periods. For both</w:t>
      </w:r>
      <w:r w:rsidR="00525A9D">
        <w:t xml:space="preserve"> tracks, </w:t>
      </w:r>
      <w:r w:rsidR="00B668D2">
        <w:t xml:space="preserve">we observe </w:t>
      </w:r>
      <w:r w:rsidR="008C3AE1">
        <w:t>an</w:t>
      </w:r>
      <w:r w:rsidRPr="004D0712">
        <w:t xml:space="preserve"> increase in the LOS displacement rates, from -17 to -25 mm/yr</w:t>
      </w:r>
      <w:r w:rsidR="003C026A">
        <w:t xml:space="preserve"> </w:t>
      </w:r>
      <w:r w:rsidR="00525A9D">
        <w:t>for</w:t>
      </w:r>
      <w:r w:rsidR="00525A9D" w:rsidRPr="004D0712">
        <w:t xml:space="preserve"> </w:t>
      </w:r>
      <w:r w:rsidR="00525A9D">
        <w:t xml:space="preserve">T16 and </w:t>
      </w:r>
      <w:r w:rsidRPr="004D0712">
        <w:t>from -24 to -27 mm/yr</w:t>
      </w:r>
      <w:r w:rsidR="00525A9D">
        <w:t xml:space="preserve"> for T155</w:t>
      </w:r>
      <w:r w:rsidRPr="004D0712">
        <w:t>,</w:t>
      </w:r>
      <w:r w:rsidR="00525A9D">
        <w:t xml:space="preserve"> </w:t>
      </w:r>
      <w:r w:rsidRPr="004D0712">
        <w:t xml:space="preserve">for the 2015-2017 and 2017-2019 time periods, respectively (Fig. </w:t>
      </w:r>
      <w:r w:rsidR="008C3AE1">
        <w:t>5</w:t>
      </w:r>
      <w:r w:rsidRPr="004D0712">
        <w:t xml:space="preserve">). </w:t>
      </w:r>
    </w:p>
    <w:p w14:paraId="712FC5FC" w14:textId="399B0429" w:rsidR="00A30E47" w:rsidRDefault="00B668D2" w:rsidP="00A30E47">
      <w:r>
        <w:t>Results from t</w:t>
      </w:r>
      <w:r w:rsidR="004D0712" w:rsidRPr="004D0712">
        <w:t>he decomposition of the signal in near-vertical and near-east displacements</w:t>
      </w:r>
      <w:r>
        <w:t xml:space="preserve"> finally shows similar patterns to the ones obtained </w:t>
      </w:r>
      <w:r w:rsidR="004D0712" w:rsidRPr="004D0712">
        <w:t xml:space="preserve">for </w:t>
      </w:r>
      <w:r>
        <w:t xml:space="preserve">both the 2009-2016 and </w:t>
      </w:r>
      <w:r w:rsidR="004D0712" w:rsidRPr="004D0712">
        <w:t>2015-2017 period</w:t>
      </w:r>
      <w:r>
        <w:t>s</w:t>
      </w:r>
      <w:r w:rsidR="004D0712">
        <w:t xml:space="preserve"> (</w:t>
      </w:r>
      <w:r>
        <w:t xml:space="preserve">Parks </w:t>
      </w:r>
      <w:r w:rsidRPr="008C3AE1">
        <w:rPr>
          <w:i/>
          <w:iCs/>
        </w:rPr>
        <w:t>et al.,</w:t>
      </w:r>
      <w:r>
        <w:t xml:space="preserve"> 2018; </w:t>
      </w:r>
      <w:r w:rsidR="004D0712">
        <w:t xml:space="preserve">Receveur </w:t>
      </w:r>
      <w:r w:rsidR="004D0712" w:rsidRPr="008C3AE1">
        <w:rPr>
          <w:i/>
          <w:iCs/>
        </w:rPr>
        <w:t>et al.,</w:t>
      </w:r>
      <w:r w:rsidR="004D0712">
        <w:t xml:space="preserve"> 2019)</w:t>
      </w:r>
      <w:r w:rsidR="004D0712" w:rsidRPr="004D0712">
        <w:t>. The maximum near-vertical displacement rate, located in the central part of the subsidence bowl, is about -26 mm/yr relative to the InSAR reference area. The near-east displacement field is characterized by a contraction towards the center of this zone of highest deformation, with an eastward displacement of about 7 mm/yr of the western part of the field and a westward motion of about -11 mm/yr of the easternmost part. Details for the periods 2015-2017 and 2018-201</w:t>
      </w:r>
      <w:r w:rsidR="00A30E47">
        <w:t xml:space="preserve">9 are summarized in Table </w:t>
      </w:r>
      <w:r w:rsidR="008C3AE1">
        <w:t>3</w:t>
      </w:r>
      <w:r w:rsidR="00A30E47">
        <w:t xml:space="preserve">. </w:t>
      </w:r>
      <w:r w:rsidR="00A30E47" w:rsidRPr="00B668D2">
        <w:t xml:space="preserve">As shown in Fig. </w:t>
      </w:r>
      <w:r w:rsidR="008C3AE1">
        <w:t>6</w:t>
      </w:r>
      <w:r w:rsidR="00A30E47" w:rsidRPr="00B668D2">
        <w:t xml:space="preserve">, the highest rates of </w:t>
      </w:r>
      <w:r w:rsidR="008C3AE1">
        <w:t xml:space="preserve">LOS </w:t>
      </w:r>
      <w:r w:rsidR="00A30E47" w:rsidRPr="00B668D2">
        <w:t xml:space="preserve">displacement in the area of maximum change were observed during the first 2–3 years of production (Parks </w:t>
      </w:r>
      <w:r w:rsidR="00A30E47" w:rsidRPr="008C3AE1">
        <w:rPr>
          <w:i/>
          <w:iCs/>
        </w:rPr>
        <w:t>et al.,</w:t>
      </w:r>
      <w:r w:rsidR="00A30E47" w:rsidRPr="00B668D2">
        <w:t xml:space="preserve"> 2018), followed by an exponential decrease between 2008 and 2017. Based on the average 2015-2019 near-vertical and near-east velocities of -26 and 9 mm/yr, and on the values of cumulative subsidence and contraction in August 2016 estimated by Parks </w:t>
      </w:r>
      <w:r w:rsidR="00A30E47" w:rsidRPr="008C3AE1">
        <w:rPr>
          <w:i/>
          <w:iCs/>
        </w:rPr>
        <w:t>et al.</w:t>
      </w:r>
      <w:r w:rsidR="00A30E47" w:rsidRPr="00B668D2">
        <w:t xml:space="preserve"> (2018), we inferred a cumulative subsidence and contraction of -0.33</w:t>
      </w:r>
      <w:r w:rsidR="008C3AE1">
        <w:t>2</w:t>
      </w:r>
      <w:r w:rsidR="00A30E47" w:rsidRPr="00B668D2">
        <w:t xml:space="preserve"> m and 0.1</w:t>
      </w:r>
      <w:r w:rsidR="008C3AE1">
        <w:t>65</w:t>
      </w:r>
      <w:r w:rsidR="00A30E47" w:rsidRPr="00B668D2">
        <w:t xml:space="preserve"> m for the whole period June 2005-May 2019.</w:t>
      </w:r>
    </w:p>
    <w:p w14:paraId="50CB45C3" w14:textId="67C17242" w:rsidR="00A30E47" w:rsidRDefault="00A30E47" w:rsidP="007236E9">
      <w:r>
        <w:t xml:space="preserve">Results </w:t>
      </w:r>
      <w:r w:rsidR="00B668D2" w:rsidRPr="00B668D2">
        <w:t xml:space="preserve">for the 2018-2019 period are more uncertain </w:t>
      </w:r>
      <w:r>
        <w:t xml:space="preserve">than those for the 2015-2017 period, </w:t>
      </w:r>
      <w:r w:rsidR="00B668D2" w:rsidRPr="00B668D2">
        <w:t>due to the lower coherence of the interferograms during this period (high</w:t>
      </w:r>
      <w:r>
        <w:t>er</w:t>
      </w:r>
      <w:r w:rsidR="00B668D2" w:rsidRPr="00B668D2">
        <w:t xml:space="preserve"> perpendicular baseline, with a maximum of -165 m for the 2016 August 30–2018 October 25 interferogram (T155))</w:t>
      </w:r>
      <w:r>
        <w:t>. However</w:t>
      </w:r>
      <w:r w:rsidR="00B668D2" w:rsidRPr="00B668D2">
        <w:t>, the analysis of Sentinel-1 data in the 2018-2019 period data suggests a</w:t>
      </w:r>
      <w:r w:rsidR="00DF437E">
        <w:t>n</w:t>
      </w:r>
      <w:r w:rsidR="00B668D2" w:rsidRPr="00B668D2">
        <w:t xml:space="preserve"> increase in the contraction and subsidence rates compared to the 2015-2017 period</w:t>
      </w:r>
      <w:r>
        <w:t xml:space="preserve">, </w:t>
      </w:r>
      <w:r w:rsidR="00B668D2" w:rsidRPr="00B668D2">
        <w:t>in accordance with the increase</w:t>
      </w:r>
      <w:r>
        <w:t>d</w:t>
      </w:r>
      <w:r w:rsidR="00B668D2" w:rsidRPr="00B668D2">
        <w:t xml:space="preserve"> </w:t>
      </w:r>
      <w:r w:rsidRPr="00B668D2">
        <w:t xml:space="preserve">LOS displacement rates </w:t>
      </w:r>
      <w:r w:rsidR="00B668D2" w:rsidRPr="00B668D2">
        <w:t xml:space="preserve">observed in 2018-2019 (Fig. </w:t>
      </w:r>
      <w:r w:rsidR="008C3AE1">
        <w:t>5</w:t>
      </w:r>
      <w:r w:rsidR="00B668D2" w:rsidRPr="00B668D2">
        <w:t xml:space="preserve">). </w:t>
      </w:r>
      <w:r w:rsidRPr="00A30E47">
        <w:t>We therefore perform inversions of the Sentinel-1 InSAR data for the periods 2015-2019 and 2018-2019 to determine the location and the volume change of the best-fitting deforming sources at depth during those time periods</w:t>
      </w:r>
      <w:r>
        <w:t>.</w:t>
      </w:r>
    </w:p>
    <w:p w14:paraId="2140355D" w14:textId="77777777" w:rsidR="004D0712" w:rsidRDefault="004D0712" w:rsidP="004D0712">
      <w:pPr>
        <w:jc w:val="center"/>
      </w:pPr>
      <w:r>
        <w:rPr>
          <w:noProof/>
          <w:lang w:val="fr-FR" w:eastAsia="fr-FR"/>
        </w:rPr>
        <w:lastRenderedPageBreak/>
        <w:drawing>
          <wp:inline distT="0" distB="0" distL="0" distR="0" wp14:anchorId="0C20B013" wp14:editId="5D0F8A8A">
            <wp:extent cx="4551799" cy="4649638"/>
            <wp:effectExtent l="0" t="0" r="127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57165" cy="4655119"/>
                    </a:xfrm>
                    <a:prstGeom prst="rect">
                      <a:avLst/>
                    </a:prstGeom>
                    <a:noFill/>
                    <a:ln>
                      <a:noFill/>
                    </a:ln>
                  </pic:spPr>
                </pic:pic>
              </a:graphicData>
            </a:graphic>
          </wp:inline>
        </w:drawing>
      </w:r>
    </w:p>
    <w:p w14:paraId="374BFD5D" w14:textId="628549C4" w:rsidR="004D0712" w:rsidRDefault="004D0712" w:rsidP="00377669">
      <w:pPr>
        <w:spacing w:before="120" w:after="120"/>
        <w:jc w:val="center"/>
        <w:rPr>
          <w:b/>
        </w:rPr>
      </w:pPr>
      <w:r>
        <w:rPr>
          <w:b/>
        </w:rPr>
        <w:t>Figure 4</w:t>
      </w:r>
      <w:r w:rsidRPr="009455ED">
        <w:rPr>
          <w:b/>
        </w:rPr>
        <w:t>.</w:t>
      </w:r>
      <w:r>
        <w:rPr>
          <w:b/>
        </w:rPr>
        <w:t xml:space="preserve"> </w:t>
      </w:r>
      <w:r w:rsidRPr="004D0712">
        <w:rPr>
          <w:b/>
        </w:rPr>
        <w:t>(a) LOS velocities for ascending Track 155 and (b) LOS velocities for descending Track 16. (c) Estimated near-vertical velocity component and (d) near-east horizontal velocities; in mm/yr</w:t>
      </w:r>
      <w:r>
        <w:rPr>
          <w:b/>
        </w:rPr>
        <w:t>, for the period 2015-2019</w:t>
      </w:r>
      <w:r w:rsidRPr="004D0712">
        <w:rPr>
          <w:b/>
        </w:rPr>
        <w:t>. The grey colour indicates the areas with low coherence (&lt;0.3) in all interferograms in the timeseries. The black square corresponds to the reference area and the dark blue correspond to the sampling areas for the estimation of the average displacement rates. These sampling areas contain 218, 160, 637 and 1769/2201 pixels with coherence &gt;</w:t>
      </w:r>
      <w:r w:rsidR="00D10633">
        <w:rPr>
          <w:b/>
        </w:rPr>
        <w:t xml:space="preserve"> </w:t>
      </w:r>
      <w:r w:rsidRPr="004D0712">
        <w:rPr>
          <w:b/>
        </w:rPr>
        <w:t>0.3 in T16, T155, in the near-vertical and near-east velocity maps (western</w:t>
      </w:r>
      <w:r w:rsidR="00377669">
        <w:rPr>
          <w:b/>
        </w:rPr>
        <w:t>/</w:t>
      </w:r>
      <w:r w:rsidRPr="004D0712">
        <w:rPr>
          <w:b/>
        </w:rPr>
        <w:t xml:space="preserve">eastern areas), respectively. The red dashed circle indicates the location of the Reykjanes central volcano, the thin red lines represent the fractures of the fissure swarm (Clifton </w:t>
      </w:r>
      <w:r w:rsidR="00D36D8F">
        <w:rPr>
          <w:b/>
        </w:rPr>
        <w:t>and</w:t>
      </w:r>
      <w:r w:rsidRPr="004D0712">
        <w:rPr>
          <w:b/>
        </w:rPr>
        <w:t xml:space="preserve"> Schlische 2003) and the red bold lines correspond to the main Litla–Vatnsfell and Skalafell faults.</w:t>
      </w:r>
    </w:p>
    <w:p w14:paraId="7943A4AF" w14:textId="29ABC0B0" w:rsidR="00FB2D33" w:rsidRDefault="0006251F" w:rsidP="00B668D2">
      <w:pPr>
        <w:jc w:val="center"/>
      </w:pPr>
      <w:r>
        <w:rPr>
          <w:noProof/>
          <w:lang w:val="fr-FR" w:eastAsia="fr-FR"/>
        </w:rPr>
        <w:drawing>
          <wp:inline distT="0" distB="0" distL="0" distR="0" wp14:anchorId="1986502B" wp14:editId="5066C3B8">
            <wp:extent cx="6044565" cy="2072640"/>
            <wp:effectExtent l="0" t="0" r="0" b="381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994" b="3440"/>
                    <a:stretch/>
                  </pic:blipFill>
                  <pic:spPr bwMode="auto">
                    <a:xfrm>
                      <a:off x="0" y="0"/>
                      <a:ext cx="6044565" cy="2072640"/>
                    </a:xfrm>
                    <a:prstGeom prst="rect">
                      <a:avLst/>
                    </a:prstGeom>
                    <a:noFill/>
                    <a:ln>
                      <a:noFill/>
                    </a:ln>
                    <a:extLst>
                      <a:ext uri="{53640926-AAD7-44D8-BBD7-CCE9431645EC}">
                        <a14:shadowObscured xmlns:a14="http://schemas.microsoft.com/office/drawing/2010/main"/>
                      </a:ext>
                    </a:extLst>
                  </pic:spPr>
                </pic:pic>
              </a:graphicData>
            </a:graphic>
          </wp:inline>
        </w:drawing>
      </w:r>
    </w:p>
    <w:p w14:paraId="3311CDDA" w14:textId="11722995" w:rsidR="004D0712" w:rsidRDefault="004D0712" w:rsidP="00377669">
      <w:pPr>
        <w:spacing w:before="120" w:after="120"/>
        <w:jc w:val="center"/>
        <w:rPr>
          <w:b/>
        </w:rPr>
      </w:pPr>
      <w:r>
        <w:rPr>
          <w:b/>
        </w:rPr>
        <w:t>Figure 5</w:t>
      </w:r>
      <w:r w:rsidRPr="009455ED">
        <w:rPr>
          <w:b/>
        </w:rPr>
        <w:t>.</w:t>
      </w:r>
      <w:r>
        <w:rPr>
          <w:b/>
        </w:rPr>
        <w:t xml:space="preserve"> </w:t>
      </w:r>
      <w:r w:rsidRPr="004D0712">
        <w:rPr>
          <w:b/>
        </w:rPr>
        <w:t xml:space="preserve">Time-series analysis of the average displacement of a set of points situated in the middle of the most deforming area, for pixels having a coherence&gt; 0.3 in the selected interferograms. Due to the lack of pixels in the area of maximum deformations for the period 2018-2019, the areas of selection for the timeseries have been shifted and expanded (see dark blue squares in Fig. </w:t>
      </w:r>
      <w:r w:rsidR="00D36D8F">
        <w:rPr>
          <w:b/>
        </w:rPr>
        <w:t>4</w:t>
      </w:r>
      <w:r w:rsidRPr="004D0712">
        <w:rPr>
          <w:b/>
        </w:rPr>
        <w:t>), which explains the differences with the average maximum 2015-2017 velocities calculated in Receveur et al. (2018). (a) Average LOS change of pixels within the area (−22.693◦E; −22.689◦E; 63.821◦N; 63.823◦N) for T16 relative to a master image acquired on the 20 August 2016. (b) Average LOS change of pixels within the area (−22.687◦E; −22.683◦E; 63.820◦N; 63.821◦N) for T155 relative to a master image acquired on the 30 August 2016.</w:t>
      </w:r>
    </w:p>
    <w:tbl>
      <w:tblPr>
        <w:tblStyle w:val="TableauGrille7Couleu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709"/>
        <w:gridCol w:w="1276"/>
        <w:gridCol w:w="1559"/>
        <w:gridCol w:w="1985"/>
        <w:gridCol w:w="2693"/>
      </w:tblGrid>
      <w:tr w:rsidR="00B668D2" w:rsidRPr="00B668D2" w14:paraId="19C274DC" w14:textId="77777777" w:rsidTr="00B668D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29" w:type="dxa"/>
            <w:tcBorders>
              <w:top w:val="none" w:sz="0" w:space="0" w:color="auto"/>
              <w:left w:val="none" w:sz="0" w:space="0" w:color="auto"/>
              <w:bottom w:val="none" w:sz="0" w:space="0" w:color="auto"/>
              <w:right w:val="none" w:sz="0" w:space="0" w:color="auto"/>
            </w:tcBorders>
            <w:shd w:val="clear" w:color="auto" w:fill="auto"/>
          </w:tcPr>
          <w:p w14:paraId="4D12FCD6" w14:textId="77777777" w:rsidR="00B668D2" w:rsidRPr="00B668D2" w:rsidRDefault="00B668D2" w:rsidP="00B668D2">
            <w:pPr>
              <w:spacing w:after="0"/>
              <w:rPr>
                <w:i w:val="0"/>
              </w:rPr>
            </w:pPr>
            <w:r w:rsidRPr="00B668D2">
              <w:rPr>
                <w:i w:val="0"/>
              </w:rPr>
              <w:lastRenderedPageBreak/>
              <w:t>Satellite</w:t>
            </w:r>
          </w:p>
        </w:tc>
        <w:tc>
          <w:tcPr>
            <w:tcW w:w="709" w:type="dxa"/>
            <w:tcBorders>
              <w:top w:val="none" w:sz="0" w:space="0" w:color="auto"/>
              <w:left w:val="none" w:sz="0" w:space="0" w:color="auto"/>
              <w:right w:val="none" w:sz="0" w:space="0" w:color="auto"/>
            </w:tcBorders>
            <w:shd w:val="clear" w:color="auto" w:fill="auto"/>
          </w:tcPr>
          <w:p w14:paraId="6C7A7302" w14:textId="77777777" w:rsidR="00B668D2" w:rsidRPr="00B668D2" w:rsidRDefault="00B668D2" w:rsidP="00B668D2">
            <w:pPr>
              <w:spacing w:after="0"/>
              <w:cnfStyle w:val="100000000000" w:firstRow="1" w:lastRow="0" w:firstColumn="0" w:lastColumn="0" w:oddVBand="0" w:evenVBand="0" w:oddHBand="0" w:evenHBand="0" w:firstRowFirstColumn="0" w:firstRowLastColumn="0" w:lastRowFirstColumn="0" w:lastRowLastColumn="0"/>
            </w:pPr>
            <w:r w:rsidRPr="00B668D2">
              <w:t>Track</w:t>
            </w:r>
          </w:p>
        </w:tc>
        <w:tc>
          <w:tcPr>
            <w:tcW w:w="1276" w:type="dxa"/>
            <w:tcBorders>
              <w:top w:val="none" w:sz="0" w:space="0" w:color="auto"/>
              <w:left w:val="none" w:sz="0" w:space="0" w:color="auto"/>
              <w:right w:val="none" w:sz="0" w:space="0" w:color="auto"/>
            </w:tcBorders>
            <w:shd w:val="clear" w:color="auto" w:fill="auto"/>
          </w:tcPr>
          <w:p w14:paraId="309B08B1" w14:textId="77777777" w:rsidR="00B668D2" w:rsidRPr="00B668D2" w:rsidRDefault="00B668D2" w:rsidP="00B668D2">
            <w:pPr>
              <w:spacing w:after="0"/>
              <w:cnfStyle w:val="100000000000" w:firstRow="1" w:lastRow="0" w:firstColumn="0" w:lastColumn="0" w:oddVBand="0" w:evenVBand="0" w:oddHBand="0" w:evenHBand="0" w:firstRowFirstColumn="0" w:firstRowLastColumn="0" w:lastRowFirstColumn="0" w:lastRowLastColumn="0"/>
            </w:pPr>
            <w:r w:rsidRPr="00B668D2">
              <w:t>Period</w:t>
            </w:r>
          </w:p>
        </w:tc>
        <w:tc>
          <w:tcPr>
            <w:tcW w:w="1559" w:type="dxa"/>
            <w:tcBorders>
              <w:top w:val="none" w:sz="0" w:space="0" w:color="auto"/>
              <w:left w:val="none" w:sz="0" w:space="0" w:color="auto"/>
              <w:right w:val="none" w:sz="0" w:space="0" w:color="auto"/>
            </w:tcBorders>
            <w:shd w:val="clear" w:color="auto" w:fill="auto"/>
          </w:tcPr>
          <w:p w14:paraId="46A9369B" w14:textId="77777777" w:rsidR="00B668D2" w:rsidRPr="00B668D2" w:rsidRDefault="00B668D2" w:rsidP="00B668D2">
            <w:pPr>
              <w:spacing w:after="0"/>
              <w:cnfStyle w:val="100000000000" w:firstRow="1" w:lastRow="0" w:firstColumn="0" w:lastColumn="0" w:oddVBand="0" w:evenVBand="0" w:oddHBand="0" w:evenHBand="0" w:firstRowFirstColumn="0" w:firstRowLastColumn="0" w:lastRowFirstColumn="0" w:lastRowLastColumn="0"/>
            </w:pPr>
            <w:r w:rsidRPr="00B668D2">
              <w:t>LOS Rate (mm/yr)</w:t>
            </w:r>
          </w:p>
        </w:tc>
        <w:tc>
          <w:tcPr>
            <w:tcW w:w="1985" w:type="dxa"/>
            <w:tcBorders>
              <w:top w:val="none" w:sz="0" w:space="0" w:color="auto"/>
              <w:left w:val="none" w:sz="0" w:space="0" w:color="auto"/>
              <w:right w:val="none" w:sz="0" w:space="0" w:color="auto"/>
            </w:tcBorders>
            <w:shd w:val="clear" w:color="auto" w:fill="auto"/>
          </w:tcPr>
          <w:p w14:paraId="64A0BD03" w14:textId="77777777" w:rsidR="00B668D2" w:rsidRPr="00B668D2" w:rsidRDefault="00B668D2" w:rsidP="00B668D2">
            <w:pPr>
              <w:spacing w:after="0"/>
              <w:cnfStyle w:val="100000000000" w:firstRow="1" w:lastRow="0" w:firstColumn="0" w:lastColumn="0" w:oddVBand="0" w:evenVBand="0" w:oddHBand="0" w:evenHBand="0" w:firstRowFirstColumn="0" w:firstRowLastColumn="0" w:lastRowFirstColumn="0" w:lastRowLastColumn="0"/>
            </w:pPr>
            <w:r w:rsidRPr="00B668D2">
              <w:t>Volume change (m</w:t>
            </w:r>
            <w:r w:rsidRPr="00B668D2">
              <w:rPr>
                <w:rFonts w:cstheme="minorHAnsi"/>
                <w:vertAlign w:val="superscript"/>
              </w:rPr>
              <w:t>3</w:t>
            </w:r>
            <w:r w:rsidRPr="00B668D2">
              <w:rPr>
                <w:rFonts w:cstheme="minorHAnsi"/>
              </w:rPr>
              <w:t>/yr</w:t>
            </w:r>
            <w:r w:rsidRPr="00B668D2">
              <w:t>)</w:t>
            </w:r>
          </w:p>
        </w:tc>
        <w:tc>
          <w:tcPr>
            <w:tcW w:w="2693" w:type="dxa"/>
            <w:tcBorders>
              <w:top w:val="none" w:sz="0" w:space="0" w:color="auto"/>
              <w:left w:val="none" w:sz="0" w:space="0" w:color="auto"/>
              <w:right w:val="none" w:sz="0" w:space="0" w:color="auto"/>
            </w:tcBorders>
            <w:shd w:val="clear" w:color="auto" w:fill="auto"/>
          </w:tcPr>
          <w:p w14:paraId="057FFABA" w14:textId="77777777" w:rsidR="00B668D2" w:rsidRPr="00B668D2" w:rsidRDefault="00B668D2" w:rsidP="00B668D2">
            <w:pPr>
              <w:spacing w:after="0"/>
              <w:cnfStyle w:val="100000000000" w:firstRow="1" w:lastRow="0" w:firstColumn="0" w:lastColumn="0" w:oddVBand="0" w:evenVBand="0" w:oddHBand="0" w:evenHBand="0" w:firstRowFirstColumn="0" w:firstRowLastColumn="0" w:lastRowFirstColumn="0" w:lastRowLastColumn="0"/>
            </w:pPr>
            <w:r>
              <w:t>N</w:t>
            </w:r>
            <w:r w:rsidRPr="00B668D2">
              <w:t>ear-vertical</w:t>
            </w:r>
            <w:r>
              <w:t>/</w:t>
            </w:r>
            <w:r w:rsidRPr="00B668D2">
              <w:t>near-east</w:t>
            </w:r>
            <w:r>
              <w:t xml:space="preserve"> velocities (mm/yr)</w:t>
            </w:r>
          </w:p>
        </w:tc>
      </w:tr>
      <w:tr w:rsidR="00B668D2" w:rsidRPr="00B668D2" w14:paraId="08B653DA" w14:textId="77777777" w:rsidTr="00B66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val="restart"/>
            <w:tcBorders>
              <w:top w:val="none" w:sz="0" w:space="0" w:color="auto"/>
              <w:left w:val="none" w:sz="0" w:space="0" w:color="auto"/>
              <w:bottom w:val="none" w:sz="0" w:space="0" w:color="auto"/>
            </w:tcBorders>
            <w:shd w:val="clear" w:color="auto" w:fill="auto"/>
          </w:tcPr>
          <w:p w14:paraId="5409D3BE" w14:textId="77777777" w:rsidR="00B668D2" w:rsidRPr="00B668D2" w:rsidRDefault="00B668D2" w:rsidP="00B668D2">
            <w:pPr>
              <w:spacing w:after="0"/>
              <w:rPr>
                <w:i w:val="0"/>
              </w:rPr>
            </w:pPr>
            <w:r w:rsidRPr="00B668D2">
              <w:rPr>
                <w:i w:val="0"/>
              </w:rPr>
              <w:t>Sentinel-1 2015-2019</w:t>
            </w:r>
          </w:p>
        </w:tc>
        <w:tc>
          <w:tcPr>
            <w:tcW w:w="709" w:type="dxa"/>
            <w:shd w:val="clear" w:color="auto" w:fill="auto"/>
          </w:tcPr>
          <w:p w14:paraId="180D063A" w14:textId="77777777" w:rsidR="00B668D2" w:rsidRPr="00B668D2" w:rsidRDefault="00B668D2" w:rsidP="00B668D2">
            <w:pPr>
              <w:spacing w:after="0"/>
              <w:cnfStyle w:val="000000100000" w:firstRow="0" w:lastRow="0" w:firstColumn="0" w:lastColumn="0" w:oddVBand="0" w:evenVBand="0" w:oddHBand="1" w:evenHBand="0" w:firstRowFirstColumn="0" w:firstRowLastColumn="0" w:lastRowFirstColumn="0" w:lastRowLastColumn="0"/>
            </w:pPr>
            <w:r>
              <w:t>A</w:t>
            </w:r>
          </w:p>
        </w:tc>
        <w:tc>
          <w:tcPr>
            <w:tcW w:w="1276" w:type="dxa"/>
            <w:shd w:val="clear" w:color="auto" w:fill="auto"/>
          </w:tcPr>
          <w:p w14:paraId="46B4AF9E" w14:textId="77777777" w:rsidR="00B668D2" w:rsidRPr="00B668D2" w:rsidRDefault="00B668D2" w:rsidP="00B668D2">
            <w:pPr>
              <w:spacing w:after="0"/>
              <w:cnfStyle w:val="000000100000" w:firstRow="0" w:lastRow="0" w:firstColumn="0" w:lastColumn="0" w:oddVBand="0" w:evenVBand="0" w:oddHBand="1" w:evenHBand="0" w:firstRowFirstColumn="0" w:firstRowLastColumn="0" w:lastRowFirstColumn="0" w:lastRowLastColumn="0"/>
            </w:pPr>
            <w:r w:rsidRPr="00B668D2">
              <w:t>02/08/2015-25/05/2019</w:t>
            </w:r>
          </w:p>
        </w:tc>
        <w:tc>
          <w:tcPr>
            <w:tcW w:w="1559" w:type="dxa"/>
            <w:shd w:val="clear" w:color="auto" w:fill="auto"/>
            <w:vAlign w:val="center"/>
          </w:tcPr>
          <w:p w14:paraId="1CC2245B" w14:textId="77777777"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-20</w:t>
            </w:r>
          </w:p>
        </w:tc>
        <w:tc>
          <w:tcPr>
            <w:tcW w:w="1985" w:type="dxa"/>
            <w:vMerge w:val="restart"/>
            <w:shd w:val="clear" w:color="auto" w:fill="auto"/>
            <w:vAlign w:val="center"/>
          </w:tcPr>
          <w:p w14:paraId="5EF9765F" w14:textId="77777777" w:rsid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(0.7-0.9)×10</w:t>
            </w:r>
            <w:r w:rsidRPr="00B668D2">
              <w:rPr>
                <w:vertAlign w:val="superscript"/>
              </w:rPr>
              <w:t>5</w:t>
            </w:r>
          </w:p>
          <w:p w14:paraId="233F0703" w14:textId="77777777"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1200 m depth</w:t>
            </w:r>
          </w:p>
        </w:tc>
        <w:tc>
          <w:tcPr>
            <w:tcW w:w="2693" w:type="dxa"/>
            <w:vMerge w:val="restart"/>
            <w:shd w:val="clear" w:color="auto" w:fill="auto"/>
            <w:vAlign w:val="center"/>
          </w:tcPr>
          <w:p w14:paraId="43FCB22A" w14:textId="77777777"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-26 mm/yr</w:t>
            </w:r>
          </w:p>
          <w:p w14:paraId="504BD850" w14:textId="77777777"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-11 and + 7 mm/yr</w:t>
            </w:r>
          </w:p>
        </w:tc>
      </w:tr>
      <w:tr w:rsidR="00B668D2" w:rsidRPr="00B668D2" w14:paraId="1FC88448" w14:textId="77777777" w:rsidTr="00B668D2">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left w:val="none" w:sz="0" w:space="0" w:color="auto"/>
              <w:bottom w:val="none" w:sz="0" w:space="0" w:color="auto"/>
            </w:tcBorders>
            <w:shd w:val="clear" w:color="auto" w:fill="auto"/>
          </w:tcPr>
          <w:p w14:paraId="55BB7D0E" w14:textId="77777777" w:rsidR="00B668D2" w:rsidRPr="00B668D2" w:rsidRDefault="00B668D2" w:rsidP="00B668D2">
            <w:pPr>
              <w:spacing w:after="0"/>
              <w:rPr>
                <w:i w:val="0"/>
              </w:rPr>
            </w:pPr>
          </w:p>
        </w:tc>
        <w:tc>
          <w:tcPr>
            <w:tcW w:w="709" w:type="dxa"/>
            <w:shd w:val="clear" w:color="auto" w:fill="auto"/>
          </w:tcPr>
          <w:p w14:paraId="14B95808" w14:textId="77777777" w:rsidR="00B668D2" w:rsidRPr="00B668D2" w:rsidRDefault="00B668D2" w:rsidP="00B668D2">
            <w:pPr>
              <w:spacing w:after="0"/>
              <w:cnfStyle w:val="000000000000" w:firstRow="0" w:lastRow="0" w:firstColumn="0" w:lastColumn="0" w:oddVBand="0" w:evenVBand="0" w:oddHBand="0" w:evenHBand="0" w:firstRowFirstColumn="0" w:firstRowLastColumn="0" w:lastRowFirstColumn="0" w:lastRowLastColumn="0"/>
            </w:pPr>
            <w:r w:rsidRPr="00B668D2">
              <w:t>D</w:t>
            </w:r>
          </w:p>
        </w:tc>
        <w:tc>
          <w:tcPr>
            <w:tcW w:w="1276" w:type="dxa"/>
            <w:shd w:val="clear" w:color="auto" w:fill="auto"/>
          </w:tcPr>
          <w:p w14:paraId="2572EB7F" w14:textId="77777777" w:rsidR="00B668D2" w:rsidRPr="00B668D2" w:rsidRDefault="00B668D2" w:rsidP="00B668D2">
            <w:pPr>
              <w:spacing w:after="0"/>
              <w:cnfStyle w:val="000000000000" w:firstRow="0" w:lastRow="0" w:firstColumn="0" w:lastColumn="0" w:oddVBand="0" w:evenVBand="0" w:oddHBand="0" w:evenHBand="0" w:firstRowFirstColumn="0" w:firstRowLastColumn="0" w:lastRowFirstColumn="0" w:lastRowLastColumn="0"/>
            </w:pPr>
            <w:r w:rsidRPr="00B668D2">
              <w:t>02/04/2015-29/05/2019</w:t>
            </w:r>
          </w:p>
        </w:tc>
        <w:tc>
          <w:tcPr>
            <w:tcW w:w="1559" w:type="dxa"/>
            <w:shd w:val="clear" w:color="auto" w:fill="auto"/>
            <w:vAlign w:val="center"/>
          </w:tcPr>
          <w:p w14:paraId="44C130A4" w14:textId="77777777" w:rsidR="00B668D2" w:rsidRPr="00B668D2" w:rsidRDefault="00B668D2" w:rsidP="00B668D2">
            <w:pPr>
              <w:spacing w:after="0"/>
              <w:jc w:val="center"/>
              <w:cnfStyle w:val="000000000000" w:firstRow="0" w:lastRow="0" w:firstColumn="0" w:lastColumn="0" w:oddVBand="0" w:evenVBand="0" w:oddHBand="0" w:evenHBand="0" w:firstRowFirstColumn="0" w:firstRowLastColumn="0" w:lastRowFirstColumn="0" w:lastRowLastColumn="0"/>
            </w:pPr>
            <w:r w:rsidRPr="00B668D2">
              <w:t>-23</w:t>
            </w:r>
          </w:p>
        </w:tc>
        <w:tc>
          <w:tcPr>
            <w:tcW w:w="1985" w:type="dxa"/>
            <w:vMerge/>
            <w:shd w:val="clear" w:color="auto" w:fill="auto"/>
            <w:vAlign w:val="center"/>
          </w:tcPr>
          <w:p w14:paraId="4273E4AF" w14:textId="77777777" w:rsidR="00B668D2" w:rsidRPr="00B668D2" w:rsidRDefault="00B668D2" w:rsidP="00B668D2">
            <w:pPr>
              <w:spacing w:after="0"/>
              <w:jc w:val="center"/>
              <w:cnfStyle w:val="000000000000" w:firstRow="0" w:lastRow="0" w:firstColumn="0" w:lastColumn="0" w:oddVBand="0" w:evenVBand="0" w:oddHBand="0" w:evenHBand="0" w:firstRowFirstColumn="0" w:firstRowLastColumn="0" w:lastRowFirstColumn="0" w:lastRowLastColumn="0"/>
            </w:pPr>
          </w:p>
        </w:tc>
        <w:tc>
          <w:tcPr>
            <w:tcW w:w="2693" w:type="dxa"/>
            <w:vMerge/>
            <w:shd w:val="clear" w:color="auto" w:fill="auto"/>
            <w:vAlign w:val="center"/>
          </w:tcPr>
          <w:p w14:paraId="7318F6FF" w14:textId="77777777" w:rsidR="00B668D2" w:rsidRPr="00B668D2" w:rsidRDefault="00B668D2" w:rsidP="00B668D2">
            <w:pPr>
              <w:spacing w:after="0"/>
              <w:jc w:val="center"/>
              <w:cnfStyle w:val="000000000000" w:firstRow="0" w:lastRow="0" w:firstColumn="0" w:lastColumn="0" w:oddVBand="0" w:evenVBand="0" w:oddHBand="0" w:evenHBand="0" w:firstRowFirstColumn="0" w:firstRowLastColumn="0" w:lastRowFirstColumn="0" w:lastRowLastColumn="0"/>
            </w:pPr>
          </w:p>
        </w:tc>
      </w:tr>
      <w:tr w:rsidR="00B668D2" w:rsidRPr="00B668D2" w14:paraId="3BED0A76" w14:textId="77777777" w:rsidTr="00B66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val="restart"/>
            <w:tcBorders>
              <w:top w:val="none" w:sz="0" w:space="0" w:color="auto"/>
              <w:left w:val="none" w:sz="0" w:space="0" w:color="auto"/>
              <w:bottom w:val="none" w:sz="0" w:space="0" w:color="auto"/>
            </w:tcBorders>
            <w:shd w:val="clear" w:color="auto" w:fill="auto"/>
          </w:tcPr>
          <w:p w14:paraId="6A878A82" w14:textId="77777777" w:rsidR="00B668D2" w:rsidRPr="00B668D2" w:rsidRDefault="00B668D2" w:rsidP="00B668D2">
            <w:pPr>
              <w:spacing w:after="0"/>
              <w:rPr>
                <w:i w:val="0"/>
                <w:iCs w:val="0"/>
              </w:rPr>
            </w:pPr>
            <w:r w:rsidRPr="00B668D2">
              <w:rPr>
                <w:i w:val="0"/>
              </w:rPr>
              <w:t>Sentinel-1 update</w:t>
            </w:r>
          </w:p>
          <w:p w14:paraId="6CD97A96" w14:textId="77777777" w:rsidR="00B668D2" w:rsidRPr="00B668D2" w:rsidRDefault="00B668D2" w:rsidP="00B668D2">
            <w:pPr>
              <w:spacing w:after="0"/>
              <w:rPr>
                <w:i w:val="0"/>
              </w:rPr>
            </w:pPr>
            <w:r w:rsidRPr="00B668D2">
              <w:rPr>
                <w:i w:val="0"/>
              </w:rPr>
              <w:t>2015-2017</w:t>
            </w:r>
          </w:p>
        </w:tc>
        <w:tc>
          <w:tcPr>
            <w:tcW w:w="709" w:type="dxa"/>
            <w:shd w:val="clear" w:color="auto" w:fill="auto"/>
          </w:tcPr>
          <w:p w14:paraId="6E40B2C4" w14:textId="77777777" w:rsidR="00B668D2" w:rsidRPr="00B668D2" w:rsidRDefault="00B668D2" w:rsidP="00B668D2">
            <w:pPr>
              <w:spacing w:after="0"/>
              <w:cnfStyle w:val="000000100000" w:firstRow="0" w:lastRow="0" w:firstColumn="0" w:lastColumn="0" w:oddVBand="0" w:evenVBand="0" w:oddHBand="1" w:evenHBand="0" w:firstRowFirstColumn="0" w:firstRowLastColumn="0" w:lastRowFirstColumn="0" w:lastRowLastColumn="0"/>
            </w:pPr>
            <w:r>
              <w:t>A</w:t>
            </w:r>
          </w:p>
        </w:tc>
        <w:tc>
          <w:tcPr>
            <w:tcW w:w="1276" w:type="dxa"/>
            <w:shd w:val="clear" w:color="auto" w:fill="auto"/>
          </w:tcPr>
          <w:p w14:paraId="43170728" w14:textId="77777777" w:rsidR="00B668D2" w:rsidRPr="00B668D2" w:rsidRDefault="00B668D2" w:rsidP="00B668D2">
            <w:pPr>
              <w:spacing w:after="0"/>
              <w:cnfStyle w:val="000000100000" w:firstRow="0" w:lastRow="0" w:firstColumn="0" w:lastColumn="0" w:oddVBand="0" w:evenVBand="0" w:oddHBand="1" w:evenHBand="0" w:firstRowFirstColumn="0" w:firstRowLastColumn="0" w:lastRowFirstColumn="0" w:lastRowLastColumn="0"/>
            </w:pPr>
            <w:r w:rsidRPr="00B668D2">
              <w:t>02/08/2015-14/10/2017</w:t>
            </w:r>
          </w:p>
        </w:tc>
        <w:tc>
          <w:tcPr>
            <w:tcW w:w="1559" w:type="dxa"/>
            <w:shd w:val="clear" w:color="auto" w:fill="auto"/>
            <w:vAlign w:val="center"/>
          </w:tcPr>
          <w:p w14:paraId="657A7068" w14:textId="77777777"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-17</w:t>
            </w:r>
          </w:p>
        </w:tc>
        <w:tc>
          <w:tcPr>
            <w:tcW w:w="1985" w:type="dxa"/>
            <w:vMerge w:val="restart"/>
            <w:shd w:val="clear" w:color="auto" w:fill="auto"/>
            <w:vAlign w:val="center"/>
          </w:tcPr>
          <w:p w14:paraId="25372EAF" w14:textId="77777777"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p>
        </w:tc>
        <w:tc>
          <w:tcPr>
            <w:tcW w:w="2693" w:type="dxa"/>
            <w:vMerge w:val="restart"/>
            <w:shd w:val="clear" w:color="auto" w:fill="auto"/>
            <w:vAlign w:val="center"/>
          </w:tcPr>
          <w:p w14:paraId="5106AE70" w14:textId="77777777"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-27 mm/yr</w:t>
            </w:r>
          </w:p>
          <w:p w14:paraId="085EE7BE" w14:textId="77777777"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-12 and +6 mm/yr</w:t>
            </w:r>
          </w:p>
        </w:tc>
      </w:tr>
      <w:tr w:rsidR="00B668D2" w:rsidRPr="00B668D2" w14:paraId="686D0EB8" w14:textId="77777777" w:rsidTr="00B668D2">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left w:val="none" w:sz="0" w:space="0" w:color="auto"/>
              <w:bottom w:val="none" w:sz="0" w:space="0" w:color="auto"/>
            </w:tcBorders>
            <w:shd w:val="clear" w:color="auto" w:fill="auto"/>
          </w:tcPr>
          <w:p w14:paraId="0FB731AE" w14:textId="77777777" w:rsidR="00B668D2" w:rsidRPr="00B668D2" w:rsidRDefault="00B668D2" w:rsidP="00B668D2">
            <w:pPr>
              <w:spacing w:after="0"/>
              <w:rPr>
                <w:i w:val="0"/>
              </w:rPr>
            </w:pPr>
          </w:p>
        </w:tc>
        <w:tc>
          <w:tcPr>
            <w:tcW w:w="709" w:type="dxa"/>
            <w:shd w:val="clear" w:color="auto" w:fill="auto"/>
          </w:tcPr>
          <w:p w14:paraId="01F98767" w14:textId="77777777" w:rsidR="00B668D2" w:rsidRPr="00B668D2" w:rsidRDefault="00B668D2" w:rsidP="00B668D2">
            <w:pPr>
              <w:spacing w:after="0"/>
              <w:cnfStyle w:val="000000000000" w:firstRow="0" w:lastRow="0" w:firstColumn="0" w:lastColumn="0" w:oddVBand="0" w:evenVBand="0" w:oddHBand="0" w:evenHBand="0" w:firstRowFirstColumn="0" w:firstRowLastColumn="0" w:lastRowFirstColumn="0" w:lastRowLastColumn="0"/>
            </w:pPr>
            <w:r w:rsidRPr="00B668D2">
              <w:t>D</w:t>
            </w:r>
          </w:p>
        </w:tc>
        <w:tc>
          <w:tcPr>
            <w:tcW w:w="1276" w:type="dxa"/>
            <w:shd w:val="clear" w:color="auto" w:fill="auto"/>
          </w:tcPr>
          <w:p w14:paraId="5CCC2DD1" w14:textId="77777777" w:rsidR="00B668D2" w:rsidRPr="00B668D2" w:rsidRDefault="00B668D2" w:rsidP="00B668D2">
            <w:pPr>
              <w:spacing w:after="0"/>
              <w:cnfStyle w:val="000000000000" w:firstRow="0" w:lastRow="0" w:firstColumn="0" w:lastColumn="0" w:oddVBand="0" w:evenVBand="0" w:oddHBand="0" w:evenHBand="0" w:firstRowFirstColumn="0" w:firstRowLastColumn="0" w:lastRowFirstColumn="0" w:lastRowLastColumn="0"/>
            </w:pPr>
            <w:r w:rsidRPr="00B668D2">
              <w:t>02/04/2015-30/10/2017</w:t>
            </w:r>
          </w:p>
        </w:tc>
        <w:tc>
          <w:tcPr>
            <w:tcW w:w="1559" w:type="dxa"/>
            <w:shd w:val="clear" w:color="auto" w:fill="auto"/>
            <w:vAlign w:val="center"/>
          </w:tcPr>
          <w:p w14:paraId="20069BFF" w14:textId="77777777" w:rsidR="00B668D2" w:rsidRPr="00B668D2" w:rsidRDefault="00B668D2" w:rsidP="00B668D2">
            <w:pPr>
              <w:spacing w:after="0"/>
              <w:jc w:val="center"/>
              <w:cnfStyle w:val="000000000000" w:firstRow="0" w:lastRow="0" w:firstColumn="0" w:lastColumn="0" w:oddVBand="0" w:evenVBand="0" w:oddHBand="0" w:evenHBand="0" w:firstRowFirstColumn="0" w:firstRowLastColumn="0" w:lastRowFirstColumn="0" w:lastRowLastColumn="0"/>
            </w:pPr>
            <w:r w:rsidRPr="00B668D2">
              <w:t>-24</w:t>
            </w:r>
          </w:p>
        </w:tc>
        <w:tc>
          <w:tcPr>
            <w:tcW w:w="1985" w:type="dxa"/>
            <w:vMerge/>
            <w:shd w:val="clear" w:color="auto" w:fill="auto"/>
            <w:vAlign w:val="center"/>
          </w:tcPr>
          <w:p w14:paraId="389B53CA" w14:textId="77777777" w:rsidR="00B668D2" w:rsidRPr="00B668D2" w:rsidRDefault="00B668D2" w:rsidP="00B668D2">
            <w:pPr>
              <w:spacing w:after="0"/>
              <w:jc w:val="center"/>
              <w:cnfStyle w:val="000000000000" w:firstRow="0" w:lastRow="0" w:firstColumn="0" w:lastColumn="0" w:oddVBand="0" w:evenVBand="0" w:oddHBand="0" w:evenHBand="0" w:firstRowFirstColumn="0" w:firstRowLastColumn="0" w:lastRowFirstColumn="0" w:lastRowLastColumn="0"/>
            </w:pPr>
          </w:p>
        </w:tc>
        <w:tc>
          <w:tcPr>
            <w:tcW w:w="2693" w:type="dxa"/>
            <w:vMerge/>
            <w:shd w:val="clear" w:color="auto" w:fill="auto"/>
            <w:vAlign w:val="center"/>
          </w:tcPr>
          <w:p w14:paraId="39EA312B" w14:textId="77777777" w:rsidR="00B668D2" w:rsidRPr="00B668D2" w:rsidRDefault="00B668D2" w:rsidP="00B668D2">
            <w:pPr>
              <w:spacing w:after="0"/>
              <w:jc w:val="center"/>
              <w:cnfStyle w:val="000000000000" w:firstRow="0" w:lastRow="0" w:firstColumn="0" w:lastColumn="0" w:oddVBand="0" w:evenVBand="0" w:oddHBand="0" w:evenHBand="0" w:firstRowFirstColumn="0" w:firstRowLastColumn="0" w:lastRowFirstColumn="0" w:lastRowLastColumn="0"/>
            </w:pPr>
          </w:p>
        </w:tc>
      </w:tr>
      <w:tr w:rsidR="00B668D2" w:rsidRPr="00B668D2" w14:paraId="66F07031" w14:textId="77777777" w:rsidTr="00B668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Merge w:val="restart"/>
            <w:tcBorders>
              <w:top w:val="none" w:sz="0" w:space="0" w:color="auto"/>
              <w:left w:val="none" w:sz="0" w:space="0" w:color="auto"/>
              <w:bottom w:val="none" w:sz="0" w:space="0" w:color="auto"/>
            </w:tcBorders>
            <w:shd w:val="clear" w:color="auto" w:fill="auto"/>
          </w:tcPr>
          <w:p w14:paraId="3ADA895A" w14:textId="77777777" w:rsidR="00B668D2" w:rsidRPr="00B668D2" w:rsidRDefault="00B668D2" w:rsidP="00B668D2">
            <w:pPr>
              <w:spacing w:after="0"/>
              <w:rPr>
                <w:i w:val="0"/>
              </w:rPr>
            </w:pPr>
            <w:r w:rsidRPr="00B668D2">
              <w:rPr>
                <w:i w:val="0"/>
              </w:rPr>
              <w:t>Sentinel-1 2018-2019</w:t>
            </w:r>
          </w:p>
        </w:tc>
        <w:tc>
          <w:tcPr>
            <w:tcW w:w="709" w:type="dxa"/>
            <w:shd w:val="clear" w:color="auto" w:fill="auto"/>
          </w:tcPr>
          <w:p w14:paraId="6CD419BC" w14:textId="77777777" w:rsidR="00B668D2" w:rsidRPr="00B668D2" w:rsidRDefault="00B668D2" w:rsidP="00B668D2">
            <w:pPr>
              <w:spacing w:after="0"/>
              <w:cnfStyle w:val="000000100000" w:firstRow="0" w:lastRow="0" w:firstColumn="0" w:lastColumn="0" w:oddVBand="0" w:evenVBand="0" w:oddHBand="1" w:evenHBand="0" w:firstRowFirstColumn="0" w:firstRowLastColumn="0" w:lastRowFirstColumn="0" w:lastRowLastColumn="0"/>
            </w:pPr>
            <w:r>
              <w:t>A</w:t>
            </w:r>
          </w:p>
        </w:tc>
        <w:tc>
          <w:tcPr>
            <w:tcW w:w="1276" w:type="dxa"/>
            <w:shd w:val="clear" w:color="auto" w:fill="auto"/>
          </w:tcPr>
          <w:p w14:paraId="1FEC2B8C" w14:textId="77777777" w:rsidR="00B668D2" w:rsidRPr="00B668D2" w:rsidRDefault="00B668D2" w:rsidP="00B668D2">
            <w:pPr>
              <w:spacing w:after="0"/>
              <w:cnfStyle w:val="000000100000" w:firstRow="0" w:lastRow="0" w:firstColumn="0" w:lastColumn="0" w:oddVBand="0" w:evenVBand="0" w:oddHBand="1" w:evenHBand="0" w:firstRowFirstColumn="0" w:firstRowLastColumn="0" w:lastRowFirstColumn="0" w:lastRowLastColumn="0"/>
            </w:pPr>
            <w:r w:rsidRPr="00B668D2">
              <w:t>01/03/2018-25/05/2019</w:t>
            </w:r>
          </w:p>
        </w:tc>
        <w:tc>
          <w:tcPr>
            <w:tcW w:w="1559" w:type="dxa"/>
            <w:shd w:val="clear" w:color="auto" w:fill="auto"/>
            <w:vAlign w:val="center"/>
          </w:tcPr>
          <w:p w14:paraId="424F6337" w14:textId="77777777"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-25</w:t>
            </w:r>
          </w:p>
        </w:tc>
        <w:tc>
          <w:tcPr>
            <w:tcW w:w="1985" w:type="dxa"/>
            <w:vMerge w:val="restart"/>
            <w:shd w:val="clear" w:color="auto" w:fill="auto"/>
            <w:vAlign w:val="center"/>
          </w:tcPr>
          <w:p w14:paraId="7A9E0826" w14:textId="77777777"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p>
        </w:tc>
        <w:tc>
          <w:tcPr>
            <w:tcW w:w="2693" w:type="dxa"/>
            <w:vMerge w:val="restart"/>
            <w:shd w:val="clear" w:color="auto" w:fill="auto"/>
            <w:vAlign w:val="center"/>
          </w:tcPr>
          <w:p w14:paraId="1BAB8B79" w14:textId="77777777"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-41 (-26 for pixels coh &gt;0.3)</w:t>
            </w:r>
          </w:p>
          <w:p w14:paraId="1F126991" w14:textId="77777777"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-16 and +15 mm/yr</w:t>
            </w:r>
          </w:p>
          <w:p w14:paraId="20689387" w14:textId="77777777" w:rsidR="00B668D2" w:rsidRPr="00B668D2" w:rsidRDefault="00B668D2" w:rsidP="00B668D2">
            <w:pPr>
              <w:spacing w:after="0"/>
              <w:jc w:val="center"/>
              <w:cnfStyle w:val="000000100000" w:firstRow="0" w:lastRow="0" w:firstColumn="0" w:lastColumn="0" w:oddVBand="0" w:evenVBand="0" w:oddHBand="1" w:evenHBand="0" w:firstRowFirstColumn="0" w:firstRowLastColumn="0" w:lastRowFirstColumn="0" w:lastRowLastColumn="0"/>
            </w:pPr>
            <w:r w:rsidRPr="00B668D2">
              <w:t>(-13 and +11 if coh &gt;0.3)</w:t>
            </w:r>
          </w:p>
        </w:tc>
      </w:tr>
      <w:tr w:rsidR="00B668D2" w:rsidRPr="00B668D2" w14:paraId="675D74AE" w14:textId="77777777" w:rsidTr="00B668D2">
        <w:tc>
          <w:tcPr>
            <w:cnfStyle w:val="001000000000" w:firstRow="0" w:lastRow="0" w:firstColumn="1" w:lastColumn="0" w:oddVBand="0" w:evenVBand="0" w:oddHBand="0" w:evenHBand="0" w:firstRowFirstColumn="0" w:firstRowLastColumn="0" w:lastRowFirstColumn="0" w:lastRowLastColumn="0"/>
            <w:tcW w:w="1129" w:type="dxa"/>
            <w:vMerge/>
            <w:tcBorders>
              <w:top w:val="none" w:sz="0" w:space="0" w:color="auto"/>
              <w:left w:val="none" w:sz="0" w:space="0" w:color="auto"/>
              <w:bottom w:val="none" w:sz="0" w:space="0" w:color="auto"/>
            </w:tcBorders>
            <w:shd w:val="clear" w:color="auto" w:fill="auto"/>
          </w:tcPr>
          <w:p w14:paraId="310CF2F3" w14:textId="77777777" w:rsidR="00B668D2" w:rsidRPr="00B668D2" w:rsidRDefault="00B668D2" w:rsidP="00B668D2">
            <w:pPr>
              <w:spacing w:after="0"/>
              <w:rPr>
                <w:i w:val="0"/>
              </w:rPr>
            </w:pPr>
          </w:p>
        </w:tc>
        <w:tc>
          <w:tcPr>
            <w:tcW w:w="709" w:type="dxa"/>
            <w:shd w:val="clear" w:color="auto" w:fill="auto"/>
          </w:tcPr>
          <w:p w14:paraId="58D12460" w14:textId="77777777" w:rsidR="00B668D2" w:rsidRPr="00B668D2" w:rsidRDefault="00B668D2" w:rsidP="00B668D2">
            <w:pPr>
              <w:spacing w:after="0"/>
              <w:cnfStyle w:val="000000000000" w:firstRow="0" w:lastRow="0" w:firstColumn="0" w:lastColumn="0" w:oddVBand="0" w:evenVBand="0" w:oddHBand="0" w:evenHBand="0" w:firstRowFirstColumn="0" w:firstRowLastColumn="0" w:lastRowFirstColumn="0" w:lastRowLastColumn="0"/>
            </w:pPr>
            <w:r w:rsidRPr="00B668D2">
              <w:t>D</w:t>
            </w:r>
          </w:p>
        </w:tc>
        <w:tc>
          <w:tcPr>
            <w:tcW w:w="1276" w:type="dxa"/>
            <w:shd w:val="clear" w:color="auto" w:fill="auto"/>
          </w:tcPr>
          <w:p w14:paraId="6A6D5761" w14:textId="77777777" w:rsidR="00B668D2" w:rsidRPr="00B668D2" w:rsidRDefault="00B668D2" w:rsidP="00B668D2">
            <w:pPr>
              <w:spacing w:after="0"/>
              <w:cnfStyle w:val="000000000000" w:firstRow="0" w:lastRow="0" w:firstColumn="0" w:lastColumn="0" w:oddVBand="0" w:evenVBand="0" w:oddHBand="0" w:evenHBand="0" w:firstRowFirstColumn="0" w:firstRowLastColumn="0" w:lastRowFirstColumn="0" w:lastRowLastColumn="0"/>
            </w:pPr>
            <w:r w:rsidRPr="00B668D2">
              <w:t>23/03/2018-29/05/2019</w:t>
            </w:r>
          </w:p>
        </w:tc>
        <w:tc>
          <w:tcPr>
            <w:tcW w:w="1559" w:type="dxa"/>
            <w:shd w:val="clear" w:color="auto" w:fill="auto"/>
            <w:vAlign w:val="center"/>
          </w:tcPr>
          <w:p w14:paraId="7FBE22A4" w14:textId="77777777" w:rsidR="00B668D2" w:rsidRPr="00B668D2" w:rsidRDefault="00B668D2" w:rsidP="00B668D2">
            <w:pPr>
              <w:spacing w:after="0"/>
              <w:jc w:val="center"/>
              <w:cnfStyle w:val="000000000000" w:firstRow="0" w:lastRow="0" w:firstColumn="0" w:lastColumn="0" w:oddVBand="0" w:evenVBand="0" w:oddHBand="0" w:evenHBand="0" w:firstRowFirstColumn="0" w:firstRowLastColumn="0" w:lastRowFirstColumn="0" w:lastRowLastColumn="0"/>
            </w:pPr>
            <w:r w:rsidRPr="00B668D2">
              <w:t>-27</w:t>
            </w:r>
          </w:p>
        </w:tc>
        <w:tc>
          <w:tcPr>
            <w:tcW w:w="1985" w:type="dxa"/>
            <w:vMerge/>
            <w:shd w:val="clear" w:color="auto" w:fill="auto"/>
          </w:tcPr>
          <w:p w14:paraId="3C43D7D4" w14:textId="77777777" w:rsidR="00B668D2" w:rsidRPr="00B668D2" w:rsidRDefault="00B668D2" w:rsidP="00B668D2">
            <w:pPr>
              <w:spacing w:after="0"/>
              <w:cnfStyle w:val="000000000000" w:firstRow="0" w:lastRow="0" w:firstColumn="0" w:lastColumn="0" w:oddVBand="0" w:evenVBand="0" w:oddHBand="0" w:evenHBand="0" w:firstRowFirstColumn="0" w:firstRowLastColumn="0" w:lastRowFirstColumn="0" w:lastRowLastColumn="0"/>
            </w:pPr>
          </w:p>
        </w:tc>
        <w:tc>
          <w:tcPr>
            <w:tcW w:w="2693" w:type="dxa"/>
            <w:vMerge/>
            <w:shd w:val="clear" w:color="auto" w:fill="auto"/>
          </w:tcPr>
          <w:p w14:paraId="11BBA960" w14:textId="77777777" w:rsidR="00B668D2" w:rsidRPr="00B668D2" w:rsidRDefault="00B668D2" w:rsidP="00B668D2">
            <w:pPr>
              <w:spacing w:after="0"/>
              <w:cnfStyle w:val="000000000000" w:firstRow="0" w:lastRow="0" w:firstColumn="0" w:lastColumn="0" w:oddVBand="0" w:evenVBand="0" w:oddHBand="0" w:evenHBand="0" w:firstRowFirstColumn="0" w:firstRowLastColumn="0" w:lastRowFirstColumn="0" w:lastRowLastColumn="0"/>
            </w:pPr>
          </w:p>
        </w:tc>
      </w:tr>
    </w:tbl>
    <w:p w14:paraId="075228E2" w14:textId="3CC03D1E" w:rsidR="00B668D2" w:rsidRDefault="00B668D2" w:rsidP="00377669">
      <w:pPr>
        <w:spacing w:before="120" w:after="120"/>
        <w:jc w:val="center"/>
        <w:rPr>
          <w:b/>
        </w:rPr>
      </w:pPr>
      <w:r w:rsidRPr="009455ED">
        <w:rPr>
          <w:b/>
        </w:rPr>
        <w:t>Table</w:t>
      </w:r>
      <w:r>
        <w:rPr>
          <w:b/>
        </w:rPr>
        <w:t xml:space="preserve"> 3</w:t>
      </w:r>
      <w:r w:rsidRPr="009455ED">
        <w:rPr>
          <w:b/>
        </w:rPr>
        <w:t xml:space="preserve">. </w:t>
      </w:r>
      <w:r w:rsidRPr="00B668D2">
        <w:rPr>
          <w:b/>
        </w:rPr>
        <w:t xml:space="preserve">Summary of the LOS displacement rates, near-vertical and near-east displacement rates. Sampling areas area for the maximum average rates are (-22.693°E; -22.683°E; 63.820°N; 63.822°N) in the near-vertical velocity map, and (22.704°E; -22.695°E; 63.821°N; 63.826°N) for the eastward displacement and (-22.668°N; -22.659°N; 63.821°N; 63.827°N) for the westward displacement area in the near-east velocity map, as shown in Fig. </w:t>
      </w:r>
      <w:r w:rsidR="00D36D8F">
        <w:rPr>
          <w:b/>
        </w:rPr>
        <w:t>4</w:t>
      </w:r>
      <w:r w:rsidRPr="00B668D2">
        <w:rPr>
          <w:b/>
        </w:rPr>
        <w:t>.</w:t>
      </w:r>
    </w:p>
    <w:p w14:paraId="21051250" w14:textId="77777777" w:rsidR="004D0712" w:rsidRDefault="00B668D2" w:rsidP="00377669">
      <w:pPr>
        <w:spacing w:before="180"/>
        <w:jc w:val="center"/>
      </w:pPr>
      <w:r>
        <w:rPr>
          <w:noProof/>
          <w:lang w:val="fr-FR" w:eastAsia="fr-FR"/>
        </w:rPr>
        <w:drawing>
          <wp:inline distT="0" distB="0" distL="0" distR="0" wp14:anchorId="3FF0A7D1" wp14:editId="70750FD4">
            <wp:extent cx="5478780" cy="2721272"/>
            <wp:effectExtent l="0" t="0" r="7620" b="317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00510" cy="2732065"/>
                    </a:xfrm>
                    <a:prstGeom prst="rect">
                      <a:avLst/>
                    </a:prstGeom>
                    <a:noFill/>
                    <a:ln>
                      <a:noFill/>
                    </a:ln>
                  </pic:spPr>
                </pic:pic>
              </a:graphicData>
            </a:graphic>
          </wp:inline>
        </w:drawing>
      </w:r>
    </w:p>
    <w:p w14:paraId="5A9C5968" w14:textId="77777777" w:rsidR="00B668D2" w:rsidRDefault="00B668D2" w:rsidP="00377669">
      <w:pPr>
        <w:spacing w:before="120" w:after="120"/>
        <w:jc w:val="center"/>
        <w:rPr>
          <w:b/>
        </w:rPr>
      </w:pPr>
      <w:r>
        <w:rPr>
          <w:b/>
        </w:rPr>
        <w:t>Figure 6</w:t>
      </w:r>
      <w:r w:rsidRPr="009455ED">
        <w:rPr>
          <w:b/>
        </w:rPr>
        <w:t>.</w:t>
      </w:r>
      <w:r>
        <w:rPr>
          <w:b/>
        </w:rPr>
        <w:t xml:space="preserve"> </w:t>
      </w:r>
      <w:r w:rsidRPr="00B668D2">
        <w:rPr>
          <w:b/>
        </w:rPr>
        <w:t>Time series of line-of-sight (LOS) displacement for the whole period 2003-2019. The displacement time series displays the difference between two reference areas.</w:t>
      </w:r>
    </w:p>
    <w:p w14:paraId="3B1EDC86" w14:textId="1E0BA332" w:rsidR="00A30E47" w:rsidRDefault="00A30E47" w:rsidP="00A30E47">
      <w:pPr>
        <w:pStyle w:val="Titre2"/>
      </w:pPr>
      <w:r>
        <w:t>3.3 Models</w:t>
      </w:r>
    </w:p>
    <w:p w14:paraId="3F806C63" w14:textId="5C11635E" w:rsidR="002375DD" w:rsidRPr="002375DD" w:rsidRDefault="002375DD" w:rsidP="002375DD">
      <w:r w:rsidRPr="002375DD">
        <w:t xml:space="preserve">In this study, we performed inversion considering the best fitting sources for the 2015-2017 period: a penny shaped crack model and a horizontal square layer horizontal sill (Receveur </w:t>
      </w:r>
      <w:r w:rsidRPr="00D36D8F">
        <w:rPr>
          <w:i/>
          <w:iCs/>
        </w:rPr>
        <w:t>et al.,</w:t>
      </w:r>
      <w:r w:rsidRPr="002375DD">
        <w:t xml:space="preserve"> 2019). LOS velocity maps </w:t>
      </w:r>
      <w:r w:rsidR="00D36D8F">
        <w:t>subsampled i</w:t>
      </w:r>
      <w:r w:rsidRPr="002375DD">
        <w:t xml:space="preserve">n a regular grid of 0.002° x 0.001° in longitude and latitude were used as input for the sill model, inverted using the approach of Drouin et al (2017) and described in Receveur </w:t>
      </w:r>
      <w:r w:rsidRPr="00D36D8F">
        <w:rPr>
          <w:i/>
          <w:iCs/>
        </w:rPr>
        <w:t>et al.</w:t>
      </w:r>
      <w:r w:rsidRPr="002375DD">
        <w:t xml:space="preserve"> (2019). Inversion for the penny shaped crack model were performed using the GBIS software, using jointly the T16 and T155 velocity maps subsampled using a Quadtree approach</w:t>
      </w:r>
      <w:r w:rsidR="00D36D8F">
        <w:t>.</w:t>
      </w:r>
      <w:r w:rsidR="003C026A">
        <w:t xml:space="preserve"> Modeling results are summarized in Table 4.</w:t>
      </w:r>
    </w:p>
    <w:tbl>
      <w:tblPr>
        <w:tblStyle w:val="TableauGrille7Couleur"/>
        <w:tblW w:w="9509"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03"/>
        <w:gridCol w:w="1559"/>
        <w:gridCol w:w="1706"/>
        <w:gridCol w:w="2263"/>
        <w:gridCol w:w="2578"/>
      </w:tblGrid>
      <w:tr w:rsidR="002375DD" w:rsidRPr="002375DD" w14:paraId="77512E2D" w14:textId="77777777" w:rsidTr="00D36D8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403" w:type="dxa"/>
            <w:tcBorders>
              <w:top w:val="none" w:sz="0" w:space="0" w:color="auto"/>
              <w:left w:val="none" w:sz="0" w:space="0" w:color="auto"/>
              <w:bottom w:val="none" w:sz="0" w:space="0" w:color="auto"/>
              <w:right w:val="none" w:sz="0" w:space="0" w:color="auto"/>
            </w:tcBorders>
            <w:shd w:val="clear" w:color="auto" w:fill="auto"/>
          </w:tcPr>
          <w:p w14:paraId="51FB37D3" w14:textId="5E4A9237" w:rsidR="002375DD" w:rsidRPr="002375DD" w:rsidRDefault="002375DD" w:rsidP="002375DD">
            <w:pPr>
              <w:spacing w:after="0"/>
              <w:rPr>
                <w:rFonts w:ascii="Times New Roman" w:hAnsi="Times New Roman" w:cs="Times New Roman"/>
                <w:i w:val="0"/>
                <w:iCs w:val="0"/>
              </w:rPr>
            </w:pPr>
          </w:p>
        </w:tc>
        <w:tc>
          <w:tcPr>
            <w:tcW w:w="3265" w:type="dxa"/>
            <w:gridSpan w:val="2"/>
            <w:tcBorders>
              <w:top w:val="none" w:sz="0" w:space="0" w:color="auto"/>
              <w:left w:val="none" w:sz="0" w:space="0" w:color="auto"/>
              <w:right w:val="none" w:sz="0" w:space="0" w:color="auto"/>
            </w:tcBorders>
            <w:shd w:val="clear" w:color="auto" w:fill="auto"/>
          </w:tcPr>
          <w:p w14:paraId="3D8EFC8E" w14:textId="32951E3E" w:rsidR="002375DD" w:rsidRPr="002375DD" w:rsidRDefault="002375DD" w:rsidP="002375DD">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2015-2019</w:t>
            </w:r>
          </w:p>
        </w:tc>
        <w:tc>
          <w:tcPr>
            <w:tcW w:w="4841" w:type="dxa"/>
            <w:gridSpan w:val="2"/>
            <w:tcBorders>
              <w:top w:val="none" w:sz="0" w:space="0" w:color="auto"/>
              <w:left w:val="none" w:sz="0" w:space="0" w:color="auto"/>
              <w:right w:val="none" w:sz="0" w:space="0" w:color="auto"/>
            </w:tcBorders>
            <w:shd w:val="clear" w:color="auto" w:fill="auto"/>
          </w:tcPr>
          <w:p w14:paraId="7204C50C" w14:textId="225352D8" w:rsidR="002375DD" w:rsidRPr="002375DD" w:rsidRDefault="002375DD" w:rsidP="002375DD">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2018-2019</w:t>
            </w:r>
          </w:p>
        </w:tc>
      </w:tr>
      <w:tr w:rsidR="002375DD" w:rsidRPr="002375DD" w14:paraId="5359C9EA" w14:textId="77777777" w:rsidTr="00D36D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3" w:type="dxa"/>
            <w:tcBorders>
              <w:top w:val="none" w:sz="0" w:space="0" w:color="auto"/>
              <w:left w:val="none" w:sz="0" w:space="0" w:color="auto"/>
              <w:bottom w:val="none" w:sz="0" w:space="0" w:color="auto"/>
            </w:tcBorders>
            <w:shd w:val="clear" w:color="auto" w:fill="auto"/>
          </w:tcPr>
          <w:p w14:paraId="4225C38A" w14:textId="77777777" w:rsidR="002375DD" w:rsidRPr="002375DD" w:rsidRDefault="002375DD" w:rsidP="002375DD">
            <w:pPr>
              <w:spacing w:after="0"/>
            </w:pPr>
          </w:p>
        </w:tc>
        <w:tc>
          <w:tcPr>
            <w:tcW w:w="1559" w:type="dxa"/>
            <w:shd w:val="clear" w:color="auto" w:fill="auto"/>
          </w:tcPr>
          <w:p w14:paraId="3DCB5CB9" w14:textId="6DA2CD30" w:rsidR="002375DD" w:rsidRPr="002375DD" w:rsidRDefault="002375DD" w:rsidP="002375DD">
            <w:pPr>
              <w:spacing w:after="0"/>
              <w:jc w:val="center"/>
              <w:cnfStyle w:val="000000100000" w:firstRow="0" w:lastRow="0" w:firstColumn="0" w:lastColumn="0" w:oddVBand="0" w:evenVBand="0" w:oddHBand="1" w:evenHBand="0" w:firstRowFirstColumn="0" w:firstRowLastColumn="0" w:lastRowFirstColumn="0" w:lastRowLastColumn="0"/>
            </w:pPr>
            <w:r>
              <w:t>PSC</w:t>
            </w:r>
          </w:p>
        </w:tc>
        <w:tc>
          <w:tcPr>
            <w:tcW w:w="1706" w:type="dxa"/>
            <w:shd w:val="clear" w:color="auto" w:fill="auto"/>
          </w:tcPr>
          <w:p w14:paraId="3DB10C02" w14:textId="7EA7505B" w:rsidR="002375DD" w:rsidRPr="002375DD" w:rsidRDefault="002375DD" w:rsidP="002375DD">
            <w:pPr>
              <w:spacing w:after="0"/>
              <w:jc w:val="center"/>
              <w:cnfStyle w:val="000000100000" w:firstRow="0" w:lastRow="0" w:firstColumn="0" w:lastColumn="0" w:oddVBand="0" w:evenVBand="0" w:oddHBand="1" w:evenHBand="0" w:firstRowFirstColumn="0" w:firstRowLastColumn="0" w:lastRowFirstColumn="0" w:lastRowLastColumn="0"/>
            </w:pPr>
            <w:r>
              <w:t>Sill</w:t>
            </w:r>
          </w:p>
        </w:tc>
        <w:tc>
          <w:tcPr>
            <w:tcW w:w="2263" w:type="dxa"/>
            <w:shd w:val="clear" w:color="auto" w:fill="auto"/>
          </w:tcPr>
          <w:p w14:paraId="4C268AA8" w14:textId="3B5782DC" w:rsidR="002375DD" w:rsidRPr="002375DD" w:rsidRDefault="002375DD" w:rsidP="002375DD">
            <w:pPr>
              <w:spacing w:after="0"/>
              <w:jc w:val="center"/>
              <w:cnfStyle w:val="000000100000" w:firstRow="0" w:lastRow="0" w:firstColumn="0" w:lastColumn="0" w:oddVBand="0" w:evenVBand="0" w:oddHBand="1" w:evenHBand="0" w:firstRowFirstColumn="0" w:firstRowLastColumn="0" w:lastRowFirstColumn="0" w:lastRowLastColumn="0"/>
            </w:pPr>
            <w:r>
              <w:t>PSC</w:t>
            </w:r>
          </w:p>
        </w:tc>
        <w:tc>
          <w:tcPr>
            <w:tcW w:w="2578" w:type="dxa"/>
            <w:shd w:val="clear" w:color="auto" w:fill="auto"/>
          </w:tcPr>
          <w:p w14:paraId="7DA23861" w14:textId="4ED0098F" w:rsidR="002375DD" w:rsidRPr="002375DD" w:rsidRDefault="002375DD" w:rsidP="002375DD">
            <w:pPr>
              <w:spacing w:after="0"/>
              <w:jc w:val="center"/>
              <w:cnfStyle w:val="000000100000" w:firstRow="0" w:lastRow="0" w:firstColumn="0" w:lastColumn="0" w:oddVBand="0" w:evenVBand="0" w:oddHBand="1" w:evenHBand="0" w:firstRowFirstColumn="0" w:firstRowLastColumn="0" w:lastRowFirstColumn="0" w:lastRowLastColumn="0"/>
            </w:pPr>
            <w:r>
              <w:t>Sill</w:t>
            </w:r>
          </w:p>
        </w:tc>
      </w:tr>
      <w:tr w:rsidR="00D36D8F" w:rsidRPr="002375DD" w14:paraId="2B96537F" w14:textId="77777777" w:rsidTr="00D36D8F">
        <w:tc>
          <w:tcPr>
            <w:cnfStyle w:val="001000000000" w:firstRow="0" w:lastRow="0" w:firstColumn="1" w:lastColumn="0" w:oddVBand="0" w:evenVBand="0" w:oddHBand="0" w:evenHBand="0" w:firstRowFirstColumn="0" w:firstRowLastColumn="0" w:lastRowFirstColumn="0" w:lastRowLastColumn="0"/>
            <w:tcW w:w="1403" w:type="dxa"/>
            <w:tcBorders>
              <w:top w:val="none" w:sz="0" w:space="0" w:color="auto"/>
              <w:left w:val="none" w:sz="0" w:space="0" w:color="auto"/>
              <w:bottom w:val="none" w:sz="0" w:space="0" w:color="auto"/>
            </w:tcBorders>
            <w:shd w:val="clear" w:color="auto" w:fill="auto"/>
          </w:tcPr>
          <w:p w14:paraId="5B87EB98" w14:textId="1E323F4E" w:rsidR="00D36D8F" w:rsidRPr="00D36D8F" w:rsidRDefault="00D36D8F" w:rsidP="00D36D8F">
            <w:pPr>
              <w:spacing w:after="0"/>
              <w:rPr>
                <w:rFonts w:ascii="Times New Roman" w:hAnsi="Times New Roman" w:cs="Times New Roman"/>
                <w:i w:val="0"/>
                <w:iCs w:val="0"/>
              </w:rPr>
            </w:pPr>
            <w:r w:rsidRPr="00D36D8F">
              <w:rPr>
                <w:rFonts w:ascii="Times New Roman" w:hAnsi="Times New Roman" w:cs="Times New Roman"/>
                <w:i w:val="0"/>
                <w:iCs w:val="0"/>
              </w:rPr>
              <w:t>Number of data T16 / T155</w:t>
            </w:r>
          </w:p>
        </w:tc>
        <w:tc>
          <w:tcPr>
            <w:tcW w:w="1559" w:type="dxa"/>
            <w:shd w:val="clear" w:color="auto" w:fill="auto"/>
          </w:tcPr>
          <w:p w14:paraId="0865FC51" w14:textId="3D987544" w:rsidR="00D36D8F" w:rsidRDefault="00C03B90" w:rsidP="00D36D8F">
            <w:pPr>
              <w:spacing w:after="0"/>
              <w:jc w:val="center"/>
              <w:cnfStyle w:val="000000000000" w:firstRow="0" w:lastRow="0" w:firstColumn="0" w:lastColumn="0" w:oddVBand="0" w:evenVBand="0" w:oddHBand="0" w:evenHBand="0" w:firstRowFirstColumn="0" w:firstRowLastColumn="0" w:lastRowFirstColumn="0" w:lastRowLastColumn="0"/>
            </w:pPr>
            <w:r>
              <w:t>172/170</w:t>
            </w:r>
          </w:p>
        </w:tc>
        <w:tc>
          <w:tcPr>
            <w:tcW w:w="1706" w:type="dxa"/>
            <w:shd w:val="clear" w:color="auto" w:fill="auto"/>
          </w:tcPr>
          <w:p w14:paraId="4B8D5796" w14:textId="2147D385" w:rsidR="00D36D8F" w:rsidRPr="00D36D8F" w:rsidRDefault="00C03B90" w:rsidP="00D36D8F">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2300/2311</w:t>
            </w:r>
          </w:p>
        </w:tc>
        <w:tc>
          <w:tcPr>
            <w:tcW w:w="2263" w:type="dxa"/>
            <w:shd w:val="clear" w:color="auto" w:fill="auto"/>
          </w:tcPr>
          <w:p w14:paraId="59F5BBB5" w14:textId="77777777" w:rsidR="00B1209B" w:rsidRDefault="00B1209B" w:rsidP="00D36D8F">
            <w:pPr>
              <w:spacing w:after="0"/>
              <w:jc w:val="center"/>
              <w:cnfStyle w:val="000000000000" w:firstRow="0" w:lastRow="0" w:firstColumn="0" w:lastColumn="0" w:oddVBand="0" w:evenVBand="0" w:oddHBand="0" w:evenHBand="0" w:firstRowFirstColumn="0" w:firstRowLastColumn="0" w:lastRowFirstColumn="0" w:lastRowLastColumn="0"/>
            </w:pPr>
            <w:r>
              <w:t>293/288</w:t>
            </w:r>
          </w:p>
          <w:p w14:paraId="0865FD1F" w14:textId="5B5845A2" w:rsidR="00D36D8F" w:rsidRDefault="00B1209B" w:rsidP="00D36D8F">
            <w:pPr>
              <w:spacing w:after="0"/>
              <w:jc w:val="center"/>
              <w:cnfStyle w:val="000000000000" w:firstRow="0" w:lastRow="0" w:firstColumn="0" w:lastColumn="0" w:oddVBand="0" w:evenVBand="0" w:oddHBand="0" w:evenHBand="0" w:firstRowFirstColumn="0" w:firstRowLastColumn="0" w:lastRowFirstColumn="0" w:lastRowLastColumn="0"/>
            </w:pPr>
            <w:r>
              <w:t xml:space="preserve">(in progress: </w:t>
            </w:r>
            <w:r w:rsidR="00C03B90">
              <w:t>361/470</w:t>
            </w:r>
            <w:r>
              <w:t>)</w:t>
            </w:r>
          </w:p>
        </w:tc>
        <w:tc>
          <w:tcPr>
            <w:tcW w:w="2578" w:type="dxa"/>
            <w:shd w:val="clear" w:color="auto" w:fill="auto"/>
          </w:tcPr>
          <w:p w14:paraId="4BAC49C1" w14:textId="10910A3D" w:rsidR="00D36D8F" w:rsidRDefault="00C03B90" w:rsidP="00D36D8F">
            <w:pPr>
              <w:spacing w:after="0"/>
              <w:jc w:val="center"/>
              <w:cnfStyle w:val="000000000000" w:firstRow="0" w:lastRow="0" w:firstColumn="0" w:lastColumn="0" w:oddVBand="0" w:evenVBand="0" w:oddHBand="0" w:evenHBand="0" w:firstRowFirstColumn="0" w:firstRowLastColumn="0" w:lastRowFirstColumn="0" w:lastRowLastColumn="0"/>
            </w:pPr>
            <w:r w:rsidRPr="00D36D8F">
              <w:rPr>
                <w:rFonts w:ascii="Times New Roman" w:hAnsi="Times New Roman" w:cs="Times New Roman"/>
              </w:rPr>
              <w:t>2319</w:t>
            </w:r>
            <w:r>
              <w:rPr>
                <w:rFonts w:ascii="Times New Roman" w:hAnsi="Times New Roman" w:cs="Times New Roman"/>
              </w:rPr>
              <w:t>/</w:t>
            </w:r>
            <w:r w:rsidR="00D36D8F" w:rsidRPr="00D36D8F">
              <w:rPr>
                <w:rFonts w:ascii="Times New Roman" w:hAnsi="Times New Roman" w:cs="Times New Roman"/>
              </w:rPr>
              <w:t>2352</w:t>
            </w:r>
            <w:r w:rsidR="00D36D8F">
              <w:rPr>
                <w:rFonts w:ascii="Times New Roman" w:hAnsi="Times New Roman" w:cs="Times New Roman"/>
              </w:rPr>
              <w:t xml:space="preserve"> </w:t>
            </w:r>
          </w:p>
        </w:tc>
      </w:tr>
      <w:tr w:rsidR="00B1209B" w:rsidRPr="002375DD" w14:paraId="38DB3435" w14:textId="77777777" w:rsidTr="00D36D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3" w:type="dxa"/>
            <w:tcBorders>
              <w:top w:val="none" w:sz="0" w:space="0" w:color="auto"/>
              <w:left w:val="none" w:sz="0" w:space="0" w:color="auto"/>
              <w:bottom w:val="none" w:sz="0" w:space="0" w:color="auto"/>
            </w:tcBorders>
            <w:shd w:val="clear" w:color="auto" w:fill="auto"/>
          </w:tcPr>
          <w:p w14:paraId="4CC27329" w14:textId="61F79AC3" w:rsidR="00B1209B" w:rsidRPr="002375DD" w:rsidRDefault="00B1209B" w:rsidP="00B1209B">
            <w:pPr>
              <w:spacing w:after="0"/>
              <w:rPr>
                <w:rFonts w:ascii="Times New Roman" w:hAnsi="Times New Roman" w:cs="Times New Roman"/>
                <w:i w:val="0"/>
                <w:iCs w:val="0"/>
              </w:rPr>
            </w:pPr>
            <w:r w:rsidRPr="002375DD">
              <w:rPr>
                <w:rFonts w:ascii="Times New Roman" w:hAnsi="Times New Roman" w:cs="Times New Roman"/>
                <w:i w:val="0"/>
                <w:iCs w:val="0"/>
              </w:rPr>
              <w:t>Longitude</w:t>
            </w:r>
          </w:p>
        </w:tc>
        <w:tc>
          <w:tcPr>
            <w:tcW w:w="1559" w:type="dxa"/>
            <w:shd w:val="clear" w:color="auto" w:fill="auto"/>
          </w:tcPr>
          <w:p w14:paraId="4C0EBF0D" w14:textId="43D895BB" w:rsidR="00B1209B" w:rsidRPr="002375DD" w:rsidRDefault="00B1209B" w:rsidP="00B1209B">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Pr>
                <w:rFonts w:ascii="Times New Roman" w:hAnsi="Times New Roman" w:cs="Times New Roman"/>
              </w:rPr>
              <w:t>-22.687</w:t>
            </w:r>
          </w:p>
        </w:tc>
        <w:tc>
          <w:tcPr>
            <w:tcW w:w="1706" w:type="dxa"/>
            <w:shd w:val="clear" w:color="auto" w:fill="auto"/>
          </w:tcPr>
          <w:p w14:paraId="7214D09E" w14:textId="77777777" w:rsidR="00B1209B" w:rsidRPr="002375DD" w:rsidRDefault="00B1209B" w:rsidP="00B1209B">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263" w:type="dxa"/>
            <w:shd w:val="clear" w:color="auto" w:fill="auto"/>
          </w:tcPr>
          <w:p w14:paraId="11B40B5D" w14:textId="7637B62D" w:rsidR="00B1209B" w:rsidRPr="002375DD" w:rsidRDefault="00B1209B" w:rsidP="00B1209B">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3B0A">
              <w:t>-6081</w:t>
            </w:r>
          </w:p>
        </w:tc>
        <w:tc>
          <w:tcPr>
            <w:tcW w:w="2578" w:type="dxa"/>
            <w:shd w:val="clear" w:color="auto" w:fill="auto"/>
            <w:vAlign w:val="center"/>
          </w:tcPr>
          <w:p w14:paraId="66B7D66D" w14:textId="77A86192" w:rsidR="00B1209B" w:rsidRPr="002375DD" w:rsidRDefault="00B1209B" w:rsidP="00B1209B">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1209B" w:rsidRPr="002375DD" w14:paraId="1054B630" w14:textId="77777777" w:rsidTr="00D36D8F">
        <w:tc>
          <w:tcPr>
            <w:cnfStyle w:val="001000000000" w:firstRow="0" w:lastRow="0" w:firstColumn="1" w:lastColumn="0" w:oddVBand="0" w:evenVBand="0" w:oddHBand="0" w:evenHBand="0" w:firstRowFirstColumn="0" w:firstRowLastColumn="0" w:lastRowFirstColumn="0" w:lastRowLastColumn="0"/>
            <w:tcW w:w="1403" w:type="dxa"/>
            <w:tcBorders>
              <w:top w:val="none" w:sz="0" w:space="0" w:color="auto"/>
              <w:left w:val="none" w:sz="0" w:space="0" w:color="auto"/>
              <w:bottom w:val="none" w:sz="0" w:space="0" w:color="auto"/>
            </w:tcBorders>
            <w:shd w:val="clear" w:color="auto" w:fill="auto"/>
          </w:tcPr>
          <w:p w14:paraId="4EC40BEE" w14:textId="070F62EF" w:rsidR="00B1209B" w:rsidRPr="002375DD" w:rsidRDefault="00B1209B" w:rsidP="00B1209B">
            <w:pPr>
              <w:spacing w:after="0"/>
              <w:rPr>
                <w:rFonts w:ascii="Times New Roman" w:hAnsi="Times New Roman" w:cs="Times New Roman"/>
                <w:i w:val="0"/>
                <w:iCs w:val="0"/>
              </w:rPr>
            </w:pPr>
            <w:r w:rsidRPr="002375DD">
              <w:rPr>
                <w:rFonts w:ascii="Times New Roman" w:hAnsi="Times New Roman" w:cs="Times New Roman"/>
                <w:i w:val="0"/>
                <w:iCs w:val="0"/>
              </w:rPr>
              <w:t>Latitude</w:t>
            </w:r>
          </w:p>
        </w:tc>
        <w:tc>
          <w:tcPr>
            <w:tcW w:w="1559" w:type="dxa"/>
            <w:shd w:val="clear" w:color="auto" w:fill="auto"/>
          </w:tcPr>
          <w:p w14:paraId="3D0B3CDD" w14:textId="57B69158" w:rsidR="00B1209B" w:rsidRPr="002375DD" w:rsidRDefault="00B1209B" w:rsidP="00B1209B">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63.819</w:t>
            </w:r>
          </w:p>
        </w:tc>
        <w:tc>
          <w:tcPr>
            <w:tcW w:w="1706" w:type="dxa"/>
            <w:shd w:val="clear" w:color="auto" w:fill="auto"/>
          </w:tcPr>
          <w:p w14:paraId="08FDAF6B" w14:textId="77777777" w:rsidR="00B1209B" w:rsidRPr="002375DD" w:rsidRDefault="00B1209B" w:rsidP="00B1209B">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263" w:type="dxa"/>
            <w:shd w:val="clear" w:color="auto" w:fill="auto"/>
          </w:tcPr>
          <w:p w14:paraId="7143610F" w14:textId="5254DAC0" w:rsidR="00B1209B" w:rsidRPr="002375DD" w:rsidRDefault="00B1209B" w:rsidP="00B1209B">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3B0A">
              <w:t>920</w:t>
            </w:r>
          </w:p>
        </w:tc>
        <w:tc>
          <w:tcPr>
            <w:tcW w:w="2578" w:type="dxa"/>
            <w:shd w:val="clear" w:color="auto" w:fill="auto"/>
            <w:vAlign w:val="center"/>
          </w:tcPr>
          <w:p w14:paraId="7B27B270" w14:textId="4324AE66" w:rsidR="00B1209B" w:rsidRPr="002375DD" w:rsidRDefault="00B1209B" w:rsidP="00B1209B">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B1209B" w:rsidRPr="002375DD" w14:paraId="56B09E7D" w14:textId="77777777" w:rsidTr="00D36D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3" w:type="dxa"/>
            <w:tcBorders>
              <w:top w:val="none" w:sz="0" w:space="0" w:color="auto"/>
              <w:left w:val="none" w:sz="0" w:space="0" w:color="auto"/>
              <w:bottom w:val="none" w:sz="0" w:space="0" w:color="auto"/>
            </w:tcBorders>
            <w:shd w:val="clear" w:color="auto" w:fill="auto"/>
          </w:tcPr>
          <w:p w14:paraId="5E529650" w14:textId="2D62230C" w:rsidR="00B1209B" w:rsidRPr="002375DD" w:rsidRDefault="00B1209B" w:rsidP="00B1209B">
            <w:pPr>
              <w:spacing w:after="0"/>
              <w:rPr>
                <w:rFonts w:ascii="Times New Roman" w:hAnsi="Times New Roman" w:cs="Times New Roman"/>
                <w:i w:val="0"/>
                <w:iCs w:val="0"/>
              </w:rPr>
            </w:pPr>
            <w:r w:rsidRPr="002375DD">
              <w:rPr>
                <w:rFonts w:ascii="Times New Roman" w:hAnsi="Times New Roman" w:cs="Times New Roman"/>
                <w:i w:val="0"/>
                <w:iCs w:val="0"/>
              </w:rPr>
              <w:t>Depth</w:t>
            </w:r>
          </w:p>
        </w:tc>
        <w:tc>
          <w:tcPr>
            <w:tcW w:w="1559" w:type="dxa"/>
            <w:shd w:val="clear" w:color="auto" w:fill="auto"/>
          </w:tcPr>
          <w:p w14:paraId="4BE94354" w14:textId="4E082D65" w:rsidR="00B1209B" w:rsidRPr="00C03B90" w:rsidRDefault="00B1209B" w:rsidP="00B1209B">
            <w:pPr>
              <w:spacing w:after="0"/>
              <w:cnfStyle w:val="000000100000" w:firstRow="0" w:lastRow="0" w:firstColumn="0" w:lastColumn="0" w:oddVBand="0" w:evenVBand="0" w:oddHBand="1" w:evenHBand="0" w:firstRowFirstColumn="0" w:firstRowLastColumn="0" w:lastRowFirstColumn="0" w:lastRowLastColumn="0"/>
            </w:pPr>
            <w:r>
              <w:t>-</w:t>
            </w:r>
            <w:r w:rsidRPr="00C03B90">
              <w:t>1197</w:t>
            </w:r>
            <w:r>
              <w:t xml:space="preserve"> m</w:t>
            </w:r>
          </w:p>
        </w:tc>
        <w:tc>
          <w:tcPr>
            <w:tcW w:w="1706" w:type="dxa"/>
            <w:shd w:val="clear" w:color="auto" w:fill="auto"/>
          </w:tcPr>
          <w:p w14:paraId="22300261" w14:textId="77777777" w:rsidR="00B1209B" w:rsidRPr="002375DD" w:rsidRDefault="00B1209B" w:rsidP="00B1209B">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263" w:type="dxa"/>
            <w:shd w:val="clear" w:color="auto" w:fill="auto"/>
          </w:tcPr>
          <w:p w14:paraId="3C2C7FD5" w14:textId="1C58E213" w:rsidR="00B1209B" w:rsidRPr="002375DD" w:rsidRDefault="00B1209B" w:rsidP="00B1209B">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63B0A">
              <w:t>1300</w:t>
            </w:r>
          </w:p>
        </w:tc>
        <w:tc>
          <w:tcPr>
            <w:tcW w:w="2578" w:type="dxa"/>
            <w:shd w:val="clear" w:color="auto" w:fill="auto"/>
            <w:vAlign w:val="center"/>
          </w:tcPr>
          <w:p w14:paraId="15388BF6" w14:textId="40EF6CC4" w:rsidR="00B1209B" w:rsidRPr="002375DD" w:rsidRDefault="00B1209B" w:rsidP="00B1209B">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B1209B" w:rsidRPr="002375DD" w14:paraId="6096F56F" w14:textId="77777777" w:rsidTr="00D36D8F">
        <w:tc>
          <w:tcPr>
            <w:cnfStyle w:val="001000000000" w:firstRow="0" w:lastRow="0" w:firstColumn="1" w:lastColumn="0" w:oddVBand="0" w:evenVBand="0" w:oddHBand="0" w:evenHBand="0" w:firstRowFirstColumn="0" w:firstRowLastColumn="0" w:lastRowFirstColumn="0" w:lastRowLastColumn="0"/>
            <w:tcW w:w="1403" w:type="dxa"/>
            <w:tcBorders>
              <w:top w:val="none" w:sz="0" w:space="0" w:color="auto"/>
              <w:left w:val="none" w:sz="0" w:space="0" w:color="auto"/>
              <w:bottom w:val="none" w:sz="0" w:space="0" w:color="auto"/>
            </w:tcBorders>
            <w:shd w:val="clear" w:color="auto" w:fill="auto"/>
          </w:tcPr>
          <w:p w14:paraId="46F16B41" w14:textId="4AB2A7DB" w:rsidR="00B1209B" w:rsidRPr="002375DD" w:rsidRDefault="00B1209B" w:rsidP="00B1209B">
            <w:pPr>
              <w:spacing w:after="0"/>
              <w:rPr>
                <w:rFonts w:ascii="Times New Roman" w:hAnsi="Times New Roman" w:cs="Times New Roman"/>
                <w:i w:val="0"/>
                <w:iCs w:val="0"/>
              </w:rPr>
            </w:pPr>
            <w:r w:rsidRPr="002375DD">
              <w:rPr>
                <w:rFonts w:ascii="Times New Roman" w:hAnsi="Times New Roman" w:cs="Times New Roman"/>
                <w:i w:val="0"/>
                <w:iCs w:val="0"/>
              </w:rPr>
              <w:t>Radius / Size</w:t>
            </w:r>
          </w:p>
        </w:tc>
        <w:tc>
          <w:tcPr>
            <w:tcW w:w="1559" w:type="dxa"/>
            <w:shd w:val="clear" w:color="auto" w:fill="auto"/>
          </w:tcPr>
          <w:p w14:paraId="14067243" w14:textId="3F8535EA" w:rsidR="00B1209B" w:rsidRPr="002375DD" w:rsidRDefault="00B1209B" w:rsidP="00B1209B">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Pr>
                <w:rFonts w:ascii="Times New Roman" w:hAnsi="Times New Roman" w:cs="Times New Roman"/>
              </w:rPr>
              <w:t>696 m</w:t>
            </w:r>
          </w:p>
        </w:tc>
        <w:tc>
          <w:tcPr>
            <w:tcW w:w="1706" w:type="dxa"/>
            <w:shd w:val="clear" w:color="auto" w:fill="auto"/>
          </w:tcPr>
          <w:p w14:paraId="565A1F46" w14:textId="77777777" w:rsidR="00B1209B" w:rsidRPr="002375DD" w:rsidRDefault="00B1209B" w:rsidP="00B1209B">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263" w:type="dxa"/>
            <w:shd w:val="clear" w:color="auto" w:fill="auto"/>
          </w:tcPr>
          <w:p w14:paraId="78F621C3" w14:textId="18E5C314" w:rsidR="00B1209B" w:rsidRPr="002375DD" w:rsidRDefault="00B1209B" w:rsidP="00B1209B">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63B0A">
              <w:t>250</w:t>
            </w:r>
          </w:p>
        </w:tc>
        <w:tc>
          <w:tcPr>
            <w:tcW w:w="2578" w:type="dxa"/>
            <w:shd w:val="clear" w:color="auto" w:fill="auto"/>
            <w:vAlign w:val="center"/>
          </w:tcPr>
          <w:p w14:paraId="5A6E9D57" w14:textId="1230E60C" w:rsidR="00B1209B" w:rsidRPr="002375DD" w:rsidRDefault="00B1209B" w:rsidP="00B1209B">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36D8F" w:rsidRPr="002375DD" w14:paraId="6D71B310" w14:textId="77777777" w:rsidTr="00D36D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3" w:type="dxa"/>
            <w:tcBorders>
              <w:top w:val="none" w:sz="0" w:space="0" w:color="auto"/>
              <w:left w:val="none" w:sz="0" w:space="0" w:color="auto"/>
              <w:bottom w:val="none" w:sz="0" w:space="0" w:color="auto"/>
            </w:tcBorders>
            <w:shd w:val="clear" w:color="auto" w:fill="auto"/>
          </w:tcPr>
          <w:p w14:paraId="7F751B99" w14:textId="745026DF" w:rsidR="00D36D8F" w:rsidRPr="002375DD" w:rsidRDefault="00D36D8F" w:rsidP="00D36D8F">
            <w:pPr>
              <w:spacing w:after="0"/>
              <w:rPr>
                <w:rFonts w:ascii="Times New Roman" w:hAnsi="Times New Roman" w:cs="Times New Roman"/>
                <w:i w:val="0"/>
                <w:iCs w:val="0"/>
              </w:rPr>
            </w:pPr>
            <w:r w:rsidRPr="002375DD">
              <w:rPr>
                <w:rFonts w:ascii="Times New Roman" w:hAnsi="Times New Roman" w:cs="Times New Roman"/>
                <w:i w:val="0"/>
                <w:iCs w:val="0"/>
              </w:rPr>
              <w:t>Contraction rate</w:t>
            </w:r>
          </w:p>
        </w:tc>
        <w:tc>
          <w:tcPr>
            <w:tcW w:w="1559" w:type="dxa"/>
            <w:shd w:val="clear" w:color="auto" w:fill="auto"/>
          </w:tcPr>
          <w:p w14:paraId="09D3A5DE" w14:textId="77777777" w:rsidR="00D36D8F" w:rsidRPr="002375DD" w:rsidRDefault="00D36D8F" w:rsidP="00D36D8F">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1706" w:type="dxa"/>
            <w:shd w:val="clear" w:color="auto" w:fill="auto"/>
          </w:tcPr>
          <w:p w14:paraId="46C474C8" w14:textId="77777777" w:rsidR="00D36D8F" w:rsidRPr="002375DD" w:rsidRDefault="00D36D8F" w:rsidP="00D36D8F">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263" w:type="dxa"/>
            <w:shd w:val="clear" w:color="auto" w:fill="auto"/>
          </w:tcPr>
          <w:p w14:paraId="0D106ED1" w14:textId="77777777" w:rsidR="00D36D8F" w:rsidRPr="002375DD" w:rsidRDefault="00D36D8F" w:rsidP="00D36D8F">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578" w:type="dxa"/>
            <w:shd w:val="clear" w:color="auto" w:fill="auto"/>
            <w:vAlign w:val="center"/>
          </w:tcPr>
          <w:p w14:paraId="7630C041" w14:textId="157A3A04" w:rsidR="00D36D8F" w:rsidRPr="002375DD" w:rsidRDefault="00D36D8F" w:rsidP="00D36D8F">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r w:rsidR="00D36D8F" w:rsidRPr="002375DD" w14:paraId="51989BB8" w14:textId="77777777" w:rsidTr="00D36D8F">
        <w:tc>
          <w:tcPr>
            <w:cnfStyle w:val="001000000000" w:firstRow="0" w:lastRow="0" w:firstColumn="1" w:lastColumn="0" w:oddVBand="0" w:evenVBand="0" w:oddHBand="0" w:evenHBand="0" w:firstRowFirstColumn="0" w:firstRowLastColumn="0" w:lastRowFirstColumn="0" w:lastRowLastColumn="0"/>
            <w:tcW w:w="1403" w:type="dxa"/>
            <w:tcBorders>
              <w:top w:val="none" w:sz="0" w:space="0" w:color="auto"/>
              <w:left w:val="none" w:sz="0" w:space="0" w:color="auto"/>
              <w:bottom w:val="none" w:sz="0" w:space="0" w:color="auto"/>
            </w:tcBorders>
            <w:shd w:val="clear" w:color="auto" w:fill="auto"/>
          </w:tcPr>
          <w:p w14:paraId="25131053" w14:textId="36F24002" w:rsidR="00D36D8F" w:rsidRPr="002375DD" w:rsidRDefault="00D36D8F" w:rsidP="00D36D8F">
            <w:pPr>
              <w:spacing w:after="0"/>
              <w:rPr>
                <w:rFonts w:ascii="Times New Roman" w:hAnsi="Times New Roman" w:cs="Times New Roman"/>
                <w:i w:val="0"/>
                <w:iCs w:val="0"/>
              </w:rPr>
            </w:pPr>
            <w:r w:rsidRPr="002375DD">
              <w:rPr>
                <w:rFonts w:ascii="Times New Roman" w:hAnsi="Times New Roman" w:cs="Times New Roman"/>
                <w:i w:val="0"/>
                <w:iCs w:val="0"/>
              </w:rPr>
              <w:t>ΔP/µ</w:t>
            </w:r>
          </w:p>
        </w:tc>
        <w:tc>
          <w:tcPr>
            <w:tcW w:w="1559" w:type="dxa"/>
            <w:shd w:val="clear" w:color="auto" w:fill="auto"/>
          </w:tcPr>
          <w:p w14:paraId="67661365" w14:textId="66F2E015" w:rsidR="00D36D8F" w:rsidRPr="002375DD" w:rsidRDefault="00B1209B" w:rsidP="00D36D8F">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209B">
              <w:rPr>
                <w:rFonts w:ascii="Times New Roman" w:hAnsi="Times New Roman" w:cs="Times New Roman"/>
              </w:rPr>
              <w:t>-9.9 × 10</w:t>
            </w:r>
            <w:r w:rsidRPr="00B1209B">
              <w:rPr>
                <w:rFonts w:ascii="Times New Roman" w:hAnsi="Times New Roman" w:cs="Times New Roman"/>
                <w:vertAlign w:val="superscript"/>
              </w:rPr>
              <w:t>-5</w:t>
            </w:r>
          </w:p>
        </w:tc>
        <w:tc>
          <w:tcPr>
            <w:tcW w:w="1706" w:type="dxa"/>
            <w:shd w:val="clear" w:color="auto" w:fill="auto"/>
          </w:tcPr>
          <w:p w14:paraId="52030253" w14:textId="77777777" w:rsidR="00D36D8F" w:rsidRPr="002375DD" w:rsidRDefault="00D36D8F" w:rsidP="00D36D8F">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c>
          <w:tcPr>
            <w:tcW w:w="2263" w:type="dxa"/>
            <w:shd w:val="clear" w:color="auto" w:fill="auto"/>
          </w:tcPr>
          <w:p w14:paraId="79A67C8F" w14:textId="36233979" w:rsidR="00D36D8F" w:rsidRPr="002375DD" w:rsidRDefault="00B1209B" w:rsidP="00D36D8F">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B1209B">
              <w:rPr>
                <w:rFonts w:ascii="Times New Roman" w:hAnsi="Times New Roman" w:cs="Times New Roman"/>
              </w:rPr>
              <w:t>-2.8 × 10</w:t>
            </w:r>
            <w:r w:rsidRPr="00B1209B">
              <w:rPr>
                <w:rFonts w:ascii="Times New Roman" w:hAnsi="Times New Roman" w:cs="Times New Roman"/>
                <w:vertAlign w:val="superscript"/>
              </w:rPr>
              <w:t>-3</w:t>
            </w:r>
          </w:p>
        </w:tc>
        <w:tc>
          <w:tcPr>
            <w:tcW w:w="2578" w:type="dxa"/>
            <w:shd w:val="clear" w:color="auto" w:fill="auto"/>
            <w:vAlign w:val="center"/>
          </w:tcPr>
          <w:p w14:paraId="587D14ED" w14:textId="4A7806B7" w:rsidR="00D36D8F" w:rsidRPr="002375DD" w:rsidRDefault="00D36D8F" w:rsidP="00D36D8F">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
        </w:tc>
      </w:tr>
      <w:tr w:rsidR="00D36D8F" w:rsidRPr="002375DD" w14:paraId="0F7B70ED" w14:textId="77777777" w:rsidTr="00D36D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3" w:type="dxa"/>
            <w:tcBorders>
              <w:top w:val="none" w:sz="0" w:space="0" w:color="auto"/>
              <w:left w:val="none" w:sz="0" w:space="0" w:color="auto"/>
              <w:bottom w:val="none" w:sz="0" w:space="0" w:color="auto"/>
            </w:tcBorders>
            <w:shd w:val="clear" w:color="auto" w:fill="auto"/>
          </w:tcPr>
          <w:p w14:paraId="2033FDE2" w14:textId="5A57C216" w:rsidR="00D36D8F" w:rsidRPr="002375DD" w:rsidRDefault="00D36D8F" w:rsidP="00D36D8F">
            <w:pPr>
              <w:spacing w:after="0"/>
              <w:rPr>
                <w:rFonts w:ascii="Times New Roman" w:hAnsi="Times New Roman" w:cs="Times New Roman"/>
                <w:i w:val="0"/>
                <w:iCs w:val="0"/>
              </w:rPr>
            </w:pPr>
            <w:r w:rsidRPr="002375DD">
              <w:rPr>
                <w:rFonts w:ascii="Times New Roman" w:hAnsi="Times New Roman" w:cs="Times New Roman"/>
                <w:i w:val="0"/>
                <w:iCs w:val="0"/>
              </w:rPr>
              <w:t>Volume change</w:t>
            </w:r>
          </w:p>
        </w:tc>
        <w:tc>
          <w:tcPr>
            <w:tcW w:w="1559" w:type="dxa"/>
            <w:shd w:val="clear" w:color="auto" w:fill="auto"/>
          </w:tcPr>
          <w:p w14:paraId="6377E0EE" w14:textId="2E8A34E5" w:rsidR="00D36D8F" w:rsidRPr="002375DD" w:rsidRDefault="00B1209B" w:rsidP="00D36D8F">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209B">
              <w:rPr>
                <w:rFonts w:ascii="Times New Roman" w:hAnsi="Times New Roman" w:cs="Times New Roman"/>
              </w:rPr>
              <w:t>-0.9 × 10</w:t>
            </w:r>
            <w:r w:rsidRPr="00B1209B">
              <w:rPr>
                <w:rFonts w:ascii="Times New Roman" w:hAnsi="Times New Roman" w:cs="Times New Roman"/>
                <w:vertAlign w:val="superscript"/>
              </w:rPr>
              <w:t>5</w:t>
            </w:r>
          </w:p>
        </w:tc>
        <w:tc>
          <w:tcPr>
            <w:tcW w:w="1706" w:type="dxa"/>
            <w:shd w:val="clear" w:color="auto" w:fill="auto"/>
          </w:tcPr>
          <w:p w14:paraId="79F6E0BB" w14:textId="77777777" w:rsidR="00D36D8F" w:rsidRPr="002375DD" w:rsidRDefault="00D36D8F" w:rsidP="00D36D8F">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c>
          <w:tcPr>
            <w:tcW w:w="2263" w:type="dxa"/>
            <w:shd w:val="clear" w:color="auto" w:fill="auto"/>
          </w:tcPr>
          <w:p w14:paraId="02D5EB3C" w14:textId="785EDB81" w:rsidR="00D36D8F" w:rsidRPr="002375DD" w:rsidRDefault="00B1209B" w:rsidP="00D36D8F">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B1209B">
              <w:rPr>
                <w:rFonts w:ascii="Times New Roman" w:hAnsi="Times New Roman" w:cs="Times New Roman"/>
              </w:rPr>
              <w:t>-0.9 × 10</w:t>
            </w:r>
            <w:r w:rsidRPr="00B1209B">
              <w:rPr>
                <w:rFonts w:ascii="Times New Roman" w:hAnsi="Times New Roman" w:cs="Times New Roman"/>
                <w:vertAlign w:val="superscript"/>
              </w:rPr>
              <w:t>5</w:t>
            </w:r>
          </w:p>
        </w:tc>
        <w:tc>
          <w:tcPr>
            <w:tcW w:w="2578" w:type="dxa"/>
            <w:shd w:val="clear" w:color="auto" w:fill="auto"/>
            <w:vAlign w:val="center"/>
          </w:tcPr>
          <w:p w14:paraId="52A42C22" w14:textId="0305713D" w:rsidR="00D36D8F" w:rsidRPr="002375DD" w:rsidRDefault="00D36D8F" w:rsidP="00D36D8F">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
        </w:tc>
      </w:tr>
    </w:tbl>
    <w:p w14:paraId="77D4FA05" w14:textId="47A3307A" w:rsidR="002375DD" w:rsidRDefault="002375DD" w:rsidP="00377669">
      <w:pPr>
        <w:spacing w:before="120" w:after="120"/>
        <w:jc w:val="center"/>
        <w:rPr>
          <w:b/>
        </w:rPr>
      </w:pPr>
      <w:r w:rsidRPr="009455ED">
        <w:rPr>
          <w:b/>
        </w:rPr>
        <w:t>Table</w:t>
      </w:r>
      <w:r>
        <w:rPr>
          <w:b/>
        </w:rPr>
        <w:t xml:space="preserve"> 4</w:t>
      </w:r>
      <w:r w:rsidRPr="009455ED">
        <w:rPr>
          <w:b/>
        </w:rPr>
        <w:t xml:space="preserve">. </w:t>
      </w:r>
      <w:r>
        <w:rPr>
          <w:b/>
        </w:rPr>
        <w:t>Modeling results for the sill model and penny shaped crack, obtained from the approach from Drouin et al. (2017) and using the GBIS software, respectively, using average LOS velocities for the periods 2015-2019 and 2018-2019.</w:t>
      </w:r>
    </w:p>
    <w:p w14:paraId="7BDADA40" w14:textId="5C53F14B" w:rsidR="00DB7AA9" w:rsidRDefault="002375DD" w:rsidP="00B668D2">
      <w:r w:rsidRPr="002375DD">
        <w:lastRenderedPageBreak/>
        <w:t>Modeling results for the 2015-2019 period are consistent with those obtained for the 2015-2017 period. They indicate a source of about 700 m in radius at about 1200 ± 100 m depth contracting by an amount of -0.9±0.1 × 10</w:t>
      </w:r>
      <w:r w:rsidRPr="002375DD">
        <w:rPr>
          <w:vertAlign w:val="superscript"/>
        </w:rPr>
        <w:t>5</w:t>
      </w:r>
      <w:r w:rsidRPr="002375DD">
        <w:t xml:space="preserve"> m</w:t>
      </w:r>
      <w:r w:rsidRPr="002375DD">
        <w:rPr>
          <w:vertAlign w:val="superscript"/>
        </w:rPr>
        <w:t>3</w:t>
      </w:r>
      <w:r w:rsidRPr="002375DD">
        <w:t xml:space="preserve">/yr, estimated from equation </w:t>
      </w:r>
      <w:r w:rsidR="00DB7AA9">
        <w:t>2.</w:t>
      </w:r>
    </w:p>
    <w:p w14:paraId="689555C4" w14:textId="1D8217F5" w:rsidR="00DB7AA9" w:rsidRPr="00DB7AA9" w:rsidRDefault="00DB7AA9" w:rsidP="00DB7AA9">
      <w:pPr>
        <w:jc w:val="right"/>
        <w:rPr>
          <w:i/>
          <w:iCs/>
        </w:rPr>
      </w:pPr>
      <w:r w:rsidRPr="00DB7AA9">
        <w:rPr>
          <w:i/>
          <w:iCs/>
          <w:noProof/>
          <w:lang w:val="fr-FR" w:eastAsia="fr-FR"/>
        </w:rPr>
        <w:drawing>
          <wp:inline distT="0" distB="0" distL="0" distR="0" wp14:anchorId="0812BF52" wp14:editId="19223867">
            <wp:extent cx="624840" cy="381000"/>
            <wp:effectExtent l="0" t="0" r="381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44312" t="-1449" r="44841" b="28985"/>
                    <a:stretch/>
                  </pic:blipFill>
                  <pic:spPr bwMode="auto">
                    <a:xfrm>
                      <a:off x="0" y="0"/>
                      <a:ext cx="624840" cy="381000"/>
                    </a:xfrm>
                    <a:prstGeom prst="rect">
                      <a:avLst/>
                    </a:prstGeom>
                    <a:noFill/>
                    <a:ln>
                      <a:noFill/>
                    </a:ln>
                    <a:extLst>
                      <a:ext uri="{53640926-AAD7-44D8-BBD7-CCE9431645EC}">
                        <a14:shadowObscured xmlns:a14="http://schemas.microsoft.com/office/drawing/2010/main"/>
                      </a:ext>
                    </a:extLst>
                  </pic:spPr>
                </pic:pic>
              </a:graphicData>
            </a:graphic>
          </wp:inline>
        </w:drawing>
      </w:r>
      <w:r w:rsidR="003C026A">
        <w:rPr>
          <w:i/>
          <w:iCs/>
        </w:rPr>
        <w:t xml:space="preserve">                                </w:t>
      </w:r>
      <w:r w:rsidR="00A97013">
        <w:rPr>
          <w:i/>
          <w:iCs/>
        </w:rPr>
        <w:t xml:space="preserve"> </w:t>
      </w:r>
      <w:r w:rsidR="00A97013">
        <w:rPr>
          <w:i/>
          <w:iCs/>
        </w:rPr>
        <w:tab/>
      </w:r>
      <w:r w:rsidR="00A97013">
        <w:rPr>
          <w:i/>
          <w:iCs/>
        </w:rPr>
        <w:tab/>
      </w:r>
      <w:r w:rsidR="00A97013">
        <w:rPr>
          <w:i/>
          <w:iCs/>
        </w:rPr>
        <w:tab/>
      </w:r>
      <w:r w:rsidR="003C026A">
        <w:rPr>
          <w:i/>
          <w:iCs/>
        </w:rPr>
        <w:t xml:space="preserve">           </w:t>
      </w:r>
      <w:r>
        <w:rPr>
          <w:i/>
          <w:iCs/>
        </w:rPr>
        <w:t xml:space="preserve"> </w:t>
      </w:r>
      <w:r w:rsidRPr="00DB7AA9">
        <w:t>(2)</w:t>
      </w:r>
    </w:p>
    <w:p w14:paraId="7F2B2744" w14:textId="55ED2004" w:rsidR="00DB7AA9" w:rsidRDefault="002375DD" w:rsidP="00DB7AA9">
      <w:r w:rsidRPr="00DB7AA9">
        <w:rPr>
          <w:i/>
          <w:iCs/>
        </w:rPr>
        <w:t>with ΔP/µ</w:t>
      </w:r>
      <w:r w:rsidR="00DB7AA9">
        <w:rPr>
          <w:i/>
          <w:iCs/>
        </w:rPr>
        <w:t xml:space="preserve">, </w:t>
      </w:r>
      <w:r w:rsidR="00DB7AA9" w:rsidRPr="00DB7AA9">
        <w:rPr>
          <w:i/>
          <w:iCs/>
        </w:rPr>
        <w:t>ΔV</w:t>
      </w:r>
      <w:r w:rsidR="00DB7AA9">
        <w:t xml:space="preserve"> and </w:t>
      </w:r>
      <w:r w:rsidR="00DB7AA9" w:rsidRPr="00DB7AA9">
        <w:rPr>
          <w:i/>
          <w:iCs/>
        </w:rPr>
        <w:t>a</w:t>
      </w:r>
      <w:r w:rsidR="00DB7AA9">
        <w:t xml:space="preserve"> the </w:t>
      </w:r>
      <w:r w:rsidRPr="002375DD">
        <w:t>ratio of pressure change to the shear modulus</w:t>
      </w:r>
      <w:r w:rsidR="00DB7AA9">
        <w:t xml:space="preserve">, the volume change of the modeling source and its radius, respectively. This confirms that the contraction of the deforming source has been maintained at a near constant rate since 2015. </w:t>
      </w:r>
    </w:p>
    <w:p w14:paraId="45961AF8" w14:textId="2A9579D5" w:rsidR="00DB7AA9" w:rsidRDefault="00DB7AA9" w:rsidP="00B668D2">
      <w:r>
        <w:t>Independent results for the period 2018-2019 suggest no significant changes in the characteristics of the deforming source compared to the whole period 2015-2019. Despite the radius of the penny shaped crack in 2018-2019 is about half the size (300 ± 50 m) of the one obtained for the whole 2015-2019 period, we indeed obtained similar location and rate of volume change for both 2015-2019 and 2018-2019 time periods, thanks to a greater ΔP/µ in 2018-2019 (-2.8 × 10</w:t>
      </w:r>
      <w:r w:rsidRPr="00DB7AA9">
        <w:rPr>
          <w:vertAlign w:val="superscript"/>
        </w:rPr>
        <w:t>-3</w:t>
      </w:r>
      <w:r>
        <w:t>) compared to 2015-2019 (-9.9 × 10</w:t>
      </w:r>
      <w:r w:rsidRPr="00DB7AA9">
        <w:rPr>
          <w:vertAlign w:val="superscript"/>
        </w:rPr>
        <w:t>-5</w:t>
      </w:r>
      <w:r>
        <w:t>). Due to the lower coherence of the input data, it is however difficult to debate on the significance of this change.</w:t>
      </w:r>
    </w:p>
    <w:p w14:paraId="29FED02E" w14:textId="56876E28" w:rsidR="00B668D2" w:rsidRDefault="00DB7AA9" w:rsidP="00B668D2">
      <w:r>
        <w:t>Modeling results for the 2015-2019 period therefore confirms the continued</w:t>
      </w:r>
      <w:r w:rsidRPr="00DB7AA9">
        <w:t xml:space="preserve"> decrease in the rate of volume change</w:t>
      </w:r>
      <w:r>
        <w:t xml:space="preserve"> observed</w:t>
      </w:r>
      <w:r w:rsidRPr="00DB7AA9">
        <w:t xml:space="preserve"> from 2008, relative to the initial high deformation rate observed in 2006-2008 (Parks </w:t>
      </w:r>
      <w:r w:rsidRPr="00D36D8F">
        <w:rPr>
          <w:i/>
          <w:iCs/>
        </w:rPr>
        <w:t>et a</w:t>
      </w:r>
      <w:r w:rsidR="00D36D8F" w:rsidRPr="00D36D8F">
        <w:rPr>
          <w:i/>
          <w:iCs/>
        </w:rPr>
        <w:t>l</w:t>
      </w:r>
      <w:r w:rsidRPr="00D36D8F">
        <w:rPr>
          <w:i/>
          <w:iCs/>
        </w:rPr>
        <w:t>.,</w:t>
      </w:r>
      <w:r w:rsidRPr="00DB7AA9">
        <w:t xml:space="preserve"> 2018, Receveur </w:t>
      </w:r>
      <w:r w:rsidRPr="00D36D8F">
        <w:rPr>
          <w:i/>
          <w:iCs/>
        </w:rPr>
        <w:t>et al.,</w:t>
      </w:r>
      <w:r w:rsidRPr="00DB7AA9">
        <w:t xml:space="preserve"> 2019). </w:t>
      </w:r>
      <w:r>
        <w:t xml:space="preserve">After a migration of the best-fitting modeling source of deformation toward the SW and toward shallower depth between the periods 2005-2008 and 2009-2016 (Parks </w:t>
      </w:r>
      <w:r w:rsidRPr="00D36D8F">
        <w:rPr>
          <w:i/>
          <w:iCs/>
        </w:rPr>
        <w:t>et al.,</w:t>
      </w:r>
      <w:r>
        <w:t xml:space="preserve"> 2018), the location of the source of deformation has remained relatively </w:t>
      </w:r>
      <w:r w:rsidRPr="00DB7AA9">
        <w:t>similar from 2009</w:t>
      </w:r>
      <w:r>
        <w:t>.</w:t>
      </w:r>
      <w:r w:rsidR="006224E5">
        <w:t xml:space="preserve"> Overall, </w:t>
      </w:r>
      <w:r w:rsidRPr="00DB7AA9">
        <w:t>modeling results since 2006 appears to be consistent with the evolution of shape of the LOS displacement derived from the different InSAR analysis. The broad signal observed in the ENVISAT data (2006-2009) compared to the TSX (2009-2016) and Sentinel-1 (2015-2019) observations indeed suggests a contraction of the source of deformations over time.</w:t>
      </w:r>
    </w:p>
    <w:p w14:paraId="3E88ACF9" w14:textId="60F894EF" w:rsidR="006224E5" w:rsidRPr="0080221B" w:rsidRDefault="006224E5" w:rsidP="006224E5">
      <w:pPr>
        <w:pStyle w:val="Titre1"/>
      </w:pPr>
      <w:r>
        <w:t>4</w:t>
      </w:r>
      <w:r w:rsidRPr="0080221B">
        <w:t xml:space="preserve">. </w:t>
      </w:r>
      <w:r>
        <w:t>DISCUSSION: RELATIONSHIP BETWEEN DEFORMATION AND PHYSICAL PROCESSES</w:t>
      </w:r>
    </w:p>
    <w:p w14:paraId="0B528232" w14:textId="2B1B3E26" w:rsidR="006224E5" w:rsidRDefault="006224E5" w:rsidP="00B668D2">
      <w:r w:rsidRPr="006224E5">
        <w:t>Ground deformation above geothermal reservoirs is often attributed to poro-elastic or thermo-elastic processes, associated with pressure change or cooling of the reservoir rock. Change in specific volume, v, relates to change in pressure, P, and temperature, T, through the following equation:</w:t>
      </w:r>
    </w:p>
    <w:p w14:paraId="4F2BF552" w14:textId="709BF71E" w:rsidR="006224E5" w:rsidRDefault="006224E5" w:rsidP="006224E5">
      <w:pPr>
        <w:jc w:val="center"/>
      </w:pPr>
      <w:r w:rsidRPr="006224E5">
        <w:rPr>
          <w:noProof/>
          <w:lang w:val="fr-FR" w:eastAsia="fr-FR"/>
        </w:rPr>
        <w:drawing>
          <wp:inline distT="0" distB="0" distL="0" distR="0" wp14:anchorId="3BDF7E57" wp14:editId="56DB0AED">
            <wp:extent cx="5135880" cy="27432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508" r="10846" b="33333"/>
                    <a:stretch/>
                  </pic:blipFill>
                  <pic:spPr bwMode="auto">
                    <a:xfrm>
                      <a:off x="0" y="0"/>
                      <a:ext cx="5135880" cy="274320"/>
                    </a:xfrm>
                    <a:prstGeom prst="rect">
                      <a:avLst/>
                    </a:prstGeom>
                    <a:noFill/>
                    <a:ln>
                      <a:noFill/>
                    </a:ln>
                    <a:extLst>
                      <a:ext uri="{53640926-AAD7-44D8-BBD7-CCE9431645EC}">
                        <a14:shadowObscured xmlns:a14="http://schemas.microsoft.com/office/drawing/2010/main"/>
                      </a:ext>
                    </a:extLst>
                  </pic:spPr>
                </pic:pic>
              </a:graphicData>
            </a:graphic>
          </wp:inline>
        </w:drawing>
      </w:r>
      <w:r w:rsidR="003C026A">
        <w:t xml:space="preserve">  </w:t>
      </w:r>
      <w:r>
        <w:t xml:space="preserve"> (3)</w:t>
      </w:r>
    </w:p>
    <w:p w14:paraId="2D9DFBAC" w14:textId="2B03E349" w:rsidR="006224E5" w:rsidRDefault="006224E5" w:rsidP="006224E5">
      <w:r>
        <w:t>where α</w:t>
      </w:r>
      <w:r w:rsidRPr="006224E5">
        <w:rPr>
          <w:vertAlign w:val="subscript"/>
        </w:rPr>
        <w:t>v</w:t>
      </w:r>
      <w:r>
        <w:t xml:space="preserve"> is the volumetric coefficient of thermal expansion and </w:t>
      </w:r>
      <w:r w:rsidRPr="006224E5">
        <w:rPr>
          <w:i/>
          <w:iCs/>
        </w:rPr>
        <w:t>c</w:t>
      </w:r>
      <w:r>
        <w:t xml:space="preserve"> the compressibility of the fluid saturated material. In a liquid-dominated system, a decrease in pore pressure </w:t>
      </w:r>
      <w:r w:rsidRPr="006224E5">
        <w:rPr>
          <w:i/>
          <w:iCs/>
        </w:rPr>
        <w:t>dP</w:t>
      </w:r>
      <w:r>
        <w:t xml:space="preserve"> resulting from the depletion of fluid storage may lead to the compaction of water bearing deposits due to increasing effective stress</w:t>
      </w:r>
      <w:r w:rsidR="00A97013">
        <w:t xml:space="preserve"> (Grant and Bixley, 2011; </w:t>
      </w:r>
      <w:r w:rsidR="00A97013" w:rsidRPr="00A97013">
        <w:t>Terzaghi, 1925</w:t>
      </w:r>
      <w:r w:rsidR="00A97013">
        <w:t>)</w:t>
      </w:r>
      <w:r>
        <w:t xml:space="preserve">. Cooling of the rock matrix under natural recharge or the reinjection of cooler fluid can also induce volumetric contraction. Vaporization processes, which require the transfer of heat energy from the rock to the fluid may also lead to cooling in two-phase systems (e.g. Im </w:t>
      </w:r>
      <w:r w:rsidRPr="004B5793">
        <w:rPr>
          <w:i/>
          <w:iCs/>
        </w:rPr>
        <w:t>et al.</w:t>
      </w:r>
      <w:r>
        <w:t xml:space="preserve"> 2017, Ali </w:t>
      </w:r>
      <w:r w:rsidRPr="004B5793">
        <w:rPr>
          <w:i/>
          <w:iCs/>
        </w:rPr>
        <w:t>et al.</w:t>
      </w:r>
      <w:r>
        <w:t xml:space="preserve"> 2016).</w:t>
      </w:r>
      <w:r w:rsidR="003C026A">
        <w:t xml:space="preserve"> </w:t>
      </w:r>
      <w:r>
        <w:t xml:space="preserve">Although the effects of pressure drop are generally dominant at the beginning of geothermal utilization, Im </w:t>
      </w:r>
      <w:r w:rsidRPr="004B5793">
        <w:rPr>
          <w:i/>
          <w:iCs/>
        </w:rPr>
        <w:t>et al</w:t>
      </w:r>
      <w:r>
        <w:t xml:space="preserve">. (2017) suggested that thermal contraction may become the main driver of deformation in geothermal reservoir, taking over poro-elastic compaction when steady state pressure conditions are reached after a few years of production (Mossop </w:t>
      </w:r>
      <w:r w:rsidR="004B5793">
        <w:t>and</w:t>
      </w:r>
      <w:r>
        <w:t xml:space="preserve"> Segall 1997). Thermal and poro-mechanical processes are however generally coupled in two-phase systems and can occur on various time scales. </w:t>
      </w:r>
    </w:p>
    <w:p w14:paraId="20BFCEA6" w14:textId="4261554D" w:rsidR="006224E5" w:rsidRDefault="006224E5" w:rsidP="006224E5">
      <w:r>
        <w:t xml:space="preserve">To better understand the processes responsible for the deformation at Reykjanes, Receveur </w:t>
      </w:r>
      <w:r w:rsidRPr="004B5793">
        <w:rPr>
          <w:i/>
          <w:iCs/>
        </w:rPr>
        <w:t>et al.</w:t>
      </w:r>
      <w:r>
        <w:t xml:space="preserve"> (2019) compared the inferred depth of the best fitting deformation source for the different time periods with geological, temperature and pressure profiles, together with an analysis of the production history of the reservoir. The authors suggested that the migration of the modeled source of deformation from 2.2 km depth in 2006-2009 to 1-1.4 km depth in 2009-2017 together with the change in both the subsidence pattern and the deformation rate since the end of 2008 was connected to the development of a steam zone in the uppermost part of the reservoir</w:t>
      </w:r>
      <w:r w:rsidR="004E3EFE">
        <w:t xml:space="preserve"> (between 600 and 1200 m depth)</w:t>
      </w:r>
      <w:r>
        <w:t>.</w:t>
      </w:r>
      <w:r w:rsidR="004E3EFE" w:rsidRPr="004E3EFE">
        <w:t xml:space="preserve"> The pattern of the decline in the rate of volume change of the best fitting sources indeed appeared to correlate well with the decrease in the rate of pressure drop measured at 1625 m b.s.l in the liquid dominated part of the reservoir until end of 2015 (from about -0.5 MPa/year in 2003-2009 to -0.1 MPa/year in 2009-2015). During the initial 2003-2009 period, both the shape of the best fitting deformation source (i.e. the ellipsoid) and the deformation pattern obtained from InSAR analysis seems to coincide well with the alignment of the NE-SW striking fissure swarm at Reykjanes. It was therefore suggested that the deformation was related to the compaction of deep basaltic rocks and dolerites in response to the large 3.0 MPa pressure drop and its diffusion in the central part of the reservoir along deep permeable NE-SW striking faults.</w:t>
      </w:r>
    </w:p>
    <w:p w14:paraId="7DFAD68A" w14:textId="29E221ED" w:rsidR="004E3EFE" w:rsidRDefault="004E3EFE" w:rsidP="006224E5">
      <w:r w:rsidRPr="004E3EFE">
        <w:t xml:space="preserve">In 2015, </w:t>
      </w:r>
      <w:r>
        <w:t xml:space="preserve">a </w:t>
      </w:r>
      <w:r w:rsidRPr="004E3EFE">
        <w:t>pressure decrease cumul</w:t>
      </w:r>
      <w:r>
        <w:t xml:space="preserve">ating </w:t>
      </w:r>
      <w:r w:rsidRPr="004E3EFE">
        <w:t xml:space="preserve">up to -3.8 MPa </w:t>
      </w:r>
      <w:r>
        <w:t xml:space="preserve">was measured </w:t>
      </w:r>
      <w:r w:rsidRPr="004E3EFE">
        <w:t>at 1625 m.b.s.l relative to 2005. Between 2015 and 2017, pressure however increased by about 0.15 MPa/yr at that depth in well RN-12, while a continued pressure decline at a rate up to -0.2 MPa/yr was measured at 925 m b.s.l. in the upper steam dominated part of the reservoir, resulting in an additional pressure drawdown of about -1.7 MPa between 2009 and 2017 when compared to the observations at 1625 m b.s.l</w:t>
      </w:r>
      <w:r>
        <w:t xml:space="preserve">. (Fig. </w:t>
      </w:r>
      <w:r w:rsidR="004B5793">
        <w:t>7</w:t>
      </w:r>
      <w:r>
        <w:t>)</w:t>
      </w:r>
      <w:r w:rsidRPr="004E3EFE">
        <w:t>. Moreover, despite no significant temperature change has been measured in the convective zone (below 1500 m depth) since production started, cooling at a</w:t>
      </w:r>
      <w:r>
        <w:t>n average</w:t>
      </w:r>
      <w:r w:rsidRPr="004E3EFE">
        <w:t xml:space="preserve"> rate of 4-5 °C/year had been suggested close to and within the steam cap in the 2009-2015 period, based on the monitored temperature in shallow wells RN-27 and RN-28 (Guðmundsdóttir 2016). The continued subsidence but at lower rate since 2009 was therefore attributed to processes within the 400 m thick steam zone</w:t>
      </w:r>
      <w:r>
        <w:t>, including</w:t>
      </w:r>
      <w:r w:rsidRPr="004E3EFE">
        <w:t xml:space="preserve"> compaction within the inferred shallow steam zone of higher compressibility (about one order of magnitude higher than in the liquid dominated part of the reservoir, as estimated in Receveur </w:t>
      </w:r>
      <w:r w:rsidRPr="004B5793">
        <w:rPr>
          <w:i/>
          <w:iCs/>
        </w:rPr>
        <w:t>et al</w:t>
      </w:r>
      <w:r w:rsidRPr="004E3EFE">
        <w:t>.</w:t>
      </w:r>
      <w:r w:rsidR="004B5793">
        <w:t xml:space="preserve">, </w:t>
      </w:r>
      <w:r w:rsidRPr="004E3EFE">
        <w:t>201</w:t>
      </w:r>
      <w:r>
        <w:t>9</w:t>
      </w:r>
      <w:r w:rsidRPr="004E3EFE">
        <w:t xml:space="preserve">) and thermal contraction of the reservoir </w:t>
      </w:r>
      <w:r>
        <w:t>rock</w:t>
      </w:r>
      <w:r w:rsidRPr="004E3EFE">
        <w:t xml:space="preserve">. The lateral extent of the modeled depressurized sources in 2015-2017 indicates that this steam cap covers a surface area of about 2 km², in accordance with the extent of the geothermal manifestation on surface (Palmason </w:t>
      </w:r>
      <w:r w:rsidRPr="004B5793">
        <w:rPr>
          <w:i/>
          <w:iCs/>
        </w:rPr>
        <w:t>et al.</w:t>
      </w:r>
      <w:r w:rsidRPr="004E3EFE">
        <w:t xml:space="preserve"> 1985).</w:t>
      </w:r>
    </w:p>
    <w:p w14:paraId="101B2F48" w14:textId="36027268" w:rsidR="004E3EFE" w:rsidRDefault="004E3EFE" w:rsidP="006224E5">
      <w:r>
        <w:rPr>
          <w:noProof/>
          <w:lang w:val="fr-FR" w:eastAsia="fr-FR"/>
        </w:rPr>
        <w:lastRenderedPageBreak/>
        <w:drawing>
          <wp:inline distT="0" distB="0" distL="0" distR="0" wp14:anchorId="3A6B4450" wp14:editId="4028879B">
            <wp:extent cx="2880360" cy="2159318"/>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85586" cy="2163236"/>
                    </a:xfrm>
                    <a:prstGeom prst="rect">
                      <a:avLst/>
                    </a:prstGeom>
                    <a:noFill/>
                    <a:ln>
                      <a:noFill/>
                    </a:ln>
                  </pic:spPr>
                </pic:pic>
              </a:graphicData>
            </a:graphic>
          </wp:inline>
        </w:drawing>
      </w:r>
      <w:r>
        <w:rPr>
          <w:noProof/>
          <w:lang w:val="fr-FR" w:eastAsia="fr-FR"/>
        </w:rPr>
        <w:drawing>
          <wp:inline distT="0" distB="0" distL="0" distR="0" wp14:anchorId="16EBC7F1" wp14:editId="6E6218F4">
            <wp:extent cx="2842260" cy="2130755"/>
            <wp:effectExtent l="0" t="0" r="0" b="317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68525" cy="2150445"/>
                    </a:xfrm>
                    <a:prstGeom prst="rect">
                      <a:avLst/>
                    </a:prstGeom>
                    <a:noFill/>
                    <a:ln>
                      <a:noFill/>
                    </a:ln>
                  </pic:spPr>
                </pic:pic>
              </a:graphicData>
            </a:graphic>
          </wp:inline>
        </w:drawing>
      </w:r>
    </w:p>
    <w:p w14:paraId="5972A486" w14:textId="29CF291A" w:rsidR="004E3EFE" w:rsidRDefault="004E3EFE" w:rsidP="00377669">
      <w:pPr>
        <w:spacing w:before="120" w:after="120"/>
        <w:jc w:val="center"/>
        <w:rPr>
          <w:b/>
        </w:rPr>
      </w:pPr>
      <w:r>
        <w:rPr>
          <w:b/>
        </w:rPr>
        <w:t>Figure 7</w:t>
      </w:r>
      <w:r w:rsidRPr="009455ED">
        <w:rPr>
          <w:b/>
        </w:rPr>
        <w:t>.</w:t>
      </w:r>
      <w:r>
        <w:rPr>
          <w:b/>
        </w:rPr>
        <w:t xml:space="preserve"> </w:t>
      </w:r>
      <w:r w:rsidRPr="004E3EFE">
        <w:rPr>
          <w:b/>
        </w:rPr>
        <w:t>Pressure and temperature monitoring in the production well RN-12 situated in the center of the well field and the observation well RN-16 situated at the periphery, at 16</w:t>
      </w:r>
      <w:r>
        <w:rPr>
          <w:b/>
        </w:rPr>
        <w:t>25</w:t>
      </w:r>
      <w:r w:rsidRPr="004E3EFE">
        <w:rPr>
          <w:b/>
        </w:rPr>
        <w:t xml:space="preserve"> m.b.s.l.</w:t>
      </w:r>
    </w:p>
    <w:p w14:paraId="53AC0E5E" w14:textId="53385EB9" w:rsidR="004E3EFE" w:rsidRDefault="004E3EFE" w:rsidP="004E3EFE">
      <w:r>
        <w:t xml:space="preserve">Since the beginning of 2018, a new pressure decline has been inferred at 1625 m.b.s.l, reaching -0.15 MPa/yr in well RN-16 and -0.32 MPa/yr in well RN-12 (Fig. </w:t>
      </w:r>
      <w:r w:rsidR="004B5793">
        <w:t>7</w:t>
      </w:r>
      <w:r>
        <w:t xml:space="preserve">). This new decline can be inferred to result from the </w:t>
      </w:r>
      <w:r w:rsidR="00DF437E">
        <w:t xml:space="preserve">significant </w:t>
      </w:r>
      <w:r>
        <w:t>increase in the net extraction rate, from 437 kg/s in 2016 to 722 kg/s in 2018, and partly explained by a decrease in reinjection rates from 146 kg/s in 2016 to 50 kg/s in 2017</w:t>
      </w:r>
      <w:r w:rsidR="00BB59EB">
        <w:t xml:space="preserve"> (Fig. </w:t>
      </w:r>
      <w:r w:rsidR="003C026A">
        <w:t>2</w:t>
      </w:r>
      <w:r w:rsidR="00BB59EB">
        <w:t>)</w:t>
      </w:r>
      <w:r>
        <w:t xml:space="preserve">. Values of pressure and temperature changes at 900 m.b.s.l are not available for the period 2017-2019. However, one suggests that the pressure decline measured at 1625 m.b.s.l might be favorable to the development of boiling conditions in the reservoir and to the vaporization of liquid geothermal fluid. Such conditions were indeed already observed during the initial 2-3 years of geothermal utilization at Reykjanes, leading to the development of the steam zone. We can thus expect similar processes during the period 2018-2019. After a reduction of steam recharge and/or the condensation of steam during the period 2015-2017 linked to </w:t>
      </w:r>
      <w:bookmarkStart w:id="3" w:name="_GoBack"/>
      <w:bookmarkEnd w:id="3"/>
      <w:r>
        <w:t>both the increase in the extraction of steam directly from the steam zone in 2009-2016 and the increase in reinjection rate until February 2017, changes in the production strategy would favor the recovery of steam from the end of 2017. The hypothesis of an enhanced steam recharge in the steam zone is moreover supported by the increase in the mass extraction rates for the shallow wells in 2018, especially for RN-28 that reaches its highest steam mass withdrawal of about 0.7 M</w:t>
      </w:r>
      <w:r w:rsidR="00BB59EB">
        <w:t xml:space="preserve">illion tons </w:t>
      </w:r>
      <w:r>
        <w:t>since 2015.</w:t>
      </w:r>
    </w:p>
    <w:p w14:paraId="41B98974" w14:textId="3496CB08" w:rsidR="004E3EFE" w:rsidRDefault="004E3EFE" w:rsidP="004E3EFE">
      <w:commentRangeStart w:id="4"/>
      <w:r>
        <w:t xml:space="preserve">The new increase in the rate of pressure decline in the reservoir seems to be in accordance with the increase in the LOS, near-vertical and near-east displacement rates observed in 2018-2019. However, those are minor and might not reflect properly the pressure changes occurring at depth, especially considering the increased uncertainty in the 2018-2019 InSAR data. Moreover, no significant changes in the characteristics of the tested modeling sources have been detected throughout the 2015-2019 time period. We suggest that the lack of consistency between the pressure decline observed in 2018-2019 at 1.6 km depth and the shallow depth of the best-fitting deforming source (&lt; 1.3 km depth) might be due to a potential delay before the effects of pressure decline at depth reach the surface. A combination of high depth for the actual deformation source, the short period spanned since the pressure started to drop and the higher noise in 2018-2019 interferograms would contribute to an underestimation of the 2018-2019 velocities and avoid precise estimates of the characteristics of the best-fitting deforming sources. Based on our overall results for the 2015-2019, we therefore conclude that deformation at Reykjanes during this period is linked to processes within the steam zone, as described in Receveur </w:t>
      </w:r>
      <w:r w:rsidRPr="003C026A">
        <w:rPr>
          <w:i/>
          <w:iCs/>
        </w:rPr>
        <w:t>et al.</w:t>
      </w:r>
      <w:r>
        <w:t xml:space="preserve"> (2019). Some residuals elongated in the NE-SW direction in the models however suggest that all the deformation cannot be totally explained by the inferred shallow source and that NE-SW faults of the fissure swarm have some influence.</w:t>
      </w:r>
      <w:commentRangeEnd w:id="4"/>
      <w:r w:rsidR="00D10633">
        <w:rPr>
          <w:rStyle w:val="Marquedecommentaire"/>
        </w:rPr>
        <w:commentReference w:id="4"/>
      </w:r>
    </w:p>
    <w:p w14:paraId="123C9E75" w14:textId="19F5869A" w:rsidR="00FC5A83" w:rsidRPr="0080221B" w:rsidRDefault="00FC5A83" w:rsidP="00FC5A83">
      <w:pPr>
        <w:pStyle w:val="Titre1"/>
      </w:pPr>
      <w:r>
        <w:t>4</w:t>
      </w:r>
      <w:r w:rsidRPr="0080221B">
        <w:t xml:space="preserve">. </w:t>
      </w:r>
      <w:r>
        <w:t>CONCLUSION</w:t>
      </w:r>
    </w:p>
    <w:p w14:paraId="79E20CB3" w14:textId="46D2350C" w:rsidR="00FC5A83" w:rsidRDefault="00FC5A83" w:rsidP="00FC5A83">
      <w:r>
        <w:t xml:space="preserve">Ground deformation at the Reykjanes geothermal area during the 2015-2019 has been constrained by interferometric analysis of Sentinel-1A and 1B radar images. LOS changes average to about 22 mm/yr in the satellite LOS in the selected area of maximum deformation in both ascending and descending satellite tracks. When results from the two tracks are combined, the observations reveal a subsidence bowl centered on the well field together with a horizontal contraction toward the center of the deforming area, as observed since 2009. In the initial years of production, the wider deformation at Reykjanes suggested that the initial high pressure drop </w:t>
      </w:r>
      <w:r w:rsidR="00C83B41">
        <w:t xml:space="preserve">measured between 2006 and 2008 </w:t>
      </w:r>
      <w:r>
        <w:t>in the geothermal system influenced a wider volume, bracketed by the boundaries of the Reykjanes fissure swar</w:t>
      </w:r>
      <w:r w:rsidR="00C83B41">
        <w:t xml:space="preserve">m, </w:t>
      </w:r>
      <w:r>
        <w:t xml:space="preserve">elongated in the same manner as the displacement signal. In recent years, less crustal volume was responsible for the observed changes, attributed to a change in the deformation mechanisms. Between 2006 and 2009, deformation was indeed explained by the compaction of deep reservoir rocks favored by pressure diffusion along the NE-SW faults, while deformation between 2009 and 2017 was attributed to combined poro- and thermo-elactic processes within a steam cap located in the upper part of the reservoir. </w:t>
      </w:r>
    </w:p>
    <w:p w14:paraId="1458AEB7" w14:textId="17F7B3FF" w:rsidR="00FC5A83" w:rsidRDefault="00FC5A83" w:rsidP="00FC5A83">
      <w:r>
        <w:t>Individual time-series analys</w:t>
      </w:r>
      <w:r w:rsidR="00C83B41">
        <w:t>e</w:t>
      </w:r>
      <w:r>
        <w:t xml:space="preserve">s during the periods 2015-2017 and 2018-2019 indicate </w:t>
      </w:r>
      <w:r w:rsidR="007461BE">
        <w:t>an</w:t>
      </w:r>
      <w:r>
        <w:t xml:space="preserve"> increase in the LOS </w:t>
      </w:r>
      <w:r w:rsidR="007461BE">
        <w:t xml:space="preserve">deformation </w:t>
      </w:r>
      <w:r>
        <w:t>rates during the latter period. In 2018-2019, near-vertical velocities reach -27 mm/yr in the center of the geothermal field together with contraction toward the area of maximum subsidence at a rate of about 9 mm/yr. However, the rate of volume change of the</w:t>
      </w:r>
      <w:r w:rsidR="00BB59EB">
        <w:t xml:space="preserve"> best fitting </w:t>
      </w:r>
      <w:r>
        <w:t xml:space="preserve">penny shaped crack </w:t>
      </w:r>
      <w:r w:rsidR="00BB59EB">
        <w:t xml:space="preserve">and </w:t>
      </w:r>
      <w:r w:rsidR="00C83B41">
        <w:t>O</w:t>
      </w:r>
      <w:r w:rsidR="00BB59EB">
        <w:t xml:space="preserve">kada sill </w:t>
      </w:r>
      <w:r>
        <w:t xml:space="preserve">modeling source </w:t>
      </w:r>
      <w:r w:rsidR="00C83B41">
        <w:t xml:space="preserve">tested in this study </w:t>
      </w:r>
      <w:r>
        <w:t>appears to be constant throughout the 2015-2019 period</w:t>
      </w:r>
      <w:r w:rsidR="00C83B41">
        <w:t xml:space="preserve">. Moreover, their relatively shallow depth </w:t>
      </w:r>
      <w:r>
        <w:t>(about 1.2 km)</w:t>
      </w:r>
      <w:r w:rsidR="00C83B41">
        <w:t xml:space="preserve"> </w:t>
      </w:r>
      <w:r>
        <w:t xml:space="preserve">does not reflect </w:t>
      </w:r>
      <w:r w:rsidR="00C83B41">
        <w:t xml:space="preserve">the new </w:t>
      </w:r>
      <w:r>
        <w:t>pressure d</w:t>
      </w:r>
      <w:r w:rsidR="00C83B41">
        <w:t>ecline observed since 2018</w:t>
      </w:r>
      <w:r>
        <w:t xml:space="preserve"> in the deep part of the reservoir</w:t>
      </w:r>
      <w:r w:rsidR="00C83B41">
        <w:t xml:space="preserve"> as a result of a new</w:t>
      </w:r>
      <w:r>
        <w:t xml:space="preserve"> increase in the net extraction rate</w:t>
      </w:r>
      <w:r w:rsidR="00C83B41">
        <w:t>.</w:t>
      </w:r>
      <w:r>
        <w:t xml:space="preserve"> This is suggested to be due to delays before the effects of pressure decline </w:t>
      </w:r>
      <w:r w:rsidR="00C83B41">
        <w:t xml:space="preserve">at depth </w:t>
      </w:r>
      <w:r>
        <w:t>reach the surface</w:t>
      </w:r>
      <w:r w:rsidR="00C83B41">
        <w:t xml:space="preserve"> and be detected by InSAR data at a significant confidence level. More time is therefore required to validate this hypothesis and characterize the effects of the new increase in production. </w:t>
      </w:r>
    </w:p>
    <w:p w14:paraId="2F8543D6" w14:textId="44273434" w:rsidR="004A109A" w:rsidRDefault="004A109A">
      <w:pPr>
        <w:pStyle w:val="Titre1"/>
      </w:pPr>
      <w:r>
        <w:lastRenderedPageBreak/>
        <w:t xml:space="preserve">References </w:t>
      </w:r>
    </w:p>
    <w:p w14:paraId="380D6FC8" w14:textId="293B2143" w:rsidR="00562CCD" w:rsidRDefault="00562CCD" w:rsidP="00562CCD">
      <w:pPr>
        <w:pStyle w:val="Reference"/>
      </w:pPr>
      <w:r>
        <w:t>Ali, S.T., Akerley, J., Baluyut, E.C., Cardiff, M., Devatzes, N.C., Feigl, K.L, Foxall, W., Fratta, D., Mellors, R.J., Spielman, P., Wang, H.F., and Zemach, E.: Time-series analysis of surface deformation at Bradys Hot Springs geothermal field (Nevada) using interferometric synthetic aperture radar,</w:t>
      </w:r>
      <w:r w:rsidRPr="00562CCD">
        <w:rPr>
          <w:i/>
          <w:iCs/>
        </w:rPr>
        <w:t xml:space="preserve"> Geothermics</w:t>
      </w:r>
      <w:r>
        <w:t xml:space="preserve">, </w:t>
      </w:r>
      <w:r w:rsidRPr="00562CCD">
        <w:rPr>
          <w:b/>
          <w:bCs/>
        </w:rPr>
        <w:t>61</w:t>
      </w:r>
      <w:r>
        <w:t>, (2016), 114-120.</w:t>
      </w:r>
    </w:p>
    <w:p w14:paraId="76861C93" w14:textId="2F71D654" w:rsidR="00562CCD" w:rsidRDefault="00562CCD" w:rsidP="00562CCD">
      <w:pPr>
        <w:pStyle w:val="Reference"/>
      </w:pPr>
      <w:r>
        <w:t>Bagnardi, M., and Hooper, A.: 2017. Geodetic Bayesian Inversion Software (GBIS, ver. 1.0), Centre for Observation and Modelling of Earthquakes, Volcanoes and Tectonics (COMET), University of Leeds, England (2017). Available at: http://comet.nerc.ac.uk/gbis/, last accessed 1 July 2019.</w:t>
      </w:r>
    </w:p>
    <w:p w14:paraId="12033A34" w14:textId="1B3B98CD" w:rsidR="00562CCD" w:rsidRDefault="00562CCD" w:rsidP="00562CCD">
      <w:pPr>
        <w:pStyle w:val="Reference"/>
      </w:pPr>
      <w:r>
        <w:t xml:space="preserve">Bjornsson, S., Arnorsson, S., and Tomasson, J.: Exploration of the Reykjanes thermal brine area, Iceland, </w:t>
      </w:r>
      <w:r w:rsidRPr="00562CCD">
        <w:rPr>
          <w:i/>
          <w:iCs/>
        </w:rPr>
        <w:t>Geothermics</w:t>
      </w:r>
      <w:r>
        <w:t xml:space="preserve">, </w:t>
      </w:r>
      <w:r w:rsidRPr="00562CCD">
        <w:rPr>
          <w:b/>
          <w:bCs/>
        </w:rPr>
        <w:t>2</w:t>
      </w:r>
      <w:r>
        <w:t>(2), (1970), 1640-1650.</w:t>
      </w:r>
    </w:p>
    <w:p w14:paraId="20DC87AD" w14:textId="4973B935" w:rsidR="00562CCD" w:rsidRDefault="00562CCD" w:rsidP="00562CCD">
      <w:pPr>
        <w:pStyle w:val="Reference"/>
      </w:pPr>
      <w:r>
        <w:t xml:space="preserve">Clifton, A. and Schlische, R.W.: Fracture populations on the Reykjanes Peninsula, Iceland: Comparison with experimental clay models of oblique rifting, </w:t>
      </w:r>
      <w:r w:rsidRPr="00562CCD">
        <w:rPr>
          <w:i/>
          <w:iCs/>
        </w:rPr>
        <w:t>J. geophys. Res</w:t>
      </w:r>
      <w:r>
        <w:t xml:space="preserve">., (2003), </w:t>
      </w:r>
      <w:r w:rsidRPr="00562CCD">
        <w:rPr>
          <w:b/>
          <w:bCs/>
        </w:rPr>
        <w:t>108</w:t>
      </w:r>
      <w:r>
        <w:t>(B2), 2074, pp.17, doi:10.1029/2001JB000635</w:t>
      </w:r>
    </w:p>
    <w:p w14:paraId="474DC6D2" w14:textId="0F62EFDF" w:rsidR="00562CCD" w:rsidRDefault="00562CCD" w:rsidP="00562CCD">
      <w:pPr>
        <w:pStyle w:val="Reference"/>
      </w:pPr>
      <w:r>
        <w:t xml:space="preserve">Drouin, V., Sigmundsson, F., Verhagen, S., Ofeigsson, B.G., Spaans, K., and Hreinsdottir, S.: Deformation at Krafla and Bjarnaflag geothermal areas, Northern Vocanic Zone of Iceland, 1993-2003, </w:t>
      </w:r>
      <w:r w:rsidRPr="00562CCD">
        <w:rPr>
          <w:i/>
          <w:iCs/>
        </w:rPr>
        <w:t>J. Volcanol. Geotherm. Res</w:t>
      </w:r>
      <w:r>
        <w:t>., (2017),</w:t>
      </w:r>
      <w:r w:rsidRPr="00562CCD">
        <w:rPr>
          <w:b/>
          <w:bCs/>
        </w:rPr>
        <w:t xml:space="preserve"> 344,</w:t>
      </w:r>
      <w:r>
        <w:t xml:space="preserve"> 92-105.</w:t>
      </w:r>
    </w:p>
    <w:p w14:paraId="0DD1515D" w14:textId="48A60D1D" w:rsidR="00562CCD" w:rsidRDefault="00562CCD" w:rsidP="00562CCD">
      <w:pPr>
        <w:pStyle w:val="Reference"/>
      </w:pPr>
      <w:r>
        <w:t xml:space="preserve">Fialko,Y., Khazan,Y., and Simons,M.: Deformation due to a pressurized horizontal circular crack in an elastic half-space, with applications to volcano geodesy, </w:t>
      </w:r>
      <w:r w:rsidRPr="00562CCD">
        <w:rPr>
          <w:i/>
          <w:iCs/>
        </w:rPr>
        <w:t>Geophys. J. Int</w:t>
      </w:r>
      <w:r>
        <w:t xml:space="preserve">., (2001), </w:t>
      </w:r>
      <w:r w:rsidRPr="00562CCD">
        <w:rPr>
          <w:b/>
          <w:bCs/>
        </w:rPr>
        <w:t>146</w:t>
      </w:r>
      <w:r>
        <w:t>, 181–190.</w:t>
      </w:r>
    </w:p>
    <w:p w14:paraId="322B25EB" w14:textId="0FB47C9B" w:rsidR="00562CCD" w:rsidRDefault="00562CCD" w:rsidP="00562CCD">
      <w:pPr>
        <w:pStyle w:val="Reference"/>
      </w:pPr>
      <w:r>
        <w:t xml:space="preserve">Franzson, H., Thordarson, S., Bjornsson, G., Gudlaugsson, S., Richter, B., Friðleifsson, G.Ó., and Thorhallsson, S.: Reykjanes high-temperature field, SW Iceland. Geology and hydrothermal alteration of well RN-10, </w:t>
      </w:r>
      <w:r w:rsidRPr="00562CCD">
        <w:rPr>
          <w:i/>
          <w:iCs/>
        </w:rPr>
        <w:t>Proceedings</w:t>
      </w:r>
      <w:r>
        <w:t>, Twenty-Seventh workshop on geothermal reservoir engineering, Stanford University, Stanford, California (2002)</w:t>
      </w:r>
      <w:r w:rsidR="006F5A0F">
        <w:t>.</w:t>
      </w:r>
    </w:p>
    <w:p w14:paraId="3C5A66A3" w14:textId="387D6430" w:rsidR="00562CCD" w:rsidRDefault="00562CCD" w:rsidP="00562CCD">
      <w:pPr>
        <w:pStyle w:val="Reference"/>
      </w:pPr>
      <w:r>
        <w:t>Franzson, H.</w:t>
      </w:r>
      <w:r w:rsidR="006F5A0F">
        <w:t xml:space="preserve">: </w:t>
      </w:r>
      <w:r>
        <w:t>The high temperature system at Reykjanes, Iceland GeoSurvey report, ISOR-2004/012,</w:t>
      </w:r>
      <w:r w:rsidR="006F5A0F">
        <w:t xml:space="preserve"> (2004),</w:t>
      </w:r>
      <w:r>
        <w:t xml:space="preserve"> pp. 68 (in Icelandic).</w:t>
      </w:r>
    </w:p>
    <w:p w14:paraId="732052E1" w14:textId="7C739531" w:rsidR="00562CCD" w:rsidRDefault="00562CCD" w:rsidP="00562CCD">
      <w:pPr>
        <w:pStyle w:val="Reference"/>
      </w:pPr>
      <w:r>
        <w:t>Friðleifsson, G.Ó.</w:t>
      </w:r>
      <w:r w:rsidR="006F5A0F">
        <w:t>, and</w:t>
      </w:r>
      <w:r>
        <w:t xml:space="preserve"> Richter, B</w:t>
      </w:r>
      <w:r w:rsidR="006F5A0F">
        <w:t>.:</w:t>
      </w:r>
      <w:r>
        <w:t xml:space="preserve"> The Geological Significance of Two IDDP-ICDP Spot Cores from the Reykjanes Geothermal Field, Iceland</w:t>
      </w:r>
      <w:r w:rsidR="006F5A0F">
        <w:t xml:space="preserve">, </w:t>
      </w:r>
      <w:r w:rsidRPr="006F5A0F">
        <w:rPr>
          <w:i/>
          <w:iCs/>
        </w:rPr>
        <w:t>Proceedings</w:t>
      </w:r>
      <w:r w:rsidR="006F5A0F">
        <w:t>,</w:t>
      </w:r>
      <w:r>
        <w:t xml:space="preserve"> World Geothermal Congress, Bali, Indonesia</w:t>
      </w:r>
      <w:r w:rsidR="006F5A0F">
        <w:t xml:space="preserve"> (</w:t>
      </w:r>
      <w:r>
        <w:t>2010</w:t>
      </w:r>
      <w:r w:rsidR="006F5A0F">
        <w:t>). Als</w:t>
      </w:r>
      <w:r>
        <w:t xml:space="preserve">o available at: www.iddp.is. </w:t>
      </w:r>
    </w:p>
    <w:p w14:paraId="3A186F82" w14:textId="617D9646" w:rsidR="00562CCD" w:rsidRDefault="00562CCD" w:rsidP="00562CCD">
      <w:pPr>
        <w:pStyle w:val="Reference"/>
      </w:pPr>
      <w:r>
        <w:t>Friðleifsson, G.Ó., Sigurdsson, Ó., Thorbjörnsson, D., Karlsdottir, R.,</w:t>
      </w:r>
      <w:r w:rsidR="006F5A0F">
        <w:t xml:space="preserve"> and</w:t>
      </w:r>
      <w:r>
        <w:t xml:space="preserve"> Gilason, Th</w:t>
      </w:r>
      <w:r w:rsidR="006F5A0F">
        <w:t>.:</w:t>
      </w:r>
      <w:r>
        <w:t xml:space="preserve"> Preparation for drilling well IDDP-2 at Reykjanes, </w:t>
      </w:r>
      <w:r w:rsidRPr="006F5A0F">
        <w:rPr>
          <w:i/>
          <w:iCs/>
        </w:rPr>
        <w:t>Geothermics,</w:t>
      </w:r>
      <w:r>
        <w:t xml:space="preserve"> </w:t>
      </w:r>
      <w:r w:rsidR="006F5A0F">
        <w:t xml:space="preserve">(2014), </w:t>
      </w:r>
      <w:r w:rsidRPr="006F5A0F">
        <w:rPr>
          <w:b/>
          <w:bCs/>
        </w:rPr>
        <w:t>49</w:t>
      </w:r>
      <w:r>
        <w:t>, 119-126.</w:t>
      </w:r>
    </w:p>
    <w:p w14:paraId="567AAC1C" w14:textId="7EE6FDE2" w:rsidR="00562CCD" w:rsidRDefault="00562CCD" w:rsidP="00562CCD">
      <w:pPr>
        <w:pStyle w:val="Reference"/>
      </w:pPr>
      <w:r>
        <w:t xml:space="preserve">Friðleifsson, G.O., Elders, W.A., Zierenberg, R.A., Fowler, A.P.G., Weisenberger, T.B., Mesfin, K.G., Sigurdsson, O., Albertsson, A.L., Níelsson, S., Einarsson, G., Óskarsson, F., Guðnason, E.A., Tulinius, H., Hokstad, K., Jóhannesson, Th., Benoit; G., Nono, F., Loggia, D.,  Parat, F., Cichy, S.B., Escobedo, D., </w:t>
      </w:r>
      <w:r w:rsidR="006F5A0F">
        <w:t xml:space="preserve">and </w:t>
      </w:r>
      <w:r>
        <w:t>Mainprice, D.</w:t>
      </w:r>
      <w:r w:rsidR="006F5A0F">
        <w:t xml:space="preserve">: </w:t>
      </w:r>
      <w:r>
        <w:t xml:space="preserve">The Iceland Deep Drilling Project at Reykjanes: Drilling into the root zone of an analog of a black smoker, </w:t>
      </w:r>
      <w:r w:rsidRPr="006F5A0F">
        <w:rPr>
          <w:i/>
          <w:iCs/>
        </w:rPr>
        <w:t>J. Volcanol. Geotherm. Res</w:t>
      </w:r>
      <w:r>
        <w:t>.,</w:t>
      </w:r>
      <w:r w:rsidR="006F5A0F">
        <w:t xml:space="preserve"> (2018),</w:t>
      </w:r>
      <w:r>
        <w:t xml:space="preserve"> pp. 19.</w:t>
      </w:r>
    </w:p>
    <w:p w14:paraId="3B299EDD" w14:textId="5634EFF3" w:rsidR="00562CCD" w:rsidRDefault="00562CCD" w:rsidP="00562CCD">
      <w:pPr>
        <w:pStyle w:val="Reference"/>
      </w:pPr>
      <w:r>
        <w:t>Fridriksson, T., Oladottir, A.A., Jonsson, P.,</w:t>
      </w:r>
      <w:r w:rsidR="006F5A0F">
        <w:t xml:space="preserve"> and</w:t>
      </w:r>
      <w:r>
        <w:t xml:space="preserve"> Eyjolfsdottir</w:t>
      </w:r>
      <w:r w:rsidR="006F5A0F">
        <w:t xml:space="preserve">, E.: </w:t>
      </w:r>
      <w:r>
        <w:t xml:space="preserve">The response of the Reykjanes geothermal system to 100MWe Power production: fluid chemistry and surface activity, </w:t>
      </w:r>
      <w:r w:rsidRPr="006F5A0F">
        <w:rPr>
          <w:i/>
          <w:iCs/>
        </w:rPr>
        <w:t>Proceedings</w:t>
      </w:r>
      <w:r w:rsidR="006F5A0F">
        <w:rPr>
          <w:i/>
          <w:iCs/>
        </w:rPr>
        <w:t>,</w:t>
      </w:r>
      <w:r w:rsidRPr="006F5A0F">
        <w:rPr>
          <w:i/>
          <w:iCs/>
        </w:rPr>
        <w:t xml:space="preserve"> </w:t>
      </w:r>
      <w:r>
        <w:t xml:space="preserve">World Geothermal Congress, Bali, </w:t>
      </w:r>
      <w:r w:rsidR="006F5A0F">
        <w:t>Indonesia (</w:t>
      </w:r>
      <w:r>
        <w:t>2010</w:t>
      </w:r>
      <w:r w:rsidR="006F5A0F">
        <w:t>)</w:t>
      </w:r>
      <w:r>
        <w:t>.</w:t>
      </w:r>
    </w:p>
    <w:p w14:paraId="46C06551" w14:textId="49127031" w:rsidR="00562CCD" w:rsidRDefault="00562CCD" w:rsidP="00562CCD">
      <w:pPr>
        <w:pStyle w:val="Reference"/>
      </w:pPr>
      <w:r>
        <w:t xml:space="preserve">Grant, M.A. </w:t>
      </w:r>
      <w:r w:rsidR="006F5A0F">
        <w:t>and</w:t>
      </w:r>
      <w:r>
        <w:t xml:space="preserve"> Bixley, P.F.</w:t>
      </w:r>
      <w:r w:rsidR="006F5A0F">
        <w:t xml:space="preserve">: </w:t>
      </w:r>
      <w:r>
        <w:t>Geothermal reservoir engineering, 2nd edn., Academic Press, Burlington, USA</w:t>
      </w:r>
      <w:r w:rsidR="006F5A0F">
        <w:t xml:space="preserve"> (2011), pp. 378</w:t>
      </w:r>
      <w:r>
        <w:t xml:space="preserve">, ISBN: 978012383881. </w:t>
      </w:r>
    </w:p>
    <w:p w14:paraId="5DFBB6E1" w14:textId="737F3ACB" w:rsidR="00562CCD" w:rsidRDefault="00562CCD" w:rsidP="00562CCD">
      <w:pPr>
        <w:pStyle w:val="Reference"/>
      </w:pPr>
      <w:r>
        <w:t>Guðmundsdóttir, V.</w:t>
      </w:r>
      <w:r w:rsidR="006F5A0F">
        <w:t xml:space="preserve">: </w:t>
      </w:r>
      <w:r>
        <w:t xml:space="preserve">Svartsengi-Reykjanes. Reservoir Temperature and Pressure Monitoring, Iceland GeoSurvey report for HS-Orka, ÍSOR-2016/032 </w:t>
      </w:r>
      <w:r w:rsidR="006F5A0F">
        <w:t xml:space="preserve">(2016), </w:t>
      </w:r>
      <w:r>
        <w:t>pp. 85 (Lokuð skýrsla).</w:t>
      </w:r>
    </w:p>
    <w:p w14:paraId="1CA3C981" w14:textId="795DB414" w:rsidR="00562CCD" w:rsidRDefault="00562CCD" w:rsidP="00562CCD">
      <w:pPr>
        <w:pStyle w:val="Reference"/>
      </w:pPr>
      <w:r>
        <w:t xml:space="preserve">Guðnason, E.A., Arnaldsson, A., Axelsson, G., Berthet, J.C., Hallsorsdottir, S., </w:t>
      </w:r>
      <w:r w:rsidR="006F5A0F">
        <w:t xml:space="preserve">and </w:t>
      </w:r>
      <w:r>
        <w:t>Magnusson, I., T.</w:t>
      </w:r>
      <w:r w:rsidR="006F5A0F">
        <w:t>:</w:t>
      </w:r>
      <w:r>
        <w:t xml:space="preserve"> Analysis and Modeling of Gravity Changes in the Reykjanes Geothermal System in Iceland</w:t>
      </w:r>
      <w:r w:rsidR="006F5A0F">
        <w:t xml:space="preserve"> d</w:t>
      </w:r>
      <w:r>
        <w:t xml:space="preserve">uring 2004-2010, </w:t>
      </w:r>
      <w:r w:rsidRPr="006F5A0F">
        <w:rPr>
          <w:i/>
          <w:iCs/>
        </w:rPr>
        <w:t>Proceedings</w:t>
      </w:r>
      <w:r w:rsidR="006F5A0F">
        <w:t>,</w:t>
      </w:r>
      <w:r>
        <w:t xml:space="preserve"> World Geothermal Congress, Melbourne, Australia</w:t>
      </w:r>
      <w:r w:rsidR="006F5A0F">
        <w:t xml:space="preserve"> (2015).</w:t>
      </w:r>
    </w:p>
    <w:p w14:paraId="527625B1" w14:textId="591A8BC8" w:rsidR="00562CCD" w:rsidRDefault="00562CCD" w:rsidP="00562CCD">
      <w:pPr>
        <w:pStyle w:val="Reference"/>
      </w:pPr>
      <w:r>
        <w:t xml:space="preserve">Hjartarson, A. </w:t>
      </w:r>
      <w:r w:rsidR="006F5A0F">
        <w:t xml:space="preserve">and </w:t>
      </w:r>
      <w:r>
        <w:t>Saemundsson, K.</w:t>
      </w:r>
      <w:r w:rsidR="006F5A0F">
        <w:t>:</w:t>
      </w:r>
      <w:r>
        <w:t xml:space="preserve"> Geological Map of Iceland. Bedrock, 1:600 000. Iceland GeoSurvey, Reykjavik, Iceland</w:t>
      </w:r>
      <w:r w:rsidR="006F5A0F">
        <w:t xml:space="preserve"> (2014)</w:t>
      </w:r>
      <w:r>
        <w:t>.</w:t>
      </w:r>
    </w:p>
    <w:p w14:paraId="1990CA40" w14:textId="7FA27AEE" w:rsidR="00562CCD" w:rsidRDefault="00562CCD" w:rsidP="00562CCD">
      <w:pPr>
        <w:pStyle w:val="Reference"/>
      </w:pPr>
      <w:r>
        <w:t xml:space="preserve">Hooper, A., Segall, P., </w:t>
      </w:r>
      <w:r w:rsidR="006F5A0F">
        <w:t xml:space="preserve">and </w:t>
      </w:r>
      <w:r>
        <w:t>Zebker, H.</w:t>
      </w:r>
      <w:r w:rsidR="006F5A0F">
        <w:t>:</w:t>
      </w:r>
      <w:r>
        <w:t xml:space="preserve"> Persistent scatterer interferometric synthetic aperture radar for crustal deformation analysis, with application to Volcán Alcedo, Galápagos</w:t>
      </w:r>
      <w:r w:rsidR="006F5A0F">
        <w:t>,</w:t>
      </w:r>
      <w:r>
        <w:t xml:space="preserve"> </w:t>
      </w:r>
      <w:r w:rsidRPr="006F5A0F">
        <w:rPr>
          <w:i/>
          <w:iCs/>
        </w:rPr>
        <w:t>J. Geophys. Res. Solid Earth</w:t>
      </w:r>
      <w:r w:rsidR="006F5A0F">
        <w:t>, (2007),</w:t>
      </w:r>
      <w:r>
        <w:t xml:space="preserve"> </w:t>
      </w:r>
      <w:r w:rsidRPr="006F5A0F">
        <w:rPr>
          <w:b/>
          <w:bCs/>
        </w:rPr>
        <w:t>112</w:t>
      </w:r>
      <w:r>
        <w:t>(B7).</w:t>
      </w:r>
    </w:p>
    <w:p w14:paraId="62ABAFA5" w14:textId="4D98B103" w:rsidR="00562CCD" w:rsidRDefault="00562CCD" w:rsidP="00562CCD">
      <w:pPr>
        <w:pStyle w:val="Reference"/>
      </w:pPr>
      <w:r>
        <w:t xml:space="preserve">Hreinsdottir, S., </w:t>
      </w:r>
      <w:r w:rsidR="006F5A0F">
        <w:t xml:space="preserve">and </w:t>
      </w:r>
      <w:r>
        <w:t>Einarsson, P.</w:t>
      </w:r>
      <w:r w:rsidR="006F5A0F">
        <w:t xml:space="preserve">: </w:t>
      </w:r>
      <w:r>
        <w:t xml:space="preserve">Crustal deformation at the oblique spreading Reykjanes Peninsula, SW Iceland: GPS measurements from 1993 to 1998, </w:t>
      </w:r>
      <w:r w:rsidRPr="006F5A0F">
        <w:rPr>
          <w:i/>
          <w:iCs/>
        </w:rPr>
        <w:t>J. geophys. Res</w:t>
      </w:r>
      <w:r>
        <w:t>.,</w:t>
      </w:r>
      <w:r w:rsidR="006F5A0F">
        <w:t xml:space="preserve"> (2001),</w:t>
      </w:r>
      <w:r>
        <w:t xml:space="preserve"> </w:t>
      </w:r>
      <w:r w:rsidRPr="006F5A0F">
        <w:rPr>
          <w:b/>
          <w:bCs/>
        </w:rPr>
        <w:t>106</w:t>
      </w:r>
      <w:r>
        <w:t xml:space="preserve">(B7), 803-816. </w:t>
      </w:r>
    </w:p>
    <w:p w14:paraId="6F7E4832" w14:textId="70839ADF" w:rsidR="00562CCD" w:rsidRDefault="00562CCD" w:rsidP="00562CCD">
      <w:pPr>
        <w:pStyle w:val="Reference"/>
      </w:pPr>
      <w:r>
        <w:t xml:space="preserve">Im, K., Elsworth, D., Guglielmi, Y., </w:t>
      </w:r>
      <w:r w:rsidR="006F5A0F">
        <w:t xml:space="preserve">and </w:t>
      </w:r>
      <w:r>
        <w:t>Mattioli, G.S.</w:t>
      </w:r>
      <w:r w:rsidR="006F5A0F">
        <w:t xml:space="preserve">: </w:t>
      </w:r>
      <w:r>
        <w:t>Geodetic imaging of thermal deformation in geothermal reservoirs</w:t>
      </w:r>
      <w:r w:rsidR="006F5A0F">
        <w:t xml:space="preserve">: </w:t>
      </w:r>
      <w:r>
        <w:t xml:space="preserve">production, depletion and fault reactivation, </w:t>
      </w:r>
      <w:r w:rsidRPr="006F5A0F">
        <w:rPr>
          <w:i/>
          <w:iCs/>
        </w:rPr>
        <w:t>J. Volcanol. Geotherm. Res</w:t>
      </w:r>
      <w:r>
        <w:t xml:space="preserve">., </w:t>
      </w:r>
      <w:r w:rsidR="006F5A0F">
        <w:t xml:space="preserve">(2017), </w:t>
      </w:r>
      <w:r w:rsidRPr="006F5A0F">
        <w:rPr>
          <w:b/>
          <w:bCs/>
        </w:rPr>
        <w:t>338</w:t>
      </w:r>
      <w:r>
        <w:t xml:space="preserve">, 79-91. </w:t>
      </w:r>
    </w:p>
    <w:p w14:paraId="5AA49EA6" w14:textId="4CE6ED6E" w:rsidR="00562CCD" w:rsidRDefault="00562CCD" w:rsidP="00562CCD">
      <w:pPr>
        <w:pStyle w:val="Reference"/>
      </w:pPr>
      <w:r>
        <w:t xml:space="preserve">Johannesson, H. </w:t>
      </w:r>
      <w:r w:rsidR="006F5A0F">
        <w:t>and</w:t>
      </w:r>
      <w:r>
        <w:t xml:space="preserve"> Saemundsson K.</w:t>
      </w:r>
      <w:r w:rsidR="006F5A0F">
        <w:t>:</w:t>
      </w:r>
      <w:r>
        <w:t xml:space="preserve"> Geological Map of Iceland, 1:500 000. Tectonics., 1st edn., Icelandic Institute of Natural History, Reykjavik, Iceland</w:t>
      </w:r>
      <w:r w:rsidR="006F5A0F">
        <w:t xml:space="preserve"> (1998)</w:t>
      </w:r>
      <w:r>
        <w:t>.</w:t>
      </w:r>
    </w:p>
    <w:p w14:paraId="33230017" w14:textId="28302F3D" w:rsidR="006F5A0F" w:rsidRDefault="006F5A0F" w:rsidP="006F5A0F">
      <w:pPr>
        <w:pStyle w:val="Reference"/>
      </w:pPr>
      <w:r>
        <w:t>Kampes, B., and Usai, S.: Doris: the delft object-oriented radar interferometric software</w:t>
      </w:r>
      <w:r w:rsidR="0016666A">
        <w:t xml:space="preserve">, </w:t>
      </w:r>
      <w:r>
        <w:t>2nd International Symposium on Operationalization of Remote Sensing, Enschede, the Netherlands</w:t>
      </w:r>
      <w:r w:rsidR="0016666A">
        <w:t xml:space="preserve"> (1999), </w:t>
      </w:r>
      <w:r w:rsidRPr="0016666A">
        <w:rPr>
          <w:b/>
          <w:bCs/>
        </w:rPr>
        <w:t>16</w:t>
      </w:r>
      <w:r>
        <w:t xml:space="preserve">, </w:t>
      </w:r>
      <w:r w:rsidR="0016666A">
        <w:t>pp. 20</w:t>
      </w:r>
      <w:r>
        <w:t>.</w:t>
      </w:r>
    </w:p>
    <w:p w14:paraId="27BBF7F1" w14:textId="6E465943" w:rsidR="00562CCD" w:rsidRDefault="00562CCD" w:rsidP="006F5A0F">
      <w:pPr>
        <w:pStyle w:val="Reference"/>
      </w:pPr>
      <w:r>
        <w:t xml:space="preserve">Karlsdóttir, R. </w:t>
      </w:r>
      <w:r w:rsidR="0016666A">
        <w:t>and</w:t>
      </w:r>
      <w:r>
        <w:t xml:space="preserve"> Vilhjálmsson, A.M.</w:t>
      </w:r>
      <w:r w:rsidR="0016666A">
        <w:t>:</w:t>
      </w:r>
      <w:r>
        <w:t xml:space="preserve"> Reykjanes Geothermal Area, Southwest Iceland. Extension of 3D Inversion of MT Data, Iceland GeoSurvey report, ÍSOR-2014/016</w:t>
      </w:r>
      <w:r w:rsidR="0016666A">
        <w:t xml:space="preserve"> (2014)</w:t>
      </w:r>
      <w:r>
        <w:t>, pp. 134.</w:t>
      </w:r>
    </w:p>
    <w:p w14:paraId="7123A6B3" w14:textId="0DE61BB6" w:rsidR="00562CCD" w:rsidRDefault="00562CCD" w:rsidP="00562CCD">
      <w:pPr>
        <w:pStyle w:val="Reference"/>
      </w:pPr>
      <w:r>
        <w:t xml:space="preserve">Keiding, M., Arnadottir, T., Jonsson, S., Decriem, J., </w:t>
      </w:r>
      <w:r w:rsidR="0016666A">
        <w:t xml:space="preserve">and </w:t>
      </w:r>
      <w:r>
        <w:t>Hooper, A.</w:t>
      </w:r>
      <w:r w:rsidR="0016666A">
        <w:t>:</w:t>
      </w:r>
      <w:r>
        <w:t xml:space="preserve"> Plate boundary deformation and man-made subsidence around geothermal fields on the Reykjanes Peninsula, Iceland, </w:t>
      </w:r>
      <w:r w:rsidRPr="0016666A">
        <w:rPr>
          <w:i/>
          <w:iCs/>
        </w:rPr>
        <w:t>J. Volcanol. Geotherm. Res</w:t>
      </w:r>
      <w:r>
        <w:t xml:space="preserve">., </w:t>
      </w:r>
      <w:r w:rsidR="0016666A">
        <w:t xml:space="preserve">(2014), </w:t>
      </w:r>
      <w:r w:rsidRPr="0016666A">
        <w:rPr>
          <w:b/>
          <w:bCs/>
        </w:rPr>
        <w:t>194</w:t>
      </w:r>
      <w:r>
        <w:t>(4) 139-149.</w:t>
      </w:r>
    </w:p>
    <w:p w14:paraId="7FBF0C2C" w14:textId="479B8E63" w:rsidR="00562CCD" w:rsidRDefault="00562CCD" w:rsidP="00562CCD">
      <w:pPr>
        <w:pStyle w:val="Reference"/>
      </w:pPr>
      <w:r>
        <w:t xml:space="preserve">Liu, F., Fu, P., Mellors, R.J., Plummer, M., Ali, S.T., Reinisch, E.C., Liu, Q., </w:t>
      </w:r>
      <w:r w:rsidR="0016666A">
        <w:t xml:space="preserve">and </w:t>
      </w:r>
      <w:r>
        <w:t>Feigl, K.L.</w:t>
      </w:r>
      <w:r w:rsidR="0016666A">
        <w:t xml:space="preserve">: </w:t>
      </w:r>
      <w:r>
        <w:t xml:space="preserve">Inferring geothermal reservoir processes at the Raft River Geothermal Field, Idaho, USA through modeling InSAR-measured surface deformation, </w:t>
      </w:r>
      <w:r w:rsidRPr="0016666A">
        <w:rPr>
          <w:i/>
          <w:iCs/>
        </w:rPr>
        <w:t>Proceedings</w:t>
      </w:r>
      <w:r>
        <w:t>, 42nd Workshop on Geothermal Reservoir Engineering, Stanford University, Stanford, California</w:t>
      </w:r>
      <w:r w:rsidR="0016666A">
        <w:t xml:space="preserve"> (</w:t>
      </w:r>
      <w:r>
        <w:t>2017</w:t>
      </w:r>
      <w:r w:rsidR="0016666A">
        <w:t>).</w:t>
      </w:r>
      <w:r>
        <w:t xml:space="preserve"> </w:t>
      </w:r>
    </w:p>
    <w:p w14:paraId="5F42EA98" w14:textId="635554EB" w:rsidR="00562CCD" w:rsidRDefault="00562CCD" w:rsidP="00562CCD">
      <w:pPr>
        <w:pStyle w:val="Reference"/>
      </w:pPr>
      <w:r>
        <w:t>McTigue, D.F.</w:t>
      </w:r>
      <w:r w:rsidR="0016666A">
        <w:t>:</w:t>
      </w:r>
      <w:r>
        <w:t xml:space="preserve"> Elastic stress and deformation near a finite spherical magma body: Resolution of the point source paradox</w:t>
      </w:r>
      <w:r w:rsidR="0016666A">
        <w:t xml:space="preserve">, </w:t>
      </w:r>
      <w:r w:rsidRPr="0016666A">
        <w:rPr>
          <w:i/>
          <w:iCs/>
        </w:rPr>
        <w:t>J. geophys. Res. Sol. Earth</w:t>
      </w:r>
      <w:r>
        <w:t>,</w:t>
      </w:r>
      <w:r w:rsidR="0016666A">
        <w:t xml:space="preserve"> (1987),</w:t>
      </w:r>
      <w:r>
        <w:t xml:space="preserve"> </w:t>
      </w:r>
      <w:r w:rsidRPr="0016666A">
        <w:rPr>
          <w:b/>
          <w:bCs/>
        </w:rPr>
        <w:t>92</w:t>
      </w:r>
      <w:r>
        <w:t>(B12), 931-940.</w:t>
      </w:r>
    </w:p>
    <w:p w14:paraId="252EB7BD" w14:textId="5366585A" w:rsidR="00562CCD" w:rsidRDefault="00562CCD" w:rsidP="00562CCD">
      <w:pPr>
        <w:pStyle w:val="Reference"/>
      </w:pPr>
      <w:r>
        <w:lastRenderedPageBreak/>
        <w:t xml:space="preserve">Massonnet, D., </w:t>
      </w:r>
      <w:r w:rsidR="0016666A">
        <w:t xml:space="preserve">and </w:t>
      </w:r>
      <w:r>
        <w:t>Feigl, K.L.</w:t>
      </w:r>
      <w:r w:rsidR="0016666A">
        <w:t>:</w:t>
      </w:r>
      <w:r>
        <w:t xml:space="preserve"> Radar interferometry and its application to changes in the Earth's surface, Geophysics, </w:t>
      </w:r>
      <w:r w:rsidR="0016666A">
        <w:t xml:space="preserve">(1998), </w:t>
      </w:r>
      <w:r w:rsidRPr="0016666A">
        <w:rPr>
          <w:b/>
          <w:bCs/>
        </w:rPr>
        <w:t>36</w:t>
      </w:r>
      <w:r>
        <w:t>(4), 441-500. doi:10.1029/97RG03139</w:t>
      </w:r>
    </w:p>
    <w:p w14:paraId="0C4BA46E" w14:textId="44C5975F" w:rsidR="00562CCD" w:rsidRDefault="00562CCD" w:rsidP="00562CCD">
      <w:pPr>
        <w:pStyle w:val="Reference"/>
      </w:pPr>
      <w:r w:rsidRPr="0016666A">
        <w:t xml:space="preserve">Michalczewska, K., Hreinsdóttir, S., Dumont, S., </w:t>
      </w:r>
      <w:r w:rsidR="0016666A" w:rsidRPr="0016666A">
        <w:t xml:space="preserve">and </w:t>
      </w:r>
      <w:r w:rsidRPr="0016666A">
        <w:t>Sigmundsson, F.</w:t>
      </w:r>
      <w:r w:rsidR="0016666A">
        <w:t xml:space="preserve">: </w:t>
      </w:r>
      <w:r>
        <w:t>Crustal deformation on the Western Reykjanes Peninsula 2009 to 2014 mapped by InSAR and GPS measurements, Institute of Earth Sciences report, JH1401, University of Iceland</w:t>
      </w:r>
      <w:r w:rsidR="0016666A">
        <w:t xml:space="preserve"> (</w:t>
      </w:r>
      <w:r w:rsidR="0016666A" w:rsidRPr="0016666A">
        <w:t>2014</w:t>
      </w:r>
      <w:r w:rsidR="0016666A">
        <w:t>)</w:t>
      </w:r>
      <w:r>
        <w:t xml:space="preserve">, pp. 71.  </w:t>
      </w:r>
    </w:p>
    <w:p w14:paraId="4CEFD079" w14:textId="6B58379A" w:rsidR="00562CCD" w:rsidRDefault="00562CCD" w:rsidP="00562CCD">
      <w:pPr>
        <w:pStyle w:val="Reference"/>
      </w:pPr>
      <w:r>
        <w:t>Mogi, K.</w:t>
      </w:r>
      <w:r w:rsidR="0016666A">
        <w:t>:</w:t>
      </w:r>
      <w:r>
        <w:t xml:space="preserve"> Relations between the eruptions of various volcanoes and the deformations of the ground surfaces around them, </w:t>
      </w:r>
      <w:r w:rsidRPr="0016666A">
        <w:rPr>
          <w:i/>
          <w:iCs/>
        </w:rPr>
        <w:t>Bull. Earthquake Res. Institute, Tokyo</w:t>
      </w:r>
      <w:r w:rsidR="0016666A">
        <w:rPr>
          <w:i/>
          <w:iCs/>
        </w:rPr>
        <w:t>,</w:t>
      </w:r>
      <w:r w:rsidR="0016666A">
        <w:t xml:space="preserve"> (1958)</w:t>
      </w:r>
      <w:r>
        <w:t xml:space="preserve">, </w:t>
      </w:r>
      <w:r w:rsidRPr="0016666A">
        <w:rPr>
          <w:b/>
          <w:bCs/>
        </w:rPr>
        <w:t>36</w:t>
      </w:r>
      <w:r>
        <w:t>, 99-134.</w:t>
      </w:r>
    </w:p>
    <w:p w14:paraId="271D9ADC" w14:textId="325A04A9" w:rsidR="00562CCD" w:rsidRDefault="00562CCD" w:rsidP="00562CCD">
      <w:pPr>
        <w:pStyle w:val="Reference"/>
      </w:pPr>
      <w:r>
        <w:t xml:space="preserve">Mossop, A., </w:t>
      </w:r>
      <w:r w:rsidR="0016666A">
        <w:t xml:space="preserve">and </w:t>
      </w:r>
      <w:r>
        <w:t>Segall, P.</w:t>
      </w:r>
      <w:r w:rsidR="0016666A">
        <w:t>:</w:t>
      </w:r>
      <w:r>
        <w:t xml:space="preserve"> Subsidence at the Geysers geothermal ﬁeld N. California from a comparison of GPS and leveling surveys</w:t>
      </w:r>
      <w:r w:rsidR="0016666A">
        <w:t xml:space="preserve">, </w:t>
      </w:r>
      <w:r w:rsidRPr="0016666A">
        <w:rPr>
          <w:i/>
          <w:iCs/>
        </w:rPr>
        <w:t>Geophys. Res. Lett</w:t>
      </w:r>
      <w:r>
        <w:t xml:space="preserve">., </w:t>
      </w:r>
      <w:r w:rsidR="0016666A">
        <w:t xml:space="preserve">(1997), </w:t>
      </w:r>
      <w:r w:rsidRPr="0016666A">
        <w:rPr>
          <w:b/>
          <w:bCs/>
        </w:rPr>
        <w:t>24</w:t>
      </w:r>
      <w:r>
        <w:t>(14), 1839–1842.</w:t>
      </w:r>
    </w:p>
    <w:p w14:paraId="35CAA8CA" w14:textId="189476E4" w:rsidR="00562CCD" w:rsidRDefault="00562CCD" w:rsidP="00562CCD">
      <w:pPr>
        <w:pStyle w:val="Reference"/>
      </w:pPr>
      <w:r>
        <w:t>Okada, Y.</w:t>
      </w:r>
      <w:r w:rsidR="0016666A">
        <w:t>:</w:t>
      </w:r>
      <w:r>
        <w:t xml:space="preserve"> Surface deformation due to shear and tensile faults in a half-space</w:t>
      </w:r>
      <w:r w:rsidR="0016666A">
        <w:t>,</w:t>
      </w:r>
      <w:r>
        <w:t xml:space="preserve"> </w:t>
      </w:r>
      <w:r w:rsidRPr="0016666A">
        <w:rPr>
          <w:i/>
          <w:iCs/>
        </w:rPr>
        <w:t>Bull. Seism. Soc. Am,</w:t>
      </w:r>
      <w:r>
        <w:t xml:space="preserve"> </w:t>
      </w:r>
      <w:r w:rsidR="0016666A">
        <w:t xml:space="preserve">(1985), </w:t>
      </w:r>
      <w:r w:rsidRPr="0016666A">
        <w:rPr>
          <w:b/>
          <w:bCs/>
        </w:rPr>
        <w:t>75</w:t>
      </w:r>
      <w:r>
        <w:t xml:space="preserve">, 1135–1154. </w:t>
      </w:r>
    </w:p>
    <w:p w14:paraId="3ABA1012" w14:textId="7024FD22" w:rsidR="00562CCD" w:rsidRDefault="00562CCD" w:rsidP="00562CCD">
      <w:pPr>
        <w:pStyle w:val="Reference"/>
      </w:pPr>
      <w:r>
        <w:t>Palmason, G., Johnsen, G.V., Torfason, H., Saemundsson, K., Ragnars, K., Haraldsson, G.I.,</w:t>
      </w:r>
      <w:r w:rsidR="0016666A">
        <w:t xml:space="preserve"> and</w:t>
      </w:r>
      <w:r>
        <w:t xml:space="preserve"> Halldorsson G.K.</w:t>
      </w:r>
      <w:r w:rsidR="0016666A">
        <w:t>:</w:t>
      </w:r>
      <w:r>
        <w:t xml:space="preserve"> Assessment of geothermal energy in Iceland, National Energy Authority, Report OS-85076/JHD-10</w:t>
      </w:r>
      <w:r w:rsidR="0016666A">
        <w:t xml:space="preserve"> (1985)</w:t>
      </w:r>
      <w:r>
        <w:t>, pp. 134 (in icelandic).</w:t>
      </w:r>
    </w:p>
    <w:p w14:paraId="0F074F58" w14:textId="0510B747" w:rsidR="00562CCD" w:rsidRPr="00377669" w:rsidRDefault="00562CCD" w:rsidP="00562CCD">
      <w:pPr>
        <w:pStyle w:val="Reference"/>
      </w:pPr>
      <w:r>
        <w:t xml:space="preserve">Parks, M., Sigmundsson, F., Sigurdsson, O., Hopper, A., Hreinsdóttir, S., Ófeigsson, B., </w:t>
      </w:r>
      <w:r w:rsidR="0016666A">
        <w:t xml:space="preserve">and </w:t>
      </w:r>
      <w:r>
        <w:t>Ófeigsson, K.</w:t>
      </w:r>
      <w:r w:rsidR="0016666A">
        <w:t>:</w:t>
      </w:r>
      <w:r>
        <w:t xml:space="preserve"> Deformation due to geothermal exploitation at Reykjanes, Iceland</w:t>
      </w:r>
      <w:r w:rsidRPr="0016666A">
        <w:rPr>
          <w:i/>
          <w:iCs/>
        </w:rPr>
        <w:t xml:space="preserve">, J. Volcanol. Geotherm. </w:t>
      </w:r>
      <w:r w:rsidRPr="00377669">
        <w:rPr>
          <w:i/>
          <w:iCs/>
        </w:rPr>
        <w:t>Res</w:t>
      </w:r>
      <w:r w:rsidRPr="00377669">
        <w:t xml:space="preserve">., </w:t>
      </w:r>
      <w:r w:rsidR="0016666A" w:rsidRPr="00377669">
        <w:t xml:space="preserve">(2018), </w:t>
      </w:r>
      <w:r w:rsidRPr="00377669">
        <w:t xml:space="preserve">pp 12. </w:t>
      </w:r>
    </w:p>
    <w:p w14:paraId="267B9D6A" w14:textId="000A4C36" w:rsidR="00562CCD" w:rsidRDefault="00562CCD" w:rsidP="00562CCD">
      <w:pPr>
        <w:pStyle w:val="Reference"/>
      </w:pPr>
      <w:r w:rsidRPr="0016666A">
        <w:t>Receveur, M., Sigmundsson, F., Drouin V</w:t>
      </w:r>
      <w:r w:rsidR="0016666A" w:rsidRPr="0016666A">
        <w:t xml:space="preserve">., and </w:t>
      </w:r>
      <w:r w:rsidRPr="0016666A">
        <w:t>Parks, M.</w:t>
      </w:r>
      <w:r w:rsidR="0016666A">
        <w:t xml:space="preserve">: </w:t>
      </w:r>
      <w:r>
        <w:t>Ground deformation due to steam cap processes at Reykjanes, SW-Iceland: effects of geothermal exploitation inferred from interferometric analysis of Sentinel-1 images 2015–2017</w:t>
      </w:r>
      <w:r w:rsidR="0016666A">
        <w:t xml:space="preserve">, </w:t>
      </w:r>
      <w:r w:rsidRPr="0016666A">
        <w:rPr>
          <w:i/>
          <w:iCs/>
        </w:rPr>
        <w:t>Geophys. J. Int.</w:t>
      </w:r>
      <w:r>
        <w:t xml:space="preserve"> (2019)</w:t>
      </w:r>
      <w:r w:rsidR="0016666A">
        <w:t>,</w:t>
      </w:r>
      <w:r>
        <w:t xml:space="preserve"> </w:t>
      </w:r>
      <w:r w:rsidRPr="0016666A">
        <w:rPr>
          <w:b/>
          <w:bCs/>
        </w:rPr>
        <w:t>216</w:t>
      </w:r>
      <w:r>
        <w:t>, 2183–2212. doi: 10.1093/gji/ggy540</w:t>
      </w:r>
    </w:p>
    <w:p w14:paraId="6F52B90E" w14:textId="790471F3" w:rsidR="00562CCD" w:rsidRDefault="00562CCD" w:rsidP="00562CCD">
      <w:pPr>
        <w:pStyle w:val="Reference"/>
      </w:pPr>
      <w:r>
        <w:t>Rosen, P., Gurrola, E., Agram, P., Lavaller, M.,</w:t>
      </w:r>
      <w:r w:rsidR="0016666A">
        <w:t xml:space="preserve"> and</w:t>
      </w:r>
      <w:r>
        <w:t xml:space="preserve"> Powell, M.</w:t>
      </w:r>
      <w:r w:rsidR="0016666A">
        <w:t>:</w:t>
      </w:r>
      <w:r>
        <w:t xml:space="preserve"> ISCE Tutorial, NASA Jet Propulsion Lab., California Institute of Technology, CA, USA</w:t>
      </w:r>
      <w:r w:rsidR="0016666A">
        <w:t xml:space="preserve"> (2015)</w:t>
      </w:r>
      <w:r>
        <w:t>, pp. 214.</w:t>
      </w:r>
    </w:p>
    <w:p w14:paraId="53924E36" w14:textId="28881624" w:rsidR="00562CCD" w:rsidRDefault="00562CCD" w:rsidP="00562CCD">
      <w:pPr>
        <w:pStyle w:val="Reference"/>
      </w:pPr>
      <w:r>
        <w:t xml:space="preserve">Saemundsson K., Johannesson, H., Hjartarson, A., Kristinsson, S.G., </w:t>
      </w:r>
      <w:r w:rsidR="0016666A">
        <w:t xml:space="preserve">and </w:t>
      </w:r>
      <w:r>
        <w:t>Sigurgeirsson, M.A.</w:t>
      </w:r>
      <w:r w:rsidR="0016666A">
        <w:t>:</w:t>
      </w:r>
      <w:r>
        <w:t xml:space="preserve"> Geological Map of Southwest Iceland, 1:100 000. Iceland GeoSurvey, Reykjavik, Iceland</w:t>
      </w:r>
      <w:r w:rsidR="0016666A">
        <w:t xml:space="preserve"> (2010)</w:t>
      </w:r>
      <w:r>
        <w:t>.</w:t>
      </w:r>
    </w:p>
    <w:p w14:paraId="2ECF5ED6" w14:textId="38A231B0" w:rsidR="00562CCD" w:rsidRDefault="00562CCD" w:rsidP="00562CCD">
      <w:pPr>
        <w:pStyle w:val="Reference"/>
      </w:pPr>
      <w:r>
        <w:t>Sigurdsson, Ó.</w:t>
      </w:r>
      <w:r w:rsidR="0016666A">
        <w:t xml:space="preserve">: </w:t>
      </w:r>
      <w:r>
        <w:t>The Reykjanes Seawater Geothermal System</w:t>
      </w:r>
      <w:r w:rsidR="0016666A">
        <w:t>:</w:t>
      </w:r>
      <w:r>
        <w:t xml:space="preserve"> </w:t>
      </w:r>
      <w:r w:rsidR="0016666A">
        <w:t>i</w:t>
      </w:r>
      <w:r>
        <w:t xml:space="preserve">t’s exploitation under regulatory constraints, </w:t>
      </w:r>
      <w:r w:rsidRPr="0016666A">
        <w:rPr>
          <w:i/>
          <w:iCs/>
        </w:rPr>
        <w:t>Proceedings</w:t>
      </w:r>
      <w:r w:rsidR="0016666A">
        <w:t>,</w:t>
      </w:r>
      <w:r>
        <w:t xml:space="preserve"> World Geothermal Congress, Bali, Indonesia</w:t>
      </w:r>
      <w:r w:rsidR="0016666A">
        <w:t xml:space="preserve"> (2010)</w:t>
      </w:r>
      <w:r>
        <w:t>.</w:t>
      </w:r>
    </w:p>
    <w:p w14:paraId="6475FCD3" w14:textId="34777DCB" w:rsidR="00562CCD" w:rsidRDefault="00562CCD" w:rsidP="00562CCD">
      <w:pPr>
        <w:pStyle w:val="Reference"/>
      </w:pPr>
      <w:r>
        <w:t>Terzaghi</w:t>
      </w:r>
      <w:r w:rsidR="0016666A">
        <w:t xml:space="preserve">, K.: </w:t>
      </w:r>
      <w:r>
        <w:t>Erdbaumechanik auf Bodenphysikalischer Grundlage. Franz Deuticke, Liepzig-Vienna</w:t>
      </w:r>
      <w:r w:rsidR="0016666A">
        <w:t xml:space="preserve"> (1925)</w:t>
      </w:r>
      <w:r>
        <w:t>.</w:t>
      </w:r>
    </w:p>
    <w:p w14:paraId="1D7116A0" w14:textId="6CDEE068" w:rsidR="00562CCD" w:rsidRDefault="00562CCD" w:rsidP="00562CCD">
      <w:pPr>
        <w:pStyle w:val="Reference"/>
      </w:pPr>
      <w:r>
        <w:t>Þorvaldsson, L.</w:t>
      </w:r>
      <w:r w:rsidR="0016666A">
        <w:t>,</w:t>
      </w:r>
      <w:r>
        <w:t xml:space="preserve"> </w:t>
      </w:r>
      <w:r w:rsidR="0016666A">
        <w:t>and</w:t>
      </w:r>
      <w:r>
        <w:t xml:space="preserve"> Arnaldsson, A.</w:t>
      </w:r>
      <w:r w:rsidR="0016666A">
        <w:t>:</w:t>
      </w:r>
      <w:r>
        <w:t xml:space="preserve"> Svartsengi-Reykjanes. Vinnslueftirlit fyrir árið 2016, Vatnaskil report for HS Orka</w:t>
      </w:r>
      <w:r w:rsidR="0016666A">
        <w:t xml:space="preserve"> (2017),</w:t>
      </w:r>
      <w:r>
        <w:t xml:space="preserve"> pp. 54 (in icelandic).</w:t>
      </w:r>
    </w:p>
    <w:p w14:paraId="14C4ED58" w14:textId="4EF073B1" w:rsidR="00562CCD" w:rsidRDefault="00562CCD" w:rsidP="00562CCD">
      <w:pPr>
        <w:pStyle w:val="Reference"/>
      </w:pPr>
      <w:r>
        <w:t xml:space="preserve">Yang, X.M., Davis, P.M., </w:t>
      </w:r>
      <w:r w:rsidR="0016666A">
        <w:t xml:space="preserve">and </w:t>
      </w:r>
      <w:r>
        <w:t>Dieterich, J.H.</w:t>
      </w:r>
      <w:r w:rsidR="0016666A">
        <w:t>:</w:t>
      </w:r>
      <w:r>
        <w:t xml:space="preserve"> Deformation from inflation of a dipping finite prolate spheroid in an elastic half-space as a model for volcanic stressing</w:t>
      </w:r>
      <w:r w:rsidR="0016666A">
        <w:t xml:space="preserve">, </w:t>
      </w:r>
      <w:r w:rsidRPr="0016666A">
        <w:rPr>
          <w:i/>
          <w:iCs/>
        </w:rPr>
        <w:t>J. Geophys. Res. Solid Earth</w:t>
      </w:r>
      <w:r w:rsidR="0016666A">
        <w:t>, (1988),</w:t>
      </w:r>
      <w:r>
        <w:t xml:space="preserve"> </w:t>
      </w:r>
      <w:r w:rsidRPr="0016666A">
        <w:rPr>
          <w:b/>
          <w:bCs/>
        </w:rPr>
        <w:t>93</w:t>
      </w:r>
      <w:r>
        <w:t>(B5), 4249–4257.</w:t>
      </w:r>
    </w:p>
    <w:p w14:paraId="52639557" w14:textId="77777777" w:rsidR="00562CCD" w:rsidRDefault="00562CCD" w:rsidP="00562CCD">
      <w:pPr>
        <w:pStyle w:val="Reference"/>
      </w:pPr>
    </w:p>
    <w:p w14:paraId="2D064877" w14:textId="77777777" w:rsidR="00562CCD" w:rsidRDefault="00562CCD" w:rsidP="00562CCD">
      <w:pPr>
        <w:pStyle w:val="Reference"/>
      </w:pPr>
    </w:p>
    <w:p w14:paraId="35827F07" w14:textId="77777777" w:rsidR="00562CCD" w:rsidRDefault="00562CCD" w:rsidP="00562CCD">
      <w:pPr>
        <w:pStyle w:val="Reference"/>
      </w:pPr>
    </w:p>
    <w:p w14:paraId="6BBC1F5B" w14:textId="77777777" w:rsidR="006167FA" w:rsidRDefault="006167FA" w:rsidP="006167FA">
      <w:pPr>
        <w:pStyle w:val="Reference"/>
      </w:pPr>
    </w:p>
    <w:sectPr w:rsidR="006167FA" w:rsidSect="006167FA">
      <w:headerReference w:type="even" r:id="rId20"/>
      <w:headerReference w:type="default" r:id="rId21"/>
      <w:footerReference w:type="even" r:id="rId22"/>
      <w:footerReference w:type="default" r:id="rId23"/>
      <w:headerReference w:type="first" r:id="rId24"/>
      <w:footerReference w:type="first" r:id="rId25"/>
      <w:type w:val="continuous"/>
      <w:pgSz w:w="11909" w:h="16834" w:code="9"/>
      <w:pgMar w:top="1138" w:right="1195" w:bottom="1138" w:left="1195" w:header="720" w:footer="720" w:gutter="0"/>
      <w:cols w:space="839"/>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Receveur Mylene" w:date="2019-07-17T09:04:00Z" w:initials="RM">
    <w:p w14:paraId="2F47962E" w14:textId="77777777" w:rsidR="00D10633" w:rsidRPr="00DF437E" w:rsidRDefault="00D10633" w:rsidP="00D10633">
      <w:pPr>
        <w:rPr>
          <w:i/>
          <w:iCs/>
          <w:color w:val="FF0000"/>
        </w:rPr>
      </w:pPr>
      <w:r>
        <w:rPr>
          <w:rStyle w:val="Marquedecommentaire"/>
        </w:rPr>
        <w:annotationRef/>
      </w:r>
      <w:r w:rsidRPr="00DF437E">
        <w:rPr>
          <w:i/>
          <w:iCs/>
          <w:color w:val="FF0000"/>
        </w:rPr>
        <w:t>be stronger in suggestion that there has been an increase in rate of deformation in latest years --&gt; plot linear rates for the different periods + uncertainty on the average rates</w:t>
      </w:r>
      <w:r>
        <w:rPr>
          <w:i/>
          <w:iCs/>
          <w:color w:val="FF0000"/>
        </w:rPr>
        <w:t xml:space="preserve"> + indicate </w:t>
      </w:r>
      <w:r w:rsidRPr="00DF437E">
        <w:rPr>
          <w:i/>
          <w:iCs/>
          <w:color w:val="FF0000"/>
        </w:rPr>
        <w:t xml:space="preserve">how much the increase in rates </w:t>
      </w:r>
      <w:r>
        <w:rPr>
          <w:i/>
          <w:iCs/>
          <w:color w:val="FF0000"/>
        </w:rPr>
        <w:t xml:space="preserve">in % </w:t>
      </w:r>
      <w:r w:rsidRPr="00DF437E">
        <w:rPr>
          <w:i/>
          <w:iCs/>
          <w:color w:val="FF0000"/>
        </w:rPr>
        <w:t>with uncertainty.</w:t>
      </w:r>
    </w:p>
    <w:p w14:paraId="4F3803A6" w14:textId="32F0C874" w:rsidR="00D10633" w:rsidRDefault="00D10633">
      <w:pPr>
        <w:pStyle w:val="Commentaire"/>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F3803A6"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F74B33" w14:textId="77777777" w:rsidR="00AB634E" w:rsidRDefault="00AB634E">
      <w:r>
        <w:separator/>
      </w:r>
    </w:p>
  </w:endnote>
  <w:endnote w:type="continuationSeparator" w:id="0">
    <w:p w14:paraId="2B3FEE0D" w14:textId="77777777" w:rsidR="00AB634E" w:rsidRDefault="00AB63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altName w:val="Sylfaen"/>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1D2EFD" w14:textId="0FDED0F0" w:rsidR="008C3AE1" w:rsidRDefault="008C3AE1">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sidR="00D10633">
      <w:rPr>
        <w:rStyle w:val="Numrodepage"/>
        <w:noProof/>
      </w:rPr>
      <w:t>10</w:t>
    </w:r>
    <w:r>
      <w:rPr>
        <w:rStyle w:val="Numrodepage"/>
      </w:rPr>
      <w:fldChar w:fldCharType="end"/>
    </w:r>
  </w:p>
  <w:p w14:paraId="78A06CC9" w14:textId="77777777" w:rsidR="008C3AE1" w:rsidRDefault="008C3AE1">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61559E" w14:textId="5D267FAF" w:rsidR="008C3AE1" w:rsidRDefault="008C3AE1">
    <w:pPr>
      <w:pStyle w:val="Pieddepage"/>
      <w:framePr w:wrap="around" w:vAnchor="text" w:hAnchor="margin" w:xAlign="center" w:y="1"/>
      <w:rPr>
        <w:rStyle w:val="Numrodepage"/>
      </w:rPr>
    </w:pPr>
    <w:r>
      <w:rPr>
        <w:rStyle w:val="Numrodepage"/>
      </w:rPr>
      <w:fldChar w:fldCharType="begin"/>
    </w:r>
    <w:r>
      <w:rPr>
        <w:rStyle w:val="Numrodepage"/>
      </w:rPr>
      <w:instrText xml:space="preserve">PAGE  </w:instrText>
    </w:r>
    <w:r>
      <w:rPr>
        <w:rStyle w:val="Numrodepage"/>
      </w:rPr>
      <w:fldChar w:fldCharType="separate"/>
    </w:r>
    <w:r w:rsidR="00D10633">
      <w:rPr>
        <w:rStyle w:val="Numrodepage"/>
        <w:noProof/>
      </w:rPr>
      <w:t>11</w:t>
    </w:r>
    <w:r>
      <w:rPr>
        <w:rStyle w:val="Numrodepage"/>
      </w:rPr>
      <w:fldChar w:fldCharType="end"/>
    </w:r>
  </w:p>
  <w:p w14:paraId="2F1E4925" w14:textId="77777777" w:rsidR="008C3AE1" w:rsidRDefault="008C3AE1">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C1AB40" w14:textId="0096A1F9" w:rsidR="008C3AE1" w:rsidRDefault="008C3AE1">
    <w:pPr>
      <w:pStyle w:val="Pieddepage"/>
      <w:jc w:val="center"/>
    </w:pPr>
    <w:r>
      <w:rPr>
        <w:rStyle w:val="Numrodepage"/>
      </w:rPr>
      <w:fldChar w:fldCharType="begin"/>
    </w:r>
    <w:r>
      <w:rPr>
        <w:rStyle w:val="Numrodepage"/>
      </w:rPr>
      <w:instrText xml:space="preserve"> PAGE </w:instrText>
    </w:r>
    <w:r>
      <w:rPr>
        <w:rStyle w:val="Numrodepage"/>
      </w:rPr>
      <w:fldChar w:fldCharType="separate"/>
    </w:r>
    <w:r w:rsidR="00D10633">
      <w:rPr>
        <w:rStyle w:val="Numrodepage"/>
        <w:noProof/>
      </w:rPr>
      <w:t>1</w:t>
    </w:r>
    <w:r>
      <w:rPr>
        <w:rStyle w:val="Numrodepage"/>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1818ED6" w14:textId="77777777" w:rsidR="00AB634E" w:rsidRDefault="00AB634E">
      <w:r>
        <w:separator/>
      </w:r>
    </w:p>
  </w:footnote>
  <w:footnote w:type="continuationSeparator" w:id="0">
    <w:p w14:paraId="504EAFFA" w14:textId="77777777" w:rsidR="00AB634E" w:rsidRDefault="00AB63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B4E6C12" w14:textId="77777777" w:rsidR="008C3AE1" w:rsidRDefault="008C3AE1">
    <w:pPr>
      <w:pStyle w:val="En-tte"/>
    </w:pPr>
    <w:r>
      <w:t>Receveur et al.</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B96965" w14:textId="77777777" w:rsidR="008C3AE1" w:rsidRDefault="008C3AE1">
    <w:pPr>
      <w:pStyle w:val="En-tte"/>
      <w:jc w:val="right"/>
    </w:pPr>
    <w:r>
      <w:t>Receveur et al.</w: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A06C524" w14:textId="77777777" w:rsidR="008C3AE1" w:rsidRDefault="008C3AE1">
    <w:pPr>
      <w:pStyle w:val="En-tte"/>
      <w:spacing w:after="0"/>
    </w:pPr>
    <w:r>
      <w:t xml:space="preserve">Proceedings World Geothermal Congress 2020 </w:t>
    </w:r>
  </w:p>
  <w:p w14:paraId="70C5E8A4" w14:textId="77777777" w:rsidR="008C3AE1" w:rsidRDefault="008C3AE1">
    <w:pPr>
      <w:pStyle w:val="En-tte"/>
    </w:pPr>
    <w:r>
      <w:t>Reykjavik, Iceland, April 26 – May 2, 2020</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4B6246A"/>
    <w:multiLevelType w:val="singleLevel"/>
    <w:tmpl w:val="AC3E3388"/>
    <w:lvl w:ilvl="0">
      <w:start w:val="1"/>
      <w:numFmt w:val="decimal"/>
      <w:pStyle w:val="References"/>
      <w:lvlText w:val="%1."/>
      <w:lvlJc w:val="left"/>
      <w:pPr>
        <w:tabs>
          <w:tab w:val="num" w:pos="360"/>
        </w:tabs>
        <w:ind w:left="360" w:hanging="360"/>
      </w:pPr>
    </w:lvl>
  </w:abstractNum>
  <w:abstractNum w:abstractNumId="1" w15:restartNumberingAfterBreak="0">
    <w:nsid w:val="27504FB8"/>
    <w:multiLevelType w:val="hybridMultilevel"/>
    <w:tmpl w:val="E3B08AA2"/>
    <w:lvl w:ilvl="0" w:tplc="16180C6C">
      <w:start w:val="63"/>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7ADE5A33"/>
    <w:multiLevelType w:val="multilevel"/>
    <w:tmpl w:val="DB26E7F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pStyle w:val="Titre5"/>
      <w:lvlText w:val="%1.%2.%3.%4.%5"/>
      <w:lvlJc w:val="left"/>
      <w:pPr>
        <w:tabs>
          <w:tab w:val="num" w:pos="1008"/>
        </w:tabs>
        <w:ind w:left="1008" w:hanging="1008"/>
      </w:pPr>
    </w:lvl>
    <w:lvl w:ilvl="5">
      <w:start w:val="1"/>
      <w:numFmt w:val="decimal"/>
      <w:pStyle w:val="Titre6"/>
      <w:lvlText w:val="%1.%2.%3.%4.%5.%6"/>
      <w:lvlJc w:val="left"/>
      <w:pPr>
        <w:tabs>
          <w:tab w:val="num" w:pos="1152"/>
        </w:tabs>
        <w:ind w:left="1152" w:hanging="1152"/>
      </w:pPr>
    </w:lvl>
    <w:lvl w:ilvl="6">
      <w:start w:val="1"/>
      <w:numFmt w:val="decimal"/>
      <w:pStyle w:val="Titre7"/>
      <w:lvlText w:val="%1.%2.%3.%4.%5.%6.%7"/>
      <w:lvlJc w:val="left"/>
      <w:pPr>
        <w:tabs>
          <w:tab w:val="num" w:pos="1296"/>
        </w:tabs>
        <w:ind w:left="1296" w:hanging="1296"/>
      </w:pPr>
    </w:lvl>
    <w:lvl w:ilvl="7">
      <w:start w:val="1"/>
      <w:numFmt w:val="decimal"/>
      <w:pStyle w:val="Titre8"/>
      <w:lvlText w:val="%1.%2.%3.%4.%5.%6.%7.%8"/>
      <w:lvlJc w:val="left"/>
      <w:pPr>
        <w:tabs>
          <w:tab w:val="num" w:pos="1440"/>
        </w:tabs>
        <w:ind w:left="1440" w:hanging="1440"/>
      </w:pPr>
    </w:lvl>
    <w:lvl w:ilvl="8">
      <w:start w:val="1"/>
      <w:numFmt w:val="decimal"/>
      <w:pStyle w:val="Titre9"/>
      <w:lvlText w:val="%1.%2.%3.%4.%5.%6.%7.%8.%9"/>
      <w:lvlJc w:val="left"/>
      <w:pPr>
        <w:tabs>
          <w:tab w:val="num" w:pos="1584"/>
        </w:tabs>
        <w:ind w:left="1584" w:hanging="1584"/>
      </w:p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Receveur Mylene">
    <w15:presenceInfo w15:providerId="AD" w15:userId="S-1-5-21-2010012501-463680302-1427260136-4611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evenAndOddHeaders/>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0145"/>
    <w:rsid w:val="000014AA"/>
    <w:rsid w:val="00037FC7"/>
    <w:rsid w:val="0006251F"/>
    <w:rsid w:val="0016489D"/>
    <w:rsid w:val="0016666A"/>
    <w:rsid w:val="00171420"/>
    <w:rsid w:val="00172FF2"/>
    <w:rsid w:val="001D09EC"/>
    <w:rsid w:val="002375DD"/>
    <w:rsid w:val="00327260"/>
    <w:rsid w:val="00333AFF"/>
    <w:rsid w:val="0035147D"/>
    <w:rsid w:val="00377669"/>
    <w:rsid w:val="003C026A"/>
    <w:rsid w:val="0042546D"/>
    <w:rsid w:val="00432F9D"/>
    <w:rsid w:val="00435377"/>
    <w:rsid w:val="00435626"/>
    <w:rsid w:val="00443A0C"/>
    <w:rsid w:val="0046248E"/>
    <w:rsid w:val="004655D5"/>
    <w:rsid w:val="004A109A"/>
    <w:rsid w:val="004B5793"/>
    <w:rsid w:val="004D0712"/>
    <w:rsid w:val="004E3EFE"/>
    <w:rsid w:val="004F1D5A"/>
    <w:rsid w:val="00525A9D"/>
    <w:rsid w:val="00547E08"/>
    <w:rsid w:val="00562CCD"/>
    <w:rsid w:val="005B44C2"/>
    <w:rsid w:val="00600EB0"/>
    <w:rsid w:val="00611684"/>
    <w:rsid w:val="006167FA"/>
    <w:rsid w:val="006224E5"/>
    <w:rsid w:val="00664213"/>
    <w:rsid w:val="006D1762"/>
    <w:rsid w:val="006F5A0F"/>
    <w:rsid w:val="007236E9"/>
    <w:rsid w:val="007461BE"/>
    <w:rsid w:val="007C2069"/>
    <w:rsid w:val="0080221B"/>
    <w:rsid w:val="008138A1"/>
    <w:rsid w:val="00830D90"/>
    <w:rsid w:val="008C307A"/>
    <w:rsid w:val="008C3AE1"/>
    <w:rsid w:val="009455ED"/>
    <w:rsid w:val="00963B50"/>
    <w:rsid w:val="009710B8"/>
    <w:rsid w:val="009D1D80"/>
    <w:rsid w:val="00A05C8A"/>
    <w:rsid w:val="00A16ED3"/>
    <w:rsid w:val="00A30E47"/>
    <w:rsid w:val="00A50830"/>
    <w:rsid w:val="00A97013"/>
    <w:rsid w:val="00AB634E"/>
    <w:rsid w:val="00AD2AAC"/>
    <w:rsid w:val="00B1209B"/>
    <w:rsid w:val="00B668D2"/>
    <w:rsid w:val="00B829ED"/>
    <w:rsid w:val="00BA2634"/>
    <w:rsid w:val="00BB59EB"/>
    <w:rsid w:val="00BF5BEA"/>
    <w:rsid w:val="00C03B90"/>
    <w:rsid w:val="00C05035"/>
    <w:rsid w:val="00C70145"/>
    <w:rsid w:val="00C83B41"/>
    <w:rsid w:val="00C96E2F"/>
    <w:rsid w:val="00CB378A"/>
    <w:rsid w:val="00D10633"/>
    <w:rsid w:val="00D36D8F"/>
    <w:rsid w:val="00D52933"/>
    <w:rsid w:val="00D9401C"/>
    <w:rsid w:val="00DB7AA9"/>
    <w:rsid w:val="00DC0B83"/>
    <w:rsid w:val="00DF437E"/>
    <w:rsid w:val="00E634B6"/>
    <w:rsid w:val="00E776F7"/>
    <w:rsid w:val="00F04878"/>
    <w:rsid w:val="00F20BEA"/>
    <w:rsid w:val="00FB2D33"/>
    <w:rsid w:val="00FC5A8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3D63A5"/>
  <w15:chartTrackingRefBased/>
  <w15:docId w15:val="{17868233-EB8C-4161-B9B1-D908B9EF0C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FR" w:eastAsia="fr-FR"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qFormat="1"/>
    <w:lsdException w:name="heading 6" w:qFormat="1"/>
    <w:lsdException w:name="heading 7" w:qFormat="1"/>
    <w:lsdException w:name="heading 8" w:qFormat="1"/>
    <w:lsdException w:name="heading 9" w:qFormat="1"/>
    <w:lsdException w:name="caption"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B378A"/>
    <w:pPr>
      <w:spacing w:after="180"/>
      <w:jc w:val="both"/>
    </w:pPr>
    <w:rPr>
      <w:sz w:val="18"/>
      <w:lang w:val="en-US" w:eastAsia="en-US"/>
    </w:rPr>
  </w:style>
  <w:style w:type="paragraph" w:styleId="Titre1">
    <w:name w:val="heading 1"/>
    <w:basedOn w:val="Normal"/>
    <w:next w:val="Normal"/>
    <w:qFormat/>
    <w:pPr>
      <w:keepNext/>
      <w:spacing w:before="60" w:after="60"/>
      <w:outlineLvl w:val="0"/>
    </w:pPr>
    <w:rPr>
      <w:b/>
      <w:caps/>
      <w:kern w:val="28"/>
    </w:rPr>
  </w:style>
  <w:style w:type="paragraph" w:styleId="Titre2">
    <w:name w:val="heading 2"/>
    <w:basedOn w:val="Normal"/>
    <w:next w:val="Normal"/>
    <w:qFormat/>
    <w:pPr>
      <w:keepNext/>
      <w:spacing w:before="60" w:after="60"/>
      <w:outlineLvl w:val="1"/>
    </w:pPr>
    <w:rPr>
      <w:b/>
    </w:rPr>
  </w:style>
  <w:style w:type="paragraph" w:styleId="Titre3">
    <w:name w:val="heading 3"/>
    <w:basedOn w:val="Normal"/>
    <w:next w:val="Normal"/>
    <w:qFormat/>
    <w:pPr>
      <w:keepNext/>
      <w:spacing w:before="60" w:after="60"/>
      <w:outlineLvl w:val="2"/>
    </w:pPr>
    <w:rPr>
      <w:u w:val="single"/>
    </w:rPr>
  </w:style>
  <w:style w:type="paragraph" w:styleId="Titre5">
    <w:name w:val="heading 5"/>
    <w:basedOn w:val="Normal"/>
    <w:next w:val="Corpsdetexte"/>
    <w:qFormat/>
    <w:pPr>
      <w:keepNext/>
      <w:numPr>
        <w:ilvl w:val="4"/>
        <w:numId w:val="2"/>
      </w:numPr>
      <w:tabs>
        <w:tab w:val="right" w:pos="8309"/>
      </w:tabs>
      <w:spacing w:after="0" w:line="360" w:lineRule="auto"/>
      <w:jc w:val="center"/>
      <w:outlineLvl w:val="4"/>
    </w:pPr>
    <w:rPr>
      <w:i/>
      <w:kern w:val="28"/>
      <w:sz w:val="24"/>
    </w:rPr>
  </w:style>
  <w:style w:type="paragraph" w:styleId="Titre6">
    <w:name w:val="heading 6"/>
    <w:basedOn w:val="Normal"/>
    <w:next w:val="Corpsdetexte"/>
    <w:qFormat/>
    <w:pPr>
      <w:keepNext/>
      <w:numPr>
        <w:ilvl w:val="5"/>
        <w:numId w:val="2"/>
      </w:numPr>
      <w:tabs>
        <w:tab w:val="right" w:pos="8309"/>
      </w:tabs>
      <w:spacing w:before="120" w:after="80"/>
      <w:jc w:val="center"/>
      <w:outlineLvl w:val="5"/>
    </w:pPr>
    <w:rPr>
      <w:smallCaps/>
      <w:spacing w:val="20"/>
      <w:kern w:val="28"/>
      <w:sz w:val="24"/>
    </w:rPr>
  </w:style>
  <w:style w:type="paragraph" w:styleId="Titre7">
    <w:name w:val="heading 7"/>
    <w:basedOn w:val="Normal"/>
    <w:next w:val="Corpsdetexte"/>
    <w:qFormat/>
    <w:pPr>
      <w:keepNext/>
      <w:numPr>
        <w:ilvl w:val="6"/>
        <w:numId w:val="2"/>
      </w:numPr>
      <w:tabs>
        <w:tab w:val="right" w:pos="8309"/>
      </w:tabs>
      <w:spacing w:before="80" w:after="60"/>
      <w:outlineLvl w:val="6"/>
    </w:pPr>
    <w:rPr>
      <w:caps/>
      <w:kern w:val="28"/>
      <w:sz w:val="24"/>
    </w:rPr>
  </w:style>
  <w:style w:type="paragraph" w:styleId="Titre8">
    <w:name w:val="heading 8"/>
    <w:basedOn w:val="Normal"/>
    <w:next w:val="Corpsdetexte"/>
    <w:qFormat/>
    <w:pPr>
      <w:keepNext/>
      <w:numPr>
        <w:ilvl w:val="7"/>
        <w:numId w:val="2"/>
      </w:numPr>
      <w:tabs>
        <w:tab w:val="right" w:pos="8309"/>
      </w:tabs>
      <w:spacing w:after="0" w:line="360" w:lineRule="auto"/>
      <w:jc w:val="center"/>
      <w:outlineLvl w:val="7"/>
    </w:pPr>
    <w:rPr>
      <w:kern w:val="28"/>
      <w:sz w:val="24"/>
    </w:rPr>
  </w:style>
  <w:style w:type="paragraph" w:styleId="Titre9">
    <w:name w:val="heading 9"/>
    <w:basedOn w:val="Normal"/>
    <w:next w:val="Corpsdetexte"/>
    <w:qFormat/>
    <w:pPr>
      <w:keepNext/>
      <w:numPr>
        <w:ilvl w:val="8"/>
        <w:numId w:val="2"/>
      </w:numPr>
      <w:tabs>
        <w:tab w:val="right" w:pos="8309"/>
      </w:tabs>
      <w:spacing w:after="0" w:line="360" w:lineRule="auto"/>
      <w:outlineLvl w:val="8"/>
    </w:pPr>
    <w:rPr>
      <w:kern w:val="28"/>
      <w:sz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pPr>
      <w:spacing w:before="40" w:after="0"/>
    </w:pPr>
    <w:rPr>
      <w:sz w:val="24"/>
    </w:rPr>
  </w:style>
  <w:style w:type="paragraph" w:styleId="Lgende">
    <w:name w:val="caption"/>
    <w:basedOn w:val="Normal"/>
    <w:next w:val="Normal"/>
    <w:qFormat/>
    <w:pPr>
      <w:spacing w:before="120" w:after="120"/>
    </w:pPr>
    <w:rPr>
      <w:b/>
    </w:rPr>
  </w:style>
  <w:style w:type="paragraph" w:styleId="Titre">
    <w:name w:val="Title"/>
    <w:basedOn w:val="Normal"/>
    <w:qFormat/>
    <w:rsid w:val="00CB378A"/>
    <w:pPr>
      <w:spacing w:before="240" w:after="60"/>
      <w:jc w:val="center"/>
      <w:outlineLvl w:val="0"/>
    </w:pPr>
    <w:rPr>
      <w:b/>
      <w:kern w:val="28"/>
      <w:sz w:val="24"/>
    </w:rPr>
  </w:style>
  <w:style w:type="paragraph" w:styleId="En-tte">
    <w:name w:val="header"/>
    <w:basedOn w:val="Normal"/>
    <w:pPr>
      <w:tabs>
        <w:tab w:val="center" w:pos="4320"/>
        <w:tab w:val="right" w:pos="8640"/>
      </w:tabs>
    </w:pPr>
  </w:style>
  <w:style w:type="paragraph" w:customStyle="1" w:styleId="Author">
    <w:name w:val="Author"/>
    <w:basedOn w:val="Titre"/>
    <w:pPr>
      <w:spacing w:after="120"/>
    </w:pPr>
    <w:rPr>
      <w:b w:val="0"/>
      <w:sz w:val="20"/>
    </w:rPr>
  </w:style>
  <w:style w:type="paragraph" w:customStyle="1" w:styleId="Address">
    <w:name w:val="Address"/>
    <w:basedOn w:val="Normal"/>
    <w:rsid w:val="00CB378A"/>
    <w:pPr>
      <w:spacing w:after="120"/>
      <w:jc w:val="center"/>
    </w:pPr>
  </w:style>
  <w:style w:type="paragraph" w:customStyle="1" w:styleId="Equation">
    <w:name w:val="Equation"/>
    <w:basedOn w:val="Normal"/>
    <w:pPr>
      <w:jc w:val="right"/>
    </w:pPr>
  </w:style>
  <w:style w:type="paragraph" w:customStyle="1" w:styleId="Figure">
    <w:name w:val="Figure"/>
    <w:basedOn w:val="Normal"/>
    <w:pPr>
      <w:keepNext/>
      <w:keepLines/>
      <w:jc w:val="center"/>
    </w:pPr>
  </w:style>
  <w:style w:type="paragraph" w:customStyle="1" w:styleId="Reference">
    <w:name w:val="Reference"/>
    <w:basedOn w:val="Normal"/>
    <w:pPr>
      <w:spacing w:after="120"/>
      <w:ind w:left="360" w:hanging="360"/>
    </w:pPr>
  </w:style>
  <w:style w:type="paragraph" w:styleId="Pieddepage">
    <w:name w:val="footer"/>
    <w:basedOn w:val="Normal"/>
    <w:pPr>
      <w:tabs>
        <w:tab w:val="center" w:pos="4320"/>
        <w:tab w:val="right" w:pos="8640"/>
      </w:tabs>
    </w:pPr>
  </w:style>
  <w:style w:type="character" w:styleId="Numrodepage">
    <w:name w:val="page number"/>
    <w:basedOn w:val="Policepardfaut"/>
  </w:style>
  <w:style w:type="paragraph" w:customStyle="1" w:styleId="References">
    <w:name w:val="References"/>
    <w:basedOn w:val="para"/>
    <w:pPr>
      <w:numPr>
        <w:numId w:val="1"/>
      </w:numPr>
      <w:tabs>
        <w:tab w:val="clear" w:pos="360"/>
        <w:tab w:val="left" w:pos="245"/>
      </w:tabs>
    </w:pPr>
    <w:rPr>
      <w:sz w:val="18"/>
    </w:rPr>
  </w:style>
  <w:style w:type="paragraph" w:customStyle="1" w:styleId="para">
    <w:name w:val="para"/>
    <w:basedOn w:val="Normal"/>
    <w:next w:val="Normal"/>
    <w:pPr>
      <w:spacing w:after="0"/>
    </w:pPr>
    <w:rPr>
      <w:sz w:val="24"/>
    </w:rPr>
  </w:style>
  <w:style w:type="paragraph" w:customStyle="1" w:styleId="FigCaption">
    <w:name w:val="FigCaption"/>
    <w:basedOn w:val="Lgende"/>
    <w:next w:val="Normal"/>
    <w:rsid w:val="00432F9D"/>
    <w:pPr>
      <w:ind w:left="540" w:hanging="540"/>
    </w:pPr>
  </w:style>
  <w:style w:type="character" w:styleId="Lienhypertexte">
    <w:name w:val="Hyperlink"/>
    <w:basedOn w:val="Policepardfaut"/>
    <w:rsid w:val="00C70145"/>
    <w:rPr>
      <w:color w:val="0563C1" w:themeColor="hyperlink"/>
      <w:u w:val="single"/>
    </w:rPr>
  </w:style>
  <w:style w:type="table" w:styleId="TableauGrille1Clair">
    <w:name w:val="Grid Table 1 Light"/>
    <w:basedOn w:val="TableauNormal"/>
    <w:uiPriority w:val="46"/>
    <w:rsid w:val="009455ED"/>
    <w:rPr>
      <w:rFonts w:ascii="Calibri" w:eastAsia="Calibri" w:hAnsi="Calibri"/>
      <w:sz w:val="22"/>
      <w:szCs w:val="22"/>
      <w:lang w:eastAsia="en-US"/>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paragraph" w:styleId="Sansinterligne">
    <w:name w:val="No Spacing"/>
    <w:link w:val="SansinterligneCar"/>
    <w:uiPriority w:val="1"/>
    <w:qFormat/>
    <w:rsid w:val="0080221B"/>
    <w:pPr>
      <w:jc w:val="both"/>
    </w:pPr>
    <w:rPr>
      <w:sz w:val="24"/>
      <w:lang w:val="en-US" w:eastAsia="en-US"/>
    </w:rPr>
  </w:style>
  <w:style w:type="character" w:customStyle="1" w:styleId="SansinterligneCar">
    <w:name w:val="Sans interligne Car"/>
    <w:basedOn w:val="Policepardfaut"/>
    <w:link w:val="Sansinterligne"/>
    <w:uiPriority w:val="1"/>
    <w:rsid w:val="0080221B"/>
    <w:rPr>
      <w:sz w:val="24"/>
      <w:lang w:val="en-US" w:eastAsia="en-US"/>
    </w:rPr>
  </w:style>
  <w:style w:type="table" w:styleId="TableauGrille7Couleur">
    <w:name w:val="Grid Table 7 Colorful"/>
    <w:basedOn w:val="TableauNormal"/>
    <w:uiPriority w:val="52"/>
    <w:rsid w:val="0080221B"/>
    <w:rPr>
      <w:rFonts w:asciiTheme="minorHAnsi" w:eastAsiaTheme="minorHAnsi" w:hAnsiTheme="minorHAnsi" w:cstheme="minorBidi"/>
      <w:color w:val="000000" w:themeColor="text1"/>
      <w:sz w:val="22"/>
      <w:szCs w:val="22"/>
      <w:lang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lledutableau">
    <w:name w:val="Table Grid"/>
    <w:basedOn w:val="TableauNormal"/>
    <w:rsid w:val="0080221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rsid w:val="0080221B"/>
    <w:pPr>
      <w:spacing w:after="0"/>
    </w:pPr>
    <w:rPr>
      <w:rFonts w:ascii="Segoe UI" w:hAnsi="Segoe UI" w:cs="Segoe UI"/>
      <w:szCs w:val="18"/>
    </w:rPr>
  </w:style>
  <w:style w:type="character" w:customStyle="1" w:styleId="TextedebullesCar">
    <w:name w:val="Texte de bulles Car"/>
    <w:basedOn w:val="Policepardfaut"/>
    <w:link w:val="Textedebulles"/>
    <w:rsid w:val="0080221B"/>
    <w:rPr>
      <w:rFonts w:ascii="Segoe UI" w:hAnsi="Segoe UI" w:cs="Segoe UI"/>
      <w:sz w:val="18"/>
      <w:szCs w:val="18"/>
      <w:lang w:val="en-US" w:eastAsia="en-US"/>
    </w:rPr>
  </w:style>
  <w:style w:type="paragraph" w:styleId="Paragraphedeliste">
    <w:name w:val="List Paragraph"/>
    <w:basedOn w:val="Normal"/>
    <w:uiPriority w:val="34"/>
    <w:qFormat/>
    <w:rsid w:val="00C03B90"/>
    <w:pPr>
      <w:ind w:left="720"/>
      <w:contextualSpacing/>
    </w:pPr>
  </w:style>
  <w:style w:type="character" w:styleId="Marquedecommentaire">
    <w:name w:val="annotation reference"/>
    <w:basedOn w:val="Policepardfaut"/>
    <w:rsid w:val="00D10633"/>
    <w:rPr>
      <w:sz w:val="16"/>
      <w:szCs w:val="16"/>
    </w:rPr>
  </w:style>
  <w:style w:type="paragraph" w:styleId="Commentaire">
    <w:name w:val="annotation text"/>
    <w:basedOn w:val="Normal"/>
    <w:link w:val="CommentaireCar"/>
    <w:rsid w:val="00D10633"/>
    <w:rPr>
      <w:sz w:val="20"/>
    </w:rPr>
  </w:style>
  <w:style w:type="character" w:customStyle="1" w:styleId="CommentaireCar">
    <w:name w:val="Commentaire Car"/>
    <w:basedOn w:val="Policepardfaut"/>
    <w:link w:val="Commentaire"/>
    <w:rsid w:val="00D10633"/>
    <w:rPr>
      <w:lang w:val="en-US" w:eastAsia="en-US"/>
    </w:rPr>
  </w:style>
  <w:style w:type="paragraph" w:styleId="Objetducommentaire">
    <w:name w:val="annotation subject"/>
    <w:basedOn w:val="Commentaire"/>
    <w:next w:val="Commentaire"/>
    <w:link w:val="ObjetducommentaireCar"/>
    <w:semiHidden/>
    <w:unhideWhenUsed/>
    <w:rsid w:val="00D10633"/>
    <w:rPr>
      <w:b/>
      <w:bCs/>
    </w:rPr>
  </w:style>
  <w:style w:type="character" w:customStyle="1" w:styleId="ObjetducommentaireCar">
    <w:name w:val="Objet du commentaire Car"/>
    <w:basedOn w:val="CommentaireCar"/>
    <w:link w:val="Objetducommentaire"/>
    <w:semiHidden/>
    <w:rsid w:val="00D10633"/>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comments" Target="comments.xm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footer" Target="footer2.xml"/><Relationship Id="rId28" Type="http://schemas.openxmlformats.org/officeDocument/2006/relationships/theme" Target="theme/theme1.xml"/><Relationship Id="rId10" Type="http://schemas.openxmlformats.org/officeDocument/2006/relationships/image" Target="media/image4.png"/><Relationship Id="rId19" Type="http://schemas.microsoft.com/office/2011/relationships/commentsExtended" Target="commentsExtended.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footer" Target="footer1.xml"/><Relationship Id="rId27"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D:\Documents\Priv&#233;\Reykjanes\wgc2020.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wgc2020.dot</Template>
  <TotalTime>0</TotalTime>
  <Pages>11</Pages>
  <Words>7362</Words>
  <Characters>40496</Characters>
  <Application>Microsoft Office Word</Application>
  <DocSecurity>0</DocSecurity>
  <Lines>337</Lines>
  <Paragraphs>95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Steam-Water Relative Permeability</vt:lpstr>
      <vt:lpstr>Steam-Water Relative Permeability</vt:lpstr>
    </vt:vector>
  </TitlesOfParts>
  <Company>Petroleum Engineering</Company>
  <LinksUpToDate>false</LinksUpToDate>
  <CharactersWithSpaces>47763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Steam-Water Relative Permeability</dc:title>
  <dc:subject/>
  <dc:creator>Receveur Mylene</dc:creator>
  <cp:keywords/>
  <cp:lastModifiedBy>Receveur Mylene</cp:lastModifiedBy>
  <cp:revision>2</cp:revision>
  <cp:lastPrinted>2004-06-14T12:19:00Z</cp:lastPrinted>
  <dcterms:created xsi:type="dcterms:W3CDTF">2019-07-17T07:04:00Z</dcterms:created>
  <dcterms:modified xsi:type="dcterms:W3CDTF">2019-07-17T07:04:00Z</dcterms:modified>
</cp:coreProperties>
</file>